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A93" w:rsidRDefault="00B369AD" w:rsidP="00FB2F6E">
      <w:pPr>
        <w:pStyle w:val="Title"/>
        <w:jc w:val="both"/>
      </w:pPr>
      <w:r>
        <w:t>RESEARCH METHODOLOGY</w:t>
      </w:r>
    </w:p>
    <w:p w:rsidR="005E1A93" w:rsidRPr="005E1A93" w:rsidRDefault="005E1A93" w:rsidP="005E1A93"/>
    <w:p w:rsidR="00B369AD" w:rsidRDefault="00B369AD" w:rsidP="00C51B00">
      <w:pPr>
        <w:pStyle w:val="Heading1"/>
        <w:jc w:val="both"/>
      </w:pPr>
      <w:bookmarkStart w:id="0" w:name="_Toc402685704"/>
      <w:r>
        <w:t>Definition of Research Methodology:</w:t>
      </w:r>
      <w:bookmarkEnd w:id="0"/>
      <w:r>
        <w:t xml:space="preserve"> </w:t>
      </w:r>
    </w:p>
    <w:p w:rsidR="00B369AD" w:rsidRPr="00CE5CFB" w:rsidRDefault="00B369AD" w:rsidP="00C51B00">
      <w:pPr>
        <w:jc w:val="both"/>
        <w:rPr>
          <w:sz w:val="20"/>
        </w:rPr>
      </w:pPr>
      <w:r w:rsidRPr="00CE5CFB">
        <w:rPr>
          <w:sz w:val="20"/>
        </w:rPr>
        <w:t>“Research methodology refers to the procedures used in making systematic observations or otherwise obtaining data, evidence, or information as part of a research project or study. It defines what the activity of research is, how to proceed, how to measure progress, and what constitutes success.” – Sikkim Manipal University_MB0050</w:t>
      </w:r>
    </w:p>
    <w:p w:rsidR="00B369AD" w:rsidRDefault="00C51B00" w:rsidP="00C51B00">
      <w:pPr>
        <w:pStyle w:val="Heading1"/>
        <w:jc w:val="both"/>
        <w:rPr>
          <w:lang w:val="en-GB"/>
        </w:rPr>
      </w:pPr>
      <w:bookmarkStart w:id="1" w:name="_Toc402685705"/>
      <w:r>
        <w:rPr>
          <w:lang w:val="en-GB"/>
        </w:rPr>
        <w:t xml:space="preserve">Definition of </w:t>
      </w:r>
      <w:r w:rsidR="00B369AD">
        <w:rPr>
          <w:lang w:val="en-GB"/>
        </w:rPr>
        <w:t>Research:</w:t>
      </w:r>
      <w:bookmarkEnd w:id="1"/>
    </w:p>
    <w:p w:rsidR="00B369AD" w:rsidRPr="00CE5CFB" w:rsidRDefault="00B369AD" w:rsidP="00C51B00">
      <w:pPr>
        <w:jc w:val="both"/>
        <w:rPr>
          <w:sz w:val="20"/>
          <w:lang w:val="en-GB"/>
        </w:rPr>
      </w:pPr>
      <w:r w:rsidRPr="00CE5CFB">
        <w:rPr>
          <w:sz w:val="20"/>
          <w:lang w:val="en-GB"/>
        </w:rPr>
        <w:t xml:space="preserve">Fred Kerlinger (1986) stated that ‘Scientific research is a </w:t>
      </w:r>
      <w:r w:rsidR="00C51B00" w:rsidRPr="00CE5CFB">
        <w:rPr>
          <w:sz w:val="20"/>
          <w:lang w:val="en-GB"/>
        </w:rPr>
        <w:t>systematic, controlled</w:t>
      </w:r>
      <w:r w:rsidRPr="00CE5CFB">
        <w:rPr>
          <w:sz w:val="20"/>
          <w:lang w:val="en-GB"/>
        </w:rPr>
        <w:t xml:space="preserve"> and critical investigation of propositions about various phenomena.’</w:t>
      </w:r>
    </w:p>
    <w:p w:rsidR="00C51B00" w:rsidRPr="00CE5CFB" w:rsidRDefault="00C51B00" w:rsidP="00C51B00">
      <w:pPr>
        <w:jc w:val="both"/>
        <w:rPr>
          <w:sz w:val="20"/>
        </w:rPr>
      </w:pPr>
      <w:r w:rsidRPr="00CE5CFB">
        <w:rPr>
          <w:sz w:val="20"/>
          <w:lang w:val="en-GB"/>
        </w:rPr>
        <w:t xml:space="preserve">"Management Research is an unbiased, structured, and sequential method of enquiry, directed towards a clear implicit or explicit business objective" - </w:t>
      </w:r>
      <w:r w:rsidRPr="00CE5CFB">
        <w:rPr>
          <w:sz w:val="20"/>
        </w:rPr>
        <w:t>Sikkim Manipal University_MB0050</w:t>
      </w:r>
    </w:p>
    <w:p w:rsidR="004426E3" w:rsidRDefault="004426E3" w:rsidP="004426E3">
      <w:pPr>
        <w:pStyle w:val="Heading1"/>
      </w:pPr>
      <w:bookmarkStart w:id="2" w:name="_Toc402685706"/>
      <w:r>
        <w:t>Problems faced in doing a Research:</w:t>
      </w:r>
      <w:bookmarkEnd w:id="2"/>
    </w:p>
    <w:p w:rsidR="00C51B00" w:rsidRDefault="00C51B00" w:rsidP="00C51B00">
      <w:pPr>
        <w:pStyle w:val="Heading1"/>
        <w:jc w:val="both"/>
        <w:rPr>
          <w:lang w:val="en-GB"/>
        </w:rPr>
      </w:pPr>
      <w:bookmarkStart w:id="3" w:name="_Toc402685707"/>
      <w:r>
        <w:rPr>
          <w:lang w:val="en-GB"/>
        </w:rPr>
        <w:t xml:space="preserve">Difference </w:t>
      </w:r>
      <w:r w:rsidR="00345884">
        <w:rPr>
          <w:lang w:val="en-GB"/>
        </w:rPr>
        <w:t>between</w:t>
      </w:r>
      <w:r>
        <w:rPr>
          <w:lang w:val="en-GB"/>
        </w:rPr>
        <w:t xml:space="preserve"> Search and Research:</w:t>
      </w:r>
      <w:bookmarkEnd w:id="3"/>
    </w:p>
    <w:p w:rsidR="00C51B00" w:rsidRPr="00A93F46" w:rsidRDefault="00C51B00" w:rsidP="00C51B00">
      <w:pPr>
        <w:jc w:val="both"/>
        <w:rPr>
          <w:sz w:val="18"/>
          <w:lang w:val="en-GB"/>
        </w:rPr>
      </w:pPr>
      <w:r w:rsidRPr="00CE5CFB">
        <w:rPr>
          <w:sz w:val="20"/>
          <w:lang w:val="en-GB"/>
        </w:rPr>
        <w:t>Research must be a structured approach that you need to follow, and then only will it be called scientific.</w:t>
      </w:r>
    </w:p>
    <w:p w:rsidR="000309BB" w:rsidRDefault="004426E3" w:rsidP="004426E3">
      <w:pPr>
        <w:pStyle w:val="Heading1"/>
      </w:pPr>
      <w:bookmarkStart w:id="4" w:name="_Toc402685708"/>
      <w:r>
        <w:t>Types of Research:</w:t>
      </w:r>
      <w:bookmarkEnd w:id="4"/>
    </w:p>
    <w:p w:rsidR="00F5135F" w:rsidRPr="00F5135F" w:rsidRDefault="00F5135F" w:rsidP="00F5135F">
      <w:pPr>
        <w:pStyle w:val="Heading2"/>
        <w:rPr>
          <w:sz w:val="22"/>
        </w:rPr>
      </w:pPr>
      <w:bookmarkStart w:id="5" w:name="_Toc402685709"/>
      <w:r w:rsidRPr="00F5135F">
        <w:rPr>
          <w:sz w:val="22"/>
        </w:rPr>
        <w:t>Based on __________</w:t>
      </w:r>
      <w:bookmarkEnd w:id="5"/>
    </w:p>
    <w:p w:rsidR="004426E3" w:rsidRDefault="004426E3" w:rsidP="00F5135F">
      <w:pPr>
        <w:pStyle w:val="Heading3"/>
      </w:pPr>
      <w:bookmarkStart w:id="6" w:name="_Toc402685710"/>
      <w:r w:rsidRPr="004426E3">
        <w:t>Fundamental or Basic Research</w:t>
      </w:r>
      <w:bookmarkEnd w:id="6"/>
    </w:p>
    <w:p w:rsidR="00F5135F" w:rsidRPr="00CE5CFB" w:rsidRDefault="00F5135F" w:rsidP="00F5135F">
      <w:pPr>
        <w:rPr>
          <w:sz w:val="20"/>
        </w:rPr>
      </w:pPr>
      <w:r w:rsidRPr="00CE5CFB">
        <w:rPr>
          <w:sz w:val="20"/>
        </w:rPr>
        <w:t>Studies that are conducted for academic reasons and do not have immediate applicability.</w:t>
      </w:r>
    </w:p>
    <w:p w:rsidR="004426E3" w:rsidRDefault="004426E3" w:rsidP="00F5135F">
      <w:pPr>
        <w:pStyle w:val="Heading3"/>
      </w:pPr>
      <w:bookmarkStart w:id="7" w:name="_Toc402685711"/>
      <w:r w:rsidRPr="004426E3">
        <w:t>Applied Research</w:t>
      </w:r>
      <w:bookmarkEnd w:id="7"/>
    </w:p>
    <w:p w:rsidR="00F5135F" w:rsidRPr="00A93F46" w:rsidRDefault="00F5135F" w:rsidP="00F5135F">
      <w:pPr>
        <w:rPr>
          <w:sz w:val="18"/>
        </w:rPr>
      </w:pPr>
      <w:proofErr w:type="gramStart"/>
      <w:r w:rsidRPr="00CE5CFB">
        <w:rPr>
          <w:sz w:val="20"/>
          <w:szCs w:val="20"/>
        </w:rPr>
        <w:t>Studies that are related to specific problems and are conducted to find solutions</w:t>
      </w:r>
      <w:r w:rsidRPr="00A93F46">
        <w:rPr>
          <w:sz w:val="18"/>
        </w:rPr>
        <w:t>.</w:t>
      </w:r>
      <w:proofErr w:type="gramEnd"/>
    </w:p>
    <w:p w:rsidR="00F5135F" w:rsidRDefault="00F5135F" w:rsidP="00F5135F">
      <w:pPr>
        <w:pStyle w:val="Heading2"/>
        <w:rPr>
          <w:sz w:val="22"/>
        </w:rPr>
      </w:pPr>
      <w:bookmarkStart w:id="8" w:name="_Toc402685712"/>
      <w:r w:rsidRPr="00F5135F">
        <w:rPr>
          <w:sz w:val="22"/>
        </w:rPr>
        <w:t>Based on nature of enquiry or Objectives:</w:t>
      </w:r>
      <w:bookmarkEnd w:id="8"/>
    </w:p>
    <w:p w:rsidR="00F5135F" w:rsidRDefault="00F5135F" w:rsidP="00F5135F">
      <w:pPr>
        <w:pStyle w:val="Heading3"/>
      </w:pPr>
      <w:bookmarkStart w:id="9" w:name="_Toc402685713"/>
      <w:r>
        <w:t>Exploratory Research</w:t>
      </w:r>
      <w:bookmarkEnd w:id="9"/>
      <w:r>
        <w:t xml:space="preserve"> </w:t>
      </w:r>
    </w:p>
    <w:p w:rsidR="00F5135F" w:rsidRDefault="00F5135F" w:rsidP="00F5135F">
      <w:pPr>
        <w:pStyle w:val="Heading3"/>
      </w:pPr>
      <w:bookmarkStart w:id="10" w:name="_Toc402685714"/>
      <w:r>
        <w:t>Conclusive Research</w:t>
      </w:r>
      <w:bookmarkEnd w:id="10"/>
    </w:p>
    <w:p w:rsidR="00A93F46" w:rsidRDefault="00A93F46" w:rsidP="00A93F46">
      <w:pPr>
        <w:pStyle w:val="Heading2"/>
        <w:rPr>
          <w:sz w:val="22"/>
        </w:rPr>
      </w:pPr>
      <w:bookmarkStart w:id="11" w:name="_Toc402685715"/>
      <w:r>
        <w:rPr>
          <w:sz w:val="22"/>
        </w:rPr>
        <w:t>Based on nature of investigation required Conclusive Research can be further sub divided into:</w:t>
      </w:r>
      <w:bookmarkEnd w:id="11"/>
    </w:p>
    <w:p w:rsidR="00A93F46" w:rsidRDefault="00A93F46" w:rsidP="00A93F46">
      <w:pPr>
        <w:pStyle w:val="Heading3"/>
      </w:pPr>
      <w:bookmarkStart w:id="12" w:name="_Toc402685716"/>
      <w:r>
        <w:t>Descriptive Research</w:t>
      </w:r>
      <w:bookmarkEnd w:id="12"/>
    </w:p>
    <w:p w:rsidR="00A93F46" w:rsidRDefault="00A93F46" w:rsidP="00A93F46">
      <w:pPr>
        <w:pStyle w:val="Heading3"/>
      </w:pPr>
      <w:bookmarkStart w:id="13" w:name="_Toc402685717"/>
      <w:r>
        <w:t>Casual research</w:t>
      </w:r>
      <w:bookmarkEnd w:id="13"/>
    </w:p>
    <w:p w:rsidR="00A93F46" w:rsidRDefault="00A93F46" w:rsidP="00A93F46">
      <w:pPr>
        <w:pStyle w:val="Heading1"/>
      </w:pPr>
      <w:bookmarkStart w:id="14" w:name="_Toc402685718"/>
      <w:r>
        <w:t>The Research Process:</w:t>
      </w:r>
      <w:bookmarkEnd w:id="14"/>
    </w:p>
    <w:p w:rsidR="00A93F46" w:rsidRPr="00CE5CFB" w:rsidRDefault="00A93F46" w:rsidP="00A93F46">
      <w:pPr>
        <w:rPr>
          <w:sz w:val="20"/>
          <w:szCs w:val="20"/>
        </w:rPr>
      </w:pPr>
      <w:r w:rsidRPr="00CE5CFB">
        <w:rPr>
          <w:sz w:val="20"/>
          <w:szCs w:val="20"/>
        </w:rPr>
        <w:t xml:space="preserve">While conducting research, information is gathered through a sound and scientific research process. </w:t>
      </w:r>
    </w:p>
    <w:p w:rsidR="00703202" w:rsidRDefault="00703202" w:rsidP="00F5135F">
      <w:pPr>
        <w:rPr>
          <w:sz w:val="18"/>
        </w:rPr>
      </w:pPr>
      <w:r w:rsidRPr="00CE5CFB">
        <w:rPr>
          <w:noProof/>
          <w:sz w:val="20"/>
          <w:szCs w:val="20"/>
          <w:lang w:eastAsia="en-US"/>
        </w:rPr>
        <w:lastRenderedPageBreak/>
        <mc:AlternateContent>
          <mc:Choice Requires="wps">
            <w:drawing>
              <wp:anchor distT="0" distB="0" distL="114300" distR="114300" simplePos="0" relativeHeight="251661312" behindDoc="0" locked="0" layoutInCell="1" allowOverlap="1" wp14:anchorId="0CE63F5F" wp14:editId="7819E198">
                <wp:simplePos x="0" y="0"/>
                <wp:positionH relativeFrom="column">
                  <wp:posOffset>3371850</wp:posOffset>
                </wp:positionH>
                <wp:positionV relativeFrom="paragraph">
                  <wp:posOffset>2943225</wp:posOffset>
                </wp:positionV>
                <wp:extent cx="1781175" cy="314325"/>
                <wp:effectExtent l="57150" t="19050" r="85725" b="123825"/>
                <wp:wrapNone/>
                <wp:docPr id="5" name="Rounded Rectangle 5"/>
                <wp:cNvGraphicFramePr/>
                <a:graphic xmlns:a="http://schemas.openxmlformats.org/drawingml/2006/main">
                  <a:graphicData uri="http://schemas.microsoft.com/office/word/2010/wordprocessingShape">
                    <wps:wsp>
                      <wps:cNvSpPr/>
                      <wps:spPr>
                        <a:xfrm>
                          <a:off x="0" y="0"/>
                          <a:ext cx="178117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E0634E" w:rsidRPr="00786DF3" w:rsidRDefault="00E0634E" w:rsidP="00786DF3">
                            <w:pPr>
                              <w:jc w:val="center"/>
                              <w:rPr>
                                <w:sz w:val="22"/>
                              </w:rPr>
                            </w:pPr>
                            <w:r w:rsidRPr="00786DF3">
                              <w:rPr>
                                <w:sz w:val="22"/>
                              </w:rPr>
                              <w:t>Sampling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0CE63F5F" id="Rounded Rectangle 5" o:spid="_x0000_s1026" style="position:absolute;margin-left:265.5pt;margin-top:231.75pt;width:140.2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" fillcolor="#f39d6a [2005]" strokecolor="#ed691b [3061]" strokeweight="1pt">
                <v:fill color2="#fadbc8 [757]" rotate="t" angle="180" colors="0 #ffa188;42598f #ffccbe;1 #ffd7cc" focus="100%" type="gradient">
                  <o:fill v:ext="view" type="gradientUnscaled"/>
                </v:fill>
                <v:shadow on="t" color="black" opacity="22937f" origin=",.5" offset="0,3pt"/>
                <v:textbox>
                  <w:txbxContent>
                    <w:p w:rsidR="00E0634E" w:rsidRPr="00786DF3" w:rsidRDefault="00E0634E" w:rsidP="00786DF3">
                      <w:pPr>
                        <w:jc w:val="center"/>
                        <w:rPr>
                          <w:sz w:val="22"/>
                        </w:rPr>
                      </w:pPr>
                      <w:r w:rsidRPr="00786DF3">
                        <w:rPr>
                          <w:sz w:val="22"/>
                        </w:rPr>
                        <w:t>Sampling Plan</w:t>
                      </w:r>
                    </w:p>
                  </w:txbxContent>
                </v:textbox>
              </v:roundrect>
            </w:pict>
          </mc:Fallback>
        </mc:AlternateContent>
      </w:r>
      <w:r w:rsidRPr="00CE5CFB">
        <w:rPr>
          <w:noProof/>
          <w:sz w:val="20"/>
          <w:szCs w:val="20"/>
          <w:lang w:eastAsia="en-US"/>
        </w:rPr>
        <mc:AlternateContent>
          <mc:Choice Requires="wps">
            <w:drawing>
              <wp:anchor distT="0" distB="0" distL="114300" distR="114300" simplePos="0" relativeHeight="251659264" behindDoc="0" locked="0" layoutInCell="1" allowOverlap="1" wp14:anchorId="289CCE7F" wp14:editId="22AAB0DC">
                <wp:simplePos x="0" y="0"/>
                <wp:positionH relativeFrom="column">
                  <wp:posOffset>3105150</wp:posOffset>
                </wp:positionH>
                <wp:positionV relativeFrom="paragraph">
                  <wp:posOffset>2438400</wp:posOffset>
                </wp:positionV>
                <wp:extent cx="171450" cy="1323975"/>
                <wp:effectExtent l="0" t="0" r="19050" b="28575"/>
                <wp:wrapNone/>
                <wp:docPr id="3" name="Right Brace 3"/>
                <wp:cNvGraphicFramePr/>
                <a:graphic xmlns:a="http://schemas.openxmlformats.org/drawingml/2006/main">
                  <a:graphicData uri="http://schemas.microsoft.com/office/word/2010/wordprocessingShape">
                    <wps:wsp>
                      <wps:cNvSpPr/>
                      <wps:spPr>
                        <a:xfrm>
                          <a:off x="0" y="0"/>
                          <a:ext cx="171450" cy="1323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A539D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44.5pt;margin-top:192pt;width:13.5pt;height:10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" adj="233" strokecolor="#be1614 [3060]" strokeweight="1pt"/>
            </w:pict>
          </mc:Fallback>
        </mc:AlternateContent>
      </w:r>
      <w:r w:rsidR="00A93F46" w:rsidRPr="00CE5CFB">
        <w:rPr>
          <w:sz w:val="20"/>
          <w:szCs w:val="20"/>
        </w:rPr>
        <w:t>Figure _________ illustrat</w:t>
      </w:r>
      <w:r w:rsidRPr="00CE5CFB">
        <w:rPr>
          <w:sz w:val="20"/>
          <w:szCs w:val="20"/>
        </w:rPr>
        <w:t xml:space="preserve">es the a Model Research </w:t>
      </w:r>
      <w:r w:rsidR="00345884" w:rsidRPr="00CE5CFB">
        <w:rPr>
          <w:sz w:val="20"/>
          <w:szCs w:val="20"/>
        </w:rPr>
        <w:t>Process</w:t>
      </w:r>
      <w:r w:rsidR="009C5A94">
        <w:rPr>
          <w:noProof/>
          <w:lang w:eastAsia="en-US"/>
        </w:rPr>
        <w:drawing>
          <wp:inline distT="0" distB="0" distL="0" distR="0" wp14:anchorId="1F407271" wp14:editId="0673299A">
            <wp:extent cx="4038600" cy="5867400"/>
            <wp:effectExtent l="76200" t="57150" r="11430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03202" w:rsidRDefault="00345884" w:rsidP="00345884">
      <w:pPr>
        <w:pStyle w:val="IntenseQuote"/>
        <w:jc w:val="both"/>
        <w:rPr>
          <w:rStyle w:val="IntenseReference"/>
          <w:b w:val="0"/>
          <w:bCs w:val="0"/>
          <w:smallCaps w:val="0"/>
          <w:color w:val="B01513" w:themeColor="accent1"/>
          <w:spacing w:val="0"/>
          <w:sz w:val="22"/>
          <w:u w:val="none"/>
        </w:rPr>
      </w:pPr>
      <w:r>
        <w:rPr>
          <w:rStyle w:val="IntenseReference"/>
          <w:b w:val="0"/>
          <w:bCs w:val="0"/>
          <w:smallCaps w:val="0"/>
          <w:color w:val="B01513" w:themeColor="accent1"/>
          <w:spacing w:val="0"/>
          <w:sz w:val="22"/>
          <w:u w:val="none"/>
        </w:rPr>
        <w:t>Hypothesi</w:t>
      </w:r>
      <w:r w:rsidRPr="00345884">
        <w:rPr>
          <w:rStyle w:val="IntenseReference"/>
          <w:b w:val="0"/>
          <w:bCs w:val="0"/>
          <w:smallCaps w:val="0"/>
          <w:color w:val="B01513" w:themeColor="accent1"/>
          <w:spacing w:val="0"/>
          <w:sz w:val="22"/>
          <w:u w:val="none"/>
        </w:rPr>
        <w:t xml:space="preserve">s: </w:t>
      </w:r>
      <w:r>
        <w:rPr>
          <w:rStyle w:val="IntenseReference"/>
          <w:b w:val="0"/>
          <w:bCs w:val="0"/>
          <w:smallCaps w:val="0"/>
          <w:color w:val="B01513" w:themeColor="accent1"/>
          <w:spacing w:val="0"/>
          <w:sz w:val="22"/>
          <w:u w:val="none"/>
        </w:rPr>
        <w:t>The assumption about the expected results of the research. It is the tentative assumption made in order to draw out and test its logical or empirical consequences.</w:t>
      </w:r>
    </w:p>
    <w:p w:rsidR="009817D3" w:rsidRPr="00DB599A" w:rsidRDefault="00DB599A" w:rsidP="00DB599A">
      <w:pPr>
        <w:pStyle w:val="IntenseQuote"/>
        <w:rPr>
          <w:rStyle w:val="IntenseReference"/>
          <w:b w:val="0"/>
          <w:bCs w:val="0"/>
          <w:smallCaps w:val="0"/>
          <w:color w:val="B01513" w:themeColor="accent1"/>
          <w:spacing w:val="0"/>
          <w:sz w:val="22"/>
          <w:u w:val="none"/>
        </w:rPr>
      </w:pPr>
      <w:r w:rsidRPr="00DB599A">
        <w:rPr>
          <w:rStyle w:val="IntenseReference"/>
          <w:b w:val="0"/>
          <w:bCs w:val="0"/>
          <w:smallCaps w:val="0"/>
          <w:color w:val="B01513" w:themeColor="accent1"/>
          <w:spacing w:val="0"/>
          <w:sz w:val="22"/>
          <w:u w:val="none"/>
        </w:rPr>
        <w:t>Postulate: Something taken as true</w:t>
      </w:r>
      <w:r>
        <w:rPr>
          <w:rStyle w:val="IntenseReference"/>
          <w:b w:val="0"/>
          <w:bCs w:val="0"/>
          <w:smallCaps w:val="0"/>
          <w:color w:val="B01513" w:themeColor="accent1"/>
          <w:spacing w:val="0"/>
          <w:sz w:val="22"/>
          <w:u w:val="none"/>
        </w:rPr>
        <w:t xml:space="preserve"> or factual and used as the starting point for a course of action.</w:t>
      </w:r>
    </w:p>
    <w:p w:rsidR="00345884" w:rsidRDefault="00345884" w:rsidP="00345884">
      <w:pPr>
        <w:pStyle w:val="Heading1"/>
      </w:pPr>
      <w:bookmarkStart w:id="15" w:name="_Toc402685719"/>
      <w:r>
        <w:t>Application of Research:</w:t>
      </w:r>
      <w:bookmarkEnd w:id="15"/>
    </w:p>
    <w:p w:rsidR="00345884" w:rsidRPr="00C12E30" w:rsidRDefault="00345884" w:rsidP="00345884">
      <w:pPr>
        <w:rPr>
          <w:sz w:val="20"/>
          <w:szCs w:val="20"/>
        </w:rPr>
      </w:pPr>
      <w:r w:rsidRPr="00C12E30">
        <w:rPr>
          <w:sz w:val="20"/>
          <w:szCs w:val="20"/>
        </w:rPr>
        <w:t>Research is crucial in the following arrears of business:</w:t>
      </w:r>
    </w:p>
    <w:p w:rsidR="00345884" w:rsidRPr="00C12E30" w:rsidRDefault="00345884" w:rsidP="00345884">
      <w:pPr>
        <w:pStyle w:val="ListParagraph"/>
        <w:numPr>
          <w:ilvl w:val="0"/>
          <w:numId w:val="3"/>
        </w:numPr>
        <w:rPr>
          <w:sz w:val="20"/>
          <w:szCs w:val="20"/>
        </w:rPr>
      </w:pPr>
      <w:r w:rsidRPr="00C12E30">
        <w:rPr>
          <w:sz w:val="20"/>
          <w:szCs w:val="20"/>
        </w:rPr>
        <w:t>Marketing Function:</w:t>
      </w:r>
    </w:p>
    <w:p w:rsidR="00345884" w:rsidRPr="00C12E30" w:rsidRDefault="00345884" w:rsidP="00345884">
      <w:pPr>
        <w:pStyle w:val="ListParagraph"/>
        <w:numPr>
          <w:ilvl w:val="0"/>
          <w:numId w:val="3"/>
        </w:numPr>
        <w:rPr>
          <w:sz w:val="20"/>
          <w:szCs w:val="20"/>
        </w:rPr>
      </w:pPr>
      <w:r w:rsidRPr="00C12E30">
        <w:rPr>
          <w:sz w:val="20"/>
          <w:szCs w:val="20"/>
        </w:rPr>
        <w:t>Personal and Human Resource Management:</w:t>
      </w:r>
    </w:p>
    <w:p w:rsidR="00345884" w:rsidRPr="00C12E30" w:rsidRDefault="00345884" w:rsidP="00345884">
      <w:pPr>
        <w:pStyle w:val="ListParagraph"/>
        <w:numPr>
          <w:ilvl w:val="0"/>
          <w:numId w:val="3"/>
        </w:numPr>
        <w:rPr>
          <w:sz w:val="20"/>
          <w:szCs w:val="20"/>
        </w:rPr>
      </w:pPr>
      <w:r w:rsidRPr="00C12E30">
        <w:rPr>
          <w:sz w:val="20"/>
          <w:szCs w:val="20"/>
        </w:rPr>
        <w:t>Financial and Accounting Research:</w:t>
      </w:r>
    </w:p>
    <w:p w:rsidR="00345884" w:rsidRPr="00C12E30" w:rsidRDefault="00345884" w:rsidP="00345884">
      <w:pPr>
        <w:pStyle w:val="ListParagraph"/>
        <w:numPr>
          <w:ilvl w:val="0"/>
          <w:numId w:val="3"/>
        </w:numPr>
        <w:rPr>
          <w:sz w:val="20"/>
          <w:szCs w:val="20"/>
        </w:rPr>
      </w:pPr>
      <w:r w:rsidRPr="00C12E30">
        <w:rPr>
          <w:sz w:val="20"/>
          <w:szCs w:val="20"/>
        </w:rPr>
        <w:t>Production and Operations Management:</w:t>
      </w:r>
      <w:r w:rsidR="006A3DA6">
        <w:rPr>
          <w:sz w:val="20"/>
          <w:szCs w:val="20"/>
        </w:rPr>
        <w:t xml:space="preserve"> </w:t>
      </w:r>
    </w:p>
    <w:p w:rsidR="009817D3" w:rsidRDefault="009817D3" w:rsidP="009817D3">
      <w:pPr>
        <w:pStyle w:val="Heading1"/>
        <w:rPr>
          <w:rStyle w:val="IntenseReference"/>
          <w:b w:val="0"/>
          <w:bCs w:val="0"/>
          <w:smallCaps w:val="0"/>
          <w:color w:val="B01513" w:themeColor="accent1"/>
          <w:spacing w:val="0"/>
          <w:u w:val="none"/>
        </w:rPr>
      </w:pPr>
      <w:bookmarkStart w:id="16" w:name="_Toc402685720"/>
      <w:r>
        <w:rPr>
          <w:rStyle w:val="IntenseReference"/>
          <w:b w:val="0"/>
          <w:bCs w:val="0"/>
          <w:smallCaps w:val="0"/>
          <w:color w:val="B01513" w:themeColor="accent1"/>
          <w:spacing w:val="0"/>
          <w:u w:val="none"/>
        </w:rPr>
        <w:lastRenderedPageBreak/>
        <w:t>Features of a Good Research Study:</w:t>
      </w:r>
      <w:bookmarkEnd w:id="16"/>
    </w:p>
    <w:p w:rsidR="009817D3" w:rsidRPr="00C12E30" w:rsidRDefault="009817D3" w:rsidP="00DB599A">
      <w:pPr>
        <w:pStyle w:val="ListParagraph"/>
        <w:numPr>
          <w:ilvl w:val="0"/>
          <w:numId w:val="4"/>
        </w:numPr>
        <w:jc w:val="both"/>
        <w:rPr>
          <w:sz w:val="20"/>
          <w:szCs w:val="20"/>
        </w:rPr>
      </w:pPr>
      <w:r w:rsidRPr="00C12E30">
        <w:rPr>
          <w:sz w:val="20"/>
          <w:szCs w:val="20"/>
        </w:rPr>
        <w:t>It must have a clearly stated purpose. This not only refers to the objective of the study, but also precise definition of the scope and domain of the study.</w:t>
      </w:r>
    </w:p>
    <w:p w:rsidR="009817D3" w:rsidRPr="00C12E30" w:rsidRDefault="009817D3" w:rsidP="00DB599A">
      <w:pPr>
        <w:pStyle w:val="ListParagraph"/>
        <w:numPr>
          <w:ilvl w:val="0"/>
          <w:numId w:val="4"/>
        </w:numPr>
        <w:jc w:val="both"/>
        <w:rPr>
          <w:sz w:val="20"/>
          <w:szCs w:val="20"/>
        </w:rPr>
      </w:pPr>
      <w:r w:rsidRPr="00C12E30">
        <w:rPr>
          <w:sz w:val="20"/>
          <w:szCs w:val="20"/>
        </w:rPr>
        <w:t>It must follow a systematic and detailed plan for investigating the research problem. The systematic conduction also requires that all the steps in the research process are interlinked and follow a sequence.</w:t>
      </w:r>
    </w:p>
    <w:p w:rsidR="009817D3" w:rsidRPr="00C12E30" w:rsidRDefault="009817D3" w:rsidP="00DB599A">
      <w:pPr>
        <w:pStyle w:val="ListParagraph"/>
        <w:numPr>
          <w:ilvl w:val="0"/>
          <w:numId w:val="4"/>
        </w:numPr>
        <w:jc w:val="both"/>
        <w:rPr>
          <w:sz w:val="20"/>
          <w:szCs w:val="20"/>
        </w:rPr>
      </w:pPr>
      <w:r w:rsidRPr="00C12E30">
        <w:rPr>
          <w:sz w:val="20"/>
          <w:szCs w:val="20"/>
        </w:rPr>
        <w:t>The selection of techniques of collecting information, sampling plans and data analysis techniques must be supported by a logical justification about why the methods were selected.</w:t>
      </w:r>
    </w:p>
    <w:p w:rsidR="009817D3" w:rsidRPr="00C12E30" w:rsidRDefault="009817D3" w:rsidP="00DB599A">
      <w:pPr>
        <w:pStyle w:val="ListParagraph"/>
        <w:numPr>
          <w:ilvl w:val="0"/>
          <w:numId w:val="4"/>
        </w:numPr>
        <w:jc w:val="both"/>
        <w:rPr>
          <w:sz w:val="20"/>
          <w:szCs w:val="20"/>
        </w:rPr>
      </w:pPr>
      <w:r w:rsidRPr="00C12E30">
        <w:rPr>
          <w:sz w:val="20"/>
          <w:szCs w:val="20"/>
        </w:rPr>
        <w:t>The results of the study must be presented in an unbiased, objective and neutral manner.</w:t>
      </w:r>
    </w:p>
    <w:p w:rsidR="009817D3" w:rsidRPr="00C12E30" w:rsidRDefault="009817D3" w:rsidP="00DB599A">
      <w:pPr>
        <w:pStyle w:val="ListParagraph"/>
        <w:numPr>
          <w:ilvl w:val="0"/>
          <w:numId w:val="4"/>
        </w:numPr>
        <w:jc w:val="both"/>
        <w:rPr>
          <w:sz w:val="20"/>
          <w:szCs w:val="20"/>
        </w:rPr>
      </w:pPr>
      <w:r w:rsidRPr="00C12E30">
        <w:rPr>
          <w:sz w:val="20"/>
          <w:szCs w:val="20"/>
        </w:rPr>
        <w:t>The research at every stage and at any cost must maintain the highest ethical standards.</w:t>
      </w:r>
    </w:p>
    <w:p w:rsidR="009817D3" w:rsidRPr="00C12E30" w:rsidRDefault="009817D3" w:rsidP="00DB599A">
      <w:pPr>
        <w:pStyle w:val="ListParagraph"/>
        <w:numPr>
          <w:ilvl w:val="0"/>
          <w:numId w:val="4"/>
        </w:numPr>
        <w:jc w:val="both"/>
        <w:rPr>
          <w:sz w:val="20"/>
          <w:szCs w:val="20"/>
        </w:rPr>
      </w:pPr>
      <w:r w:rsidRPr="00C12E30">
        <w:rPr>
          <w:sz w:val="20"/>
          <w:szCs w:val="20"/>
        </w:rPr>
        <w:t>The reason for a structured, ethical, justifiable and objective approach is the fact that the research carried out by you must be replicable. This means that the process followed by you must be ‘reliable’, i.e., in case the study is carried out under similar conditions it should be able to reveal similar results.</w:t>
      </w:r>
    </w:p>
    <w:p w:rsidR="009817D3" w:rsidRDefault="001042B2" w:rsidP="001042B2">
      <w:pPr>
        <w:pStyle w:val="Heading1"/>
      </w:pPr>
      <w:bookmarkStart w:id="17" w:name="_Toc402685721"/>
      <w:r>
        <w:t>Defining the Research Problem:</w:t>
      </w:r>
      <w:bookmarkEnd w:id="17"/>
    </w:p>
    <w:p w:rsidR="001042B2" w:rsidRDefault="001042B2" w:rsidP="001042B2">
      <w:pPr>
        <w:pStyle w:val="Heading1"/>
      </w:pPr>
      <w:bookmarkStart w:id="18" w:name="_Toc402685722"/>
      <w:r>
        <w:t xml:space="preserve">Management Decision Problems </w:t>
      </w:r>
      <w:proofErr w:type="spellStart"/>
      <w:r>
        <w:t>Vs</w:t>
      </w:r>
      <w:proofErr w:type="spellEnd"/>
      <w:r>
        <w:t xml:space="preserve"> Management Research Problems:</w:t>
      </w:r>
      <w:bookmarkEnd w:id="18"/>
    </w:p>
    <w:p w:rsidR="00792FC4" w:rsidRDefault="00792FC4" w:rsidP="00792FC4">
      <w:pPr>
        <w:pStyle w:val="Heading1"/>
      </w:pPr>
      <w:bookmarkStart w:id="19" w:name="_Toc402685723"/>
      <w:r>
        <w:t>Problem Identification Process:</w:t>
      </w:r>
      <w:bookmarkEnd w:id="19"/>
    </w:p>
    <w:p w:rsidR="00792FC4" w:rsidRPr="00C12E30" w:rsidRDefault="00792FC4" w:rsidP="00792FC4">
      <w:pPr>
        <w:rPr>
          <w:sz w:val="20"/>
          <w:szCs w:val="20"/>
        </w:rPr>
      </w:pPr>
      <w:r w:rsidRPr="00C12E30">
        <w:rPr>
          <w:sz w:val="20"/>
          <w:szCs w:val="20"/>
        </w:rPr>
        <w:t xml:space="preserve">The process of </w:t>
      </w:r>
      <w:proofErr w:type="gramStart"/>
      <w:r w:rsidRPr="00C12E30">
        <w:rPr>
          <w:b/>
          <w:sz w:val="20"/>
          <w:szCs w:val="20"/>
        </w:rPr>
        <w:t>Identifying</w:t>
      </w:r>
      <w:proofErr w:type="gramEnd"/>
      <w:r w:rsidRPr="00C12E30">
        <w:rPr>
          <w:b/>
          <w:sz w:val="20"/>
          <w:szCs w:val="20"/>
        </w:rPr>
        <w:t xml:space="preserve"> the research problem</w:t>
      </w:r>
      <w:r w:rsidRPr="00C12E30">
        <w:rPr>
          <w:sz w:val="20"/>
          <w:szCs w:val="20"/>
        </w:rPr>
        <w:t xml:space="preserve"> involves the following steps:</w:t>
      </w:r>
    </w:p>
    <w:p w:rsidR="00792FC4" w:rsidRPr="00C12E30" w:rsidRDefault="00792FC4" w:rsidP="00792FC4">
      <w:pPr>
        <w:pStyle w:val="ListParagraph"/>
        <w:numPr>
          <w:ilvl w:val="0"/>
          <w:numId w:val="5"/>
        </w:numPr>
        <w:rPr>
          <w:sz w:val="20"/>
          <w:szCs w:val="20"/>
        </w:rPr>
      </w:pPr>
      <w:r w:rsidRPr="00C12E30">
        <w:rPr>
          <w:sz w:val="20"/>
          <w:szCs w:val="20"/>
        </w:rPr>
        <w:t>Management Decision Problem</w:t>
      </w:r>
      <w:r w:rsidR="00C81A51" w:rsidRPr="00C12E30">
        <w:rPr>
          <w:sz w:val="20"/>
          <w:szCs w:val="20"/>
        </w:rPr>
        <w:t xml:space="preserve"> identification</w:t>
      </w:r>
      <w:r w:rsidRPr="00C12E30">
        <w:rPr>
          <w:sz w:val="20"/>
          <w:szCs w:val="20"/>
        </w:rPr>
        <w:t>:</w:t>
      </w:r>
    </w:p>
    <w:p w:rsidR="00792FC4" w:rsidRPr="00C12E30" w:rsidRDefault="00792FC4" w:rsidP="00C81A51">
      <w:pPr>
        <w:pStyle w:val="ListParagraph"/>
        <w:numPr>
          <w:ilvl w:val="0"/>
          <w:numId w:val="5"/>
        </w:numPr>
        <w:rPr>
          <w:sz w:val="20"/>
          <w:szCs w:val="20"/>
        </w:rPr>
      </w:pPr>
      <w:r w:rsidRPr="00C12E30">
        <w:rPr>
          <w:sz w:val="20"/>
          <w:szCs w:val="20"/>
        </w:rPr>
        <w:t>Discussion with experts in the specific field:</w:t>
      </w:r>
    </w:p>
    <w:p w:rsidR="00C81A51" w:rsidRPr="00C12E30" w:rsidRDefault="00C81A51" w:rsidP="00C81A51">
      <w:pPr>
        <w:pStyle w:val="ListParagraph"/>
        <w:numPr>
          <w:ilvl w:val="0"/>
          <w:numId w:val="5"/>
        </w:numPr>
        <w:rPr>
          <w:sz w:val="20"/>
          <w:szCs w:val="20"/>
        </w:rPr>
      </w:pPr>
      <w:r w:rsidRPr="00C12E30">
        <w:rPr>
          <w:sz w:val="20"/>
          <w:szCs w:val="20"/>
        </w:rPr>
        <w:t>Review of existing literature:</w:t>
      </w:r>
    </w:p>
    <w:p w:rsidR="00C81A51" w:rsidRPr="00C12E30" w:rsidRDefault="00C81A51" w:rsidP="00C81A51">
      <w:pPr>
        <w:pStyle w:val="ListParagraph"/>
        <w:numPr>
          <w:ilvl w:val="0"/>
          <w:numId w:val="5"/>
        </w:numPr>
        <w:rPr>
          <w:sz w:val="20"/>
          <w:szCs w:val="20"/>
        </w:rPr>
      </w:pPr>
      <w:r w:rsidRPr="00C12E30">
        <w:rPr>
          <w:sz w:val="20"/>
          <w:szCs w:val="20"/>
        </w:rPr>
        <w:t>Information derived from Organizational analysis:</w:t>
      </w:r>
    </w:p>
    <w:p w:rsidR="00C81A51" w:rsidRPr="00C12E30" w:rsidRDefault="00C81A51" w:rsidP="00C81A51">
      <w:pPr>
        <w:pStyle w:val="ListParagraph"/>
        <w:numPr>
          <w:ilvl w:val="0"/>
          <w:numId w:val="5"/>
        </w:numPr>
        <w:rPr>
          <w:sz w:val="20"/>
          <w:szCs w:val="20"/>
        </w:rPr>
      </w:pPr>
      <w:r w:rsidRPr="00C12E30">
        <w:rPr>
          <w:sz w:val="20"/>
          <w:szCs w:val="20"/>
        </w:rPr>
        <w:t>Small exploratory qualitative survey:</w:t>
      </w:r>
    </w:p>
    <w:p w:rsidR="00F73BC5" w:rsidRPr="00C12E30" w:rsidRDefault="00F73BC5" w:rsidP="00C81A51">
      <w:pPr>
        <w:pStyle w:val="ListParagraph"/>
        <w:numPr>
          <w:ilvl w:val="0"/>
          <w:numId w:val="5"/>
        </w:numPr>
        <w:rPr>
          <w:sz w:val="20"/>
          <w:szCs w:val="20"/>
        </w:rPr>
      </w:pPr>
      <w:r w:rsidRPr="00C12E30">
        <w:rPr>
          <w:sz w:val="20"/>
          <w:szCs w:val="20"/>
        </w:rPr>
        <w:t>Management research problem:</w:t>
      </w:r>
    </w:p>
    <w:p w:rsidR="00F73BC5" w:rsidRPr="00C12E30" w:rsidRDefault="00F73BC5" w:rsidP="00C81A51">
      <w:pPr>
        <w:pStyle w:val="ListParagraph"/>
        <w:numPr>
          <w:ilvl w:val="0"/>
          <w:numId w:val="5"/>
        </w:numPr>
        <w:rPr>
          <w:sz w:val="20"/>
          <w:szCs w:val="20"/>
        </w:rPr>
      </w:pPr>
      <w:r w:rsidRPr="00C12E30">
        <w:rPr>
          <w:sz w:val="20"/>
          <w:szCs w:val="20"/>
        </w:rPr>
        <w:t>Theoretical foundation and model building:</w:t>
      </w:r>
    </w:p>
    <w:p w:rsidR="00C81A51" w:rsidRPr="00C12E30" w:rsidRDefault="00F73BC5" w:rsidP="00C81A51">
      <w:pPr>
        <w:pStyle w:val="ListParagraph"/>
        <w:numPr>
          <w:ilvl w:val="0"/>
          <w:numId w:val="5"/>
        </w:numPr>
        <w:rPr>
          <w:sz w:val="20"/>
          <w:szCs w:val="20"/>
        </w:rPr>
      </w:pPr>
      <w:r w:rsidRPr="00C12E30">
        <w:rPr>
          <w:sz w:val="20"/>
          <w:szCs w:val="20"/>
        </w:rPr>
        <w:t>Statement of research objectives:</w:t>
      </w:r>
    </w:p>
    <w:p w:rsidR="00F73BC5" w:rsidRPr="00C12E30" w:rsidRDefault="00157F23" w:rsidP="00C81A51">
      <w:pPr>
        <w:pStyle w:val="ListParagraph"/>
        <w:numPr>
          <w:ilvl w:val="0"/>
          <w:numId w:val="5"/>
        </w:numPr>
        <w:rPr>
          <w:sz w:val="20"/>
          <w:szCs w:val="20"/>
        </w:rPr>
      </w:pPr>
      <w:r w:rsidRPr="00C12E30">
        <w:rPr>
          <w:sz w:val="20"/>
          <w:szCs w:val="20"/>
        </w:rPr>
        <w:t>Formulation of research hypothesis:</w:t>
      </w:r>
    </w:p>
    <w:p w:rsidR="00157F23" w:rsidRDefault="00157F23" w:rsidP="00157F23">
      <w:pPr>
        <w:pStyle w:val="IntenseQuote"/>
        <w:rPr>
          <w:rStyle w:val="IntenseReference"/>
          <w:b w:val="0"/>
          <w:bCs w:val="0"/>
          <w:smallCaps w:val="0"/>
          <w:color w:val="B01513" w:themeColor="accent1"/>
          <w:spacing w:val="0"/>
          <w:sz w:val="22"/>
          <w:u w:val="none"/>
        </w:rPr>
      </w:pPr>
      <w:r>
        <w:rPr>
          <w:rStyle w:val="IntenseReference"/>
          <w:b w:val="0"/>
          <w:bCs w:val="0"/>
          <w:smallCaps w:val="0"/>
          <w:color w:val="B01513" w:themeColor="accent1"/>
          <w:spacing w:val="0"/>
          <w:sz w:val="22"/>
          <w:u w:val="none"/>
        </w:rPr>
        <w:t>Literature Review</w:t>
      </w:r>
      <w:r w:rsidRPr="00345884">
        <w:rPr>
          <w:rStyle w:val="IntenseReference"/>
          <w:b w:val="0"/>
          <w:bCs w:val="0"/>
          <w:smallCaps w:val="0"/>
          <w:color w:val="B01513" w:themeColor="accent1"/>
          <w:spacing w:val="0"/>
          <w:sz w:val="22"/>
          <w:u w:val="none"/>
        </w:rPr>
        <w:t xml:space="preserve">: </w:t>
      </w:r>
      <w:r>
        <w:rPr>
          <w:rStyle w:val="IntenseReference"/>
          <w:b w:val="0"/>
          <w:bCs w:val="0"/>
          <w:smallCaps w:val="0"/>
          <w:color w:val="B01513" w:themeColor="accent1"/>
          <w:spacing w:val="0"/>
          <w:sz w:val="22"/>
          <w:u w:val="none"/>
        </w:rPr>
        <w:t>It is a comprehensive collection of information obtained from published and unpublished sources of data in the specific area of interest to the researcher. This may include journals, newspapers, magazines, reports, government publications, and also computerized database.</w:t>
      </w:r>
      <w:r w:rsidRPr="00157F23">
        <w:rPr>
          <w:rStyle w:val="IntenseReference"/>
          <w:b w:val="0"/>
          <w:bCs w:val="0"/>
          <w:smallCaps w:val="0"/>
          <w:color w:val="B01513" w:themeColor="accent1"/>
          <w:spacing w:val="0"/>
          <w:sz w:val="22"/>
          <w:u w:val="none"/>
        </w:rPr>
        <w:t xml:space="preserve"> </w:t>
      </w:r>
    </w:p>
    <w:p w:rsidR="002C212A" w:rsidRDefault="00157F23" w:rsidP="002C212A">
      <w:pPr>
        <w:pStyle w:val="IntenseQuote"/>
        <w:rPr>
          <w:rStyle w:val="IntenseReference"/>
          <w:b w:val="0"/>
          <w:bCs w:val="0"/>
          <w:smallCaps w:val="0"/>
          <w:color w:val="B01513" w:themeColor="accent1"/>
          <w:spacing w:val="0"/>
          <w:sz w:val="22"/>
          <w:u w:val="none"/>
        </w:rPr>
      </w:pPr>
      <w:r>
        <w:rPr>
          <w:rStyle w:val="IntenseReference"/>
          <w:b w:val="0"/>
          <w:bCs w:val="0"/>
          <w:smallCaps w:val="0"/>
          <w:color w:val="B01513" w:themeColor="accent1"/>
          <w:spacing w:val="0"/>
          <w:sz w:val="22"/>
          <w:u w:val="none"/>
        </w:rPr>
        <w:t>Variable</w:t>
      </w:r>
      <w:r w:rsidRPr="00DB599A">
        <w:rPr>
          <w:rStyle w:val="IntenseReference"/>
          <w:b w:val="0"/>
          <w:bCs w:val="0"/>
          <w:smallCaps w:val="0"/>
          <w:color w:val="B01513" w:themeColor="accent1"/>
          <w:spacing w:val="0"/>
          <w:sz w:val="22"/>
          <w:u w:val="none"/>
        </w:rPr>
        <w:t>:</w:t>
      </w:r>
      <w:r>
        <w:rPr>
          <w:rStyle w:val="IntenseReference"/>
          <w:b w:val="0"/>
          <w:bCs w:val="0"/>
          <w:smallCaps w:val="0"/>
          <w:color w:val="B01513" w:themeColor="accent1"/>
          <w:spacing w:val="0"/>
          <w:sz w:val="22"/>
          <w:u w:val="none"/>
        </w:rPr>
        <w:t xml:space="preserve"> A variable is any is any concept that varies and we can assign numerical and values.</w:t>
      </w:r>
    </w:p>
    <w:p w:rsidR="002C212A" w:rsidRDefault="002C212A" w:rsidP="002C212A">
      <w:pPr>
        <w:pStyle w:val="Heading1"/>
      </w:pPr>
      <w:bookmarkStart w:id="20" w:name="_Toc402685724"/>
      <w:r>
        <w:t>Formulating of Research Hypothesis:</w:t>
      </w:r>
      <w:bookmarkEnd w:id="20"/>
    </w:p>
    <w:p w:rsidR="002C212A" w:rsidRPr="00C12E30" w:rsidRDefault="002C212A" w:rsidP="0093532A">
      <w:pPr>
        <w:jc w:val="both"/>
        <w:rPr>
          <w:sz w:val="20"/>
          <w:szCs w:val="20"/>
        </w:rPr>
      </w:pPr>
      <w:r w:rsidRPr="00C12E30">
        <w:rPr>
          <w:sz w:val="20"/>
          <w:szCs w:val="20"/>
        </w:rPr>
        <w:t>Any assumption that the researcher makes on the probable direction of the results that might be obtained on completion of the research process is termed as a hypothesis.</w:t>
      </w:r>
    </w:p>
    <w:p w:rsidR="0093532A" w:rsidRPr="00C12E30" w:rsidRDefault="0093532A" w:rsidP="0093532A">
      <w:pPr>
        <w:jc w:val="both"/>
        <w:rPr>
          <w:sz w:val="20"/>
          <w:szCs w:val="20"/>
        </w:rPr>
      </w:pPr>
      <w:proofErr w:type="spellStart"/>
      <w:r w:rsidRPr="00C12E30">
        <w:rPr>
          <w:sz w:val="20"/>
          <w:szCs w:val="20"/>
        </w:rPr>
        <w:t>Kerlinger</w:t>
      </w:r>
      <w:proofErr w:type="spellEnd"/>
      <w:r w:rsidRPr="00C12E30">
        <w:rPr>
          <w:sz w:val="20"/>
          <w:szCs w:val="20"/>
        </w:rPr>
        <w:t xml:space="preserve"> (1986) defines a hypothesis as ‘a conjectural statement of the relationship between two or more variables.’</w:t>
      </w:r>
    </w:p>
    <w:p w:rsidR="0093532A" w:rsidRPr="00C12E30" w:rsidRDefault="0093532A" w:rsidP="0093532A">
      <w:pPr>
        <w:jc w:val="both"/>
        <w:rPr>
          <w:sz w:val="20"/>
          <w:szCs w:val="20"/>
        </w:rPr>
      </w:pPr>
      <w:r w:rsidRPr="00C12E30">
        <w:rPr>
          <w:sz w:val="20"/>
          <w:szCs w:val="20"/>
        </w:rPr>
        <w:lastRenderedPageBreak/>
        <w:t>According to Grinnell (1993), ‘A hypotheses is written in such a way that it can be proven or disproven by valid and reliable data—it is in order to obtain these data that we perform our study’.</w:t>
      </w:r>
    </w:p>
    <w:p w:rsidR="0093532A" w:rsidRPr="0093532A" w:rsidRDefault="0093532A" w:rsidP="0093532A">
      <w:pPr>
        <w:pStyle w:val="Heading2"/>
      </w:pPr>
      <w:bookmarkStart w:id="21" w:name="_Toc402685725"/>
      <w:r w:rsidRPr="0093532A">
        <w:rPr>
          <w:sz w:val="22"/>
        </w:rPr>
        <w:t>Criteria that the researcher must fulfill while designing any hypotheses:</w:t>
      </w:r>
      <w:bookmarkEnd w:id="21"/>
    </w:p>
    <w:p w:rsidR="0093532A" w:rsidRPr="00D733EB" w:rsidRDefault="0093532A" w:rsidP="0093532A">
      <w:pPr>
        <w:pStyle w:val="ListParagraph"/>
        <w:numPr>
          <w:ilvl w:val="0"/>
          <w:numId w:val="6"/>
        </w:numPr>
        <w:jc w:val="both"/>
        <w:rPr>
          <w:sz w:val="20"/>
          <w:szCs w:val="20"/>
        </w:rPr>
      </w:pPr>
      <w:r w:rsidRPr="00D733EB">
        <w:rPr>
          <w:sz w:val="20"/>
          <w:szCs w:val="20"/>
        </w:rPr>
        <w:t xml:space="preserve">A hypothesis must be formulated in simple, clear, and declarative form. A broad hypothesis might not be empirically testable. Thus, it might be advisable to make the hypothesis </w:t>
      </w:r>
      <w:r w:rsidR="004E2A56" w:rsidRPr="00D733EB">
        <w:rPr>
          <w:sz w:val="20"/>
          <w:szCs w:val="20"/>
        </w:rPr>
        <w:t>one-dimensional</w:t>
      </w:r>
      <w:r w:rsidRPr="00D733EB">
        <w:rPr>
          <w:sz w:val="20"/>
          <w:szCs w:val="20"/>
        </w:rPr>
        <w:t>, and to be testing only one relationship between only two variables at a time.</w:t>
      </w:r>
    </w:p>
    <w:p w:rsidR="0093532A" w:rsidRPr="00D733EB" w:rsidRDefault="0093532A" w:rsidP="0093532A">
      <w:pPr>
        <w:pStyle w:val="ListParagraph"/>
        <w:numPr>
          <w:ilvl w:val="0"/>
          <w:numId w:val="6"/>
        </w:numPr>
        <w:jc w:val="both"/>
        <w:rPr>
          <w:sz w:val="20"/>
          <w:szCs w:val="20"/>
        </w:rPr>
      </w:pPr>
      <w:r w:rsidRPr="00D733EB">
        <w:rPr>
          <w:sz w:val="20"/>
          <w:szCs w:val="20"/>
        </w:rPr>
        <w:t>A hypothesis must be measurable and quantifiable.</w:t>
      </w:r>
    </w:p>
    <w:p w:rsidR="0093532A" w:rsidRPr="00D733EB" w:rsidRDefault="0093532A" w:rsidP="0093532A">
      <w:pPr>
        <w:pStyle w:val="ListParagraph"/>
        <w:numPr>
          <w:ilvl w:val="0"/>
          <w:numId w:val="6"/>
        </w:numPr>
        <w:jc w:val="both"/>
        <w:rPr>
          <w:sz w:val="20"/>
          <w:szCs w:val="20"/>
        </w:rPr>
      </w:pPr>
      <w:r w:rsidRPr="00D733EB">
        <w:rPr>
          <w:sz w:val="20"/>
          <w:szCs w:val="20"/>
        </w:rPr>
        <w:t>A hypothesis is a conjectural statement based on the existing literature and theories about the topic and not based on the gut feel of the researcher.</w:t>
      </w:r>
    </w:p>
    <w:p w:rsidR="0093532A" w:rsidRPr="00D733EB" w:rsidRDefault="0093532A" w:rsidP="0093532A">
      <w:pPr>
        <w:pStyle w:val="ListParagraph"/>
        <w:numPr>
          <w:ilvl w:val="0"/>
          <w:numId w:val="6"/>
        </w:numPr>
        <w:jc w:val="both"/>
        <w:rPr>
          <w:sz w:val="20"/>
          <w:szCs w:val="20"/>
        </w:rPr>
      </w:pPr>
      <w:r w:rsidRPr="00D733EB">
        <w:rPr>
          <w:sz w:val="20"/>
          <w:szCs w:val="20"/>
        </w:rPr>
        <w:t>The validation of the hypothesis would necessarily involve testing the statistical significance of the hypothesized relation.</w:t>
      </w:r>
    </w:p>
    <w:p w:rsidR="004E2A56" w:rsidRDefault="004E2A56" w:rsidP="004E2A56">
      <w:pPr>
        <w:pStyle w:val="Heading2"/>
        <w:rPr>
          <w:sz w:val="22"/>
        </w:rPr>
      </w:pPr>
      <w:bookmarkStart w:id="22" w:name="_Toc402685726"/>
      <w:r>
        <w:rPr>
          <w:sz w:val="22"/>
        </w:rPr>
        <w:t>Types of Research Hypothesis:</w:t>
      </w:r>
      <w:bookmarkEnd w:id="22"/>
    </w:p>
    <w:p w:rsidR="004E2A56" w:rsidRPr="00D733EB" w:rsidRDefault="004E2A56" w:rsidP="004E2A56">
      <w:pPr>
        <w:rPr>
          <w:sz w:val="20"/>
          <w:szCs w:val="20"/>
        </w:rPr>
      </w:pPr>
      <w:r w:rsidRPr="00D733EB">
        <w:rPr>
          <w:sz w:val="20"/>
          <w:szCs w:val="20"/>
        </w:rPr>
        <w:t>Descriptive Hypothesis</w:t>
      </w:r>
    </w:p>
    <w:p w:rsidR="004E2A56" w:rsidRPr="00D733EB" w:rsidRDefault="004E2A56" w:rsidP="004E2A56">
      <w:pPr>
        <w:rPr>
          <w:sz w:val="20"/>
          <w:szCs w:val="20"/>
        </w:rPr>
      </w:pPr>
      <w:r w:rsidRPr="00D733EB">
        <w:rPr>
          <w:sz w:val="20"/>
          <w:szCs w:val="20"/>
        </w:rPr>
        <w:t>Relational Hypothesis:</w:t>
      </w:r>
    </w:p>
    <w:p w:rsidR="004E2A56" w:rsidRDefault="00E90270" w:rsidP="004E2A56">
      <w:pPr>
        <w:pStyle w:val="Heading1"/>
      </w:pPr>
      <w:bookmarkStart w:id="23" w:name="_Toc402685727"/>
      <w:r>
        <w:t>Writing a Research Proposal:</w:t>
      </w:r>
      <w:bookmarkEnd w:id="23"/>
    </w:p>
    <w:p w:rsidR="00E90270" w:rsidRPr="00D733EB" w:rsidRDefault="002F4571" w:rsidP="00D733EB">
      <w:pPr>
        <w:jc w:val="both"/>
        <w:rPr>
          <w:sz w:val="20"/>
          <w:szCs w:val="20"/>
        </w:rPr>
      </w:pPr>
      <w:r w:rsidRPr="00D733EB">
        <w:rPr>
          <w:sz w:val="20"/>
          <w:szCs w:val="20"/>
        </w:rPr>
        <w:t>It is a framework or detailed plan that presents the research objectives, design of achieving these objectives</w:t>
      </w:r>
      <w:proofErr w:type="gramStart"/>
      <w:r w:rsidRPr="00D733EB">
        <w:rPr>
          <w:sz w:val="20"/>
          <w:szCs w:val="20"/>
        </w:rPr>
        <w:t>,  and</w:t>
      </w:r>
      <w:proofErr w:type="gramEnd"/>
      <w:r w:rsidRPr="00D733EB">
        <w:rPr>
          <w:sz w:val="20"/>
          <w:szCs w:val="20"/>
        </w:rPr>
        <w:t xml:space="preserve"> the expected outcomes/deliverables of the study on a formal document in a well presented manner.</w:t>
      </w:r>
    </w:p>
    <w:p w:rsidR="002F4571" w:rsidRDefault="002F4571" w:rsidP="002F4571">
      <w:pPr>
        <w:pStyle w:val="Heading2"/>
        <w:rPr>
          <w:sz w:val="22"/>
        </w:rPr>
      </w:pPr>
      <w:bookmarkStart w:id="24" w:name="_Toc402685728"/>
      <w:r>
        <w:rPr>
          <w:sz w:val="22"/>
        </w:rPr>
        <w:t>Contents of a research Proposal:</w:t>
      </w:r>
      <w:bookmarkEnd w:id="24"/>
    </w:p>
    <w:p w:rsidR="002F4571" w:rsidRPr="00D733EB" w:rsidRDefault="002F4571" w:rsidP="002F4571">
      <w:pPr>
        <w:pStyle w:val="ListParagraph"/>
        <w:numPr>
          <w:ilvl w:val="0"/>
          <w:numId w:val="7"/>
        </w:numPr>
        <w:rPr>
          <w:sz w:val="20"/>
          <w:szCs w:val="20"/>
        </w:rPr>
      </w:pPr>
      <w:r w:rsidRPr="00D733EB">
        <w:rPr>
          <w:sz w:val="20"/>
          <w:szCs w:val="20"/>
        </w:rPr>
        <w:t>Executive summary</w:t>
      </w:r>
    </w:p>
    <w:p w:rsidR="002F4571" w:rsidRPr="00D733EB" w:rsidRDefault="002F4571" w:rsidP="002F4571">
      <w:pPr>
        <w:pStyle w:val="ListParagraph"/>
        <w:numPr>
          <w:ilvl w:val="0"/>
          <w:numId w:val="7"/>
        </w:numPr>
        <w:rPr>
          <w:sz w:val="20"/>
          <w:szCs w:val="20"/>
        </w:rPr>
      </w:pPr>
      <w:r w:rsidRPr="00D733EB">
        <w:rPr>
          <w:sz w:val="20"/>
          <w:szCs w:val="20"/>
        </w:rPr>
        <w:t>Background of the problem</w:t>
      </w:r>
    </w:p>
    <w:p w:rsidR="002F4571" w:rsidRPr="00D733EB" w:rsidRDefault="002F4571" w:rsidP="002F4571">
      <w:pPr>
        <w:pStyle w:val="ListParagraph"/>
        <w:numPr>
          <w:ilvl w:val="0"/>
          <w:numId w:val="7"/>
        </w:numPr>
        <w:rPr>
          <w:sz w:val="20"/>
          <w:szCs w:val="20"/>
        </w:rPr>
      </w:pPr>
      <w:r w:rsidRPr="00D733EB">
        <w:rPr>
          <w:sz w:val="20"/>
          <w:szCs w:val="20"/>
        </w:rPr>
        <w:t>Problem Statement and research objectives</w:t>
      </w:r>
    </w:p>
    <w:p w:rsidR="002F4571" w:rsidRPr="00D733EB" w:rsidRDefault="002F4571" w:rsidP="002F4571">
      <w:pPr>
        <w:pStyle w:val="ListParagraph"/>
        <w:numPr>
          <w:ilvl w:val="0"/>
          <w:numId w:val="7"/>
        </w:numPr>
        <w:rPr>
          <w:sz w:val="20"/>
          <w:szCs w:val="20"/>
        </w:rPr>
      </w:pPr>
      <w:r w:rsidRPr="00D733EB">
        <w:rPr>
          <w:sz w:val="20"/>
          <w:szCs w:val="20"/>
        </w:rPr>
        <w:t>Research design</w:t>
      </w:r>
    </w:p>
    <w:p w:rsidR="002F4571" w:rsidRPr="00D733EB" w:rsidRDefault="002F4571" w:rsidP="002F4571">
      <w:pPr>
        <w:pStyle w:val="ListParagraph"/>
        <w:numPr>
          <w:ilvl w:val="0"/>
          <w:numId w:val="7"/>
        </w:numPr>
        <w:rPr>
          <w:sz w:val="20"/>
          <w:szCs w:val="20"/>
        </w:rPr>
      </w:pPr>
      <w:r w:rsidRPr="00D733EB">
        <w:rPr>
          <w:sz w:val="20"/>
          <w:szCs w:val="20"/>
        </w:rPr>
        <w:t>Scheduling the research</w:t>
      </w:r>
    </w:p>
    <w:p w:rsidR="002F4571" w:rsidRPr="00D733EB" w:rsidRDefault="002F4571" w:rsidP="002F4571">
      <w:pPr>
        <w:pStyle w:val="ListParagraph"/>
        <w:numPr>
          <w:ilvl w:val="0"/>
          <w:numId w:val="7"/>
        </w:numPr>
        <w:rPr>
          <w:sz w:val="20"/>
          <w:szCs w:val="20"/>
        </w:rPr>
      </w:pPr>
      <w:r w:rsidRPr="00D733EB">
        <w:rPr>
          <w:sz w:val="20"/>
          <w:szCs w:val="20"/>
        </w:rPr>
        <w:t>Results and outcomes of the research</w:t>
      </w:r>
    </w:p>
    <w:p w:rsidR="00897F32" w:rsidRPr="00D733EB" w:rsidRDefault="002F4571" w:rsidP="00897F32">
      <w:pPr>
        <w:pStyle w:val="ListParagraph"/>
        <w:numPr>
          <w:ilvl w:val="0"/>
          <w:numId w:val="7"/>
        </w:numPr>
        <w:rPr>
          <w:sz w:val="20"/>
          <w:szCs w:val="20"/>
        </w:rPr>
      </w:pPr>
      <w:r w:rsidRPr="00D733EB">
        <w:rPr>
          <w:sz w:val="20"/>
          <w:szCs w:val="20"/>
        </w:rPr>
        <w:t>Costing and budgeting the research</w:t>
      </w:r>
    </w:p>
    <w:p w:rsidR="00897F32" w:rsidRDefault="00897F32" w:rsidP="00897F32">
      <w:pPr>
        <w:pStyle w:val="Heading1"/>
      </w:pPr>
      <w:bookmarkStart w:id="25" w:name="_Toc402685729"/>
      <w:r>
        <w:t>Research Design</w:t>
      </w:r>
      <w:bookmarkEnd w:id="25"/>
    </w:p>
    <w:p w:rsidR="002F4571" w:rsidRPr="001B560E" w:rsidRDefault="00897F32" w:rsidP="00897F32">
      <w:pPr>
        <w:jc w:val="both"/>
        <w:rPr>
          <w:sz w:val="20"/>
          <w:szCs w:val="20"/>
        </w:rPr>
      </w:pPr>
      <w:r w:rsidRPr="001B560E">
        <w:rPr>
          <w:sz w:val="20"/>
          <w:szCs w:val="20"/>
        </w:rPr>
        <w:t>Green et al. (2008) defines research design as ‘the specification of methods and procedures for acquiring the information needed. It is the overall operational pattern or framework of the project that stipulates what information is to be collected from which sources by what procedures. If it is a good design, it will ensure that the information obtained is relevant to the research questions and that it was collected by objective and economical procedures.’</w:t>
      </w:r>
    </w:p>
    <w:p w:rsidR="001B560E" w:rsidRPr="001B560E" w:rsidRDefault="001B560E" w:rsidP="001B560E">
      <w:pPr>
        <w:jc w:val="both"/>
        <w:rPr>
          <w:sz w:val="20"/>
          <w:szCs w:val="20"/>
        </w:rPr>
      </w:pPr>
      <w:proofErr w:type="spellStart"/>
      <w:r w:rsidRPr="001B560E">
        <w:rPr>
          <w:sz w:val="20"/>
          <w:szCs w:val="20"/>
        </w:rPr>
        <w:t>Thyer</w:t>
      </w:r>
      <w:proofErr w:type="spellEnd"/>
      <w:r w:rsidRPr="001B560E">
        <w:rPr>
          <w:sz w:val="20"/>
          <w:szCs w:val="20"/>
        </w:rPr>
        <w:t xml:space="preserve"> (1993) states that, ‘A traditional research design is a blueprint or detailed plan for how a research study is to be completed—operationalizing variables so they can be measured, selecting a sample of interest to study, collecting data to be used as a basis for testing hypotheses, and analyzing the results.’ </w:t>
      </w:r>
    </w:p>
    <w:p w:rsidR="001B560E" w:rsidRPr="001B560E" w:rsidRDefault="001B560E" w:rsidP="001B560E">
      <w:pPr>
        <w:jc w:val="both"/>
        <w:rPr>
          <w:sz w:val="20"/>
          <w:szCs w:val="20"/>
        </w:rPr>
      </w:pPr>
      <w:proofErr w:type="spellStart"/>
      <w:r w:rsidRPr="001B560E">
        <w:rPr>
          <w:sz w:val="20"/>
          <w:szCs w:val="20"/>
        </w:rPr>
        <w:t>Sellitz</w:t>
      </w:r>
      <w:proofErr w:type="spellEnd"/>
      <w:r w:rsidRPr="001B560E">
        <w:rPr>
          <w:sz w:val="20"/>
          <w:szCs w:val="20"/>
        </w:rPr>
        <w:t xml:space="preserve"> et al. (1962) state that, ‘A research design is the arrangement of conditions for collection and analysis of data in a manner that aims to combine relevance to the research purpose with economy in procedure.’</w:t>
      </w:r>
    </w:p>
    <w:p w:rsidR="001B560E" w:rsidRDefault="001B560E" w:rsidP="001B560E">
      <w:pPr>
        <w:jc w:val="both"/>
        <w:rPr>
          <w:sz w:val="20"/>
        </w:rPr>
      </w:pPr>
      <w:proofErr w:type="spellStart"/>
      <w:r w:rsidRPr="001B560E">
        <w:rPr>
          <w:sz w:val="20"/>
        </w:rPr>
        <w:t>Kerlinge</w:t>
      </w:r>
      <w:r>
        <w:rPr>
          <w:sz w:val="20"/>
        </w:rPr>
        <w:t>r</w:t>
      </w:r>
      <w:proofErr w:type="spellEnd"/>
      <w:r>
        <w:rPr>
          <w:sz w:val="20"/>
        </w:rPr>
        <w:t xml:space="preserve"> (1995) ‘A plan, structure and </w:t>
      </w:r>
      <w:r w:rsidRPr="001B560E">
        <w:rPr>
          <w:sz w:val="20"/>
        </w:rPr>
        <w:t>strategy of investigation so conceived as to obtai</w:t>
      </w:r>
      <w:r>
        <w:rPr>
          <w:sz w:val="20"/>
        </w:rPr>
        <w:t xml:space="preserve">n answers to research questions </w:t>
      </w:r>
      <w:r w:rsidRPr="001B560E">
        <w:rPr>
          <w:sz w:val="20"/>
        </w:rPr>
        <w:t>or problems. The plan is the complete schem</w:t>
      </w:r>
      <w:r>
        <w:rPr>
          <w:sz w:val="20"/>
        </w:rPr>
        <w:t xml:space="preserve">e or programme of the research. </w:t>
      </w:r>
      <w:r w:rsidRPr="001B560E">
        <w:rPr>
          <w:sz w:val="20"/>
        </w:rPr>
        <w:t>It includes an outline of what the investigator will</w:t>
      </w:r>
      <w:r>
        <w:rPr>
          <w:sz w:val="20"/>
        </w:rPr>
        <w:t xml:space="preserve"> do from writing the hypotheses </w:t>
      </w:r>
      <w:r w:rsidRPr="001B560E">
        <w:rPr>
          <w:sz w:val="20"/>
        </w:rPr>
        <w:t>and their operational implications to the final analysis of data.’</w:t>
      </w:r>
    </w:p>
    <w:p w:rsidR="005C0255" w:rsidRDefault="005C0255" w:rsidP="005C0255">
      <w:pPr>
        <w:pStyle w:val="Heading1"/>
      </w:pPr>
      <w:bookmarkStart w:id="26" w:name="_Toc402685730"/>
      <w:r>
        <w:lastRenderedPageBreak/>
        <w:t>Exploratory Research Design:</w:t>
      </w:r>
      <w:bookmarkEnd w:id="26"/>
    </w:p>
    <w:p w:rsidR="005C0255" w:rsidRPr="005C0255" w:rsidRDefault="005C0255" w:rsidP="005C0255">
      <w:pPr>
        <w:pStyle w:val="Heading2"/>
        <w:rPr>
          <w:sz w:val="22"/>
          <w:szCs w:val="22"/>
        </w:rPr>
      </w:pPr>
      <w:bookmarkStart w:id="27" w:name="_Toc402685731"/>
      <w:r>
        <w:rPr>
          <w:sz w:val="22"/>
        </w:rPr>
        <w:t>Secondary Resource Anal</w:t>
      </w:r>
      <w:r w:rsidRPr="005C0255">
        <w:rPr>
          <w:sz w:val="22"/>
          <w:szCs w:val="22"/>
        </w:rPr>
        <w:t>ysis</w:t>
      </w:r>
      <w:bookmarkEnd w:id="27"/>
    </w:p>
    <w:p w:rsidR="005C0255" w:rsidRPr="005C0255" w:rsidRDefault="005C0255" w:rsidP="005C0255">
      <w:pPr>
        <w:pStyle w:val="Heading2"/>
        <w:rPr>
          <w:sz w:val="22"/>
          <w:szCs w:val="22"/>
        </w:rPr>
      </w:pPr>
      <w:bookmarkStart w:id="28" w:name="_Toc402685732"/>
      <w:r w:rsidRPr="005C0255">
        <w:rPr>
          <w:sz w:val="22"/>
          <w:szCs w:val="22"/>
        </w:rPr>
        <w:t>Case Study Method</w:t>
      </w:r>
      <w:bookmarkEnd w:id="28"/>
    </w:p>
    <w:p w:rsidR="005C0255" w:rsidRPr="005C0255" w:rsidRDefault="005C0255" w:rsidP="005C0255">
      <w:pPr>
        <w:pStyle w:val="Heading2"/>
        <w:rPr>
          <w:sz w:val="22"/>
          <w:szCs w:val="22"/>
        </w:rPr>
      </w:pPr>
      <w:bookmarkStart w:id="29" w:name="_Toc402685733"/>
      <w:r w:rsidRPr="005C0255">
        <w:rPr>
          <w:sz w:val="22"/>
          <w:szCs w:val="22"/>
        </w:rPr>
        <w:t>Expert Opinion Survey</w:t>
      </w:r>
      <w:bookmarkEnd w:id="29"/>
    </w:p>
    <w:p w:rsidR="005C0255" w:rsidRDefault="005C0255" w:rsidP="005C0255">
      <w:pPr>
        <w:pStyle w:val="Heading2"/>
        <w:rPr>
          <w:sz w:val="22"/>
          <w:szCs w:val="22"/>
        </w:rPr>
      </w:pPr>
      <w:bookmarkStart w:id="30" w:name="_Toc402685734"/>
      <w:r w:rsidRPr="005C0255">
        <w:rPr>
          <w:sz w:val="22"/>
          <w:szCs w:val="22"/>
        </w:rPr>
        <w:t>Focus Group Discussions</w:t>
      </w:r>
      <w:bookmarkEnd w:id="30"/>
    </w:p>
    <w:p w:rsidR="00AE03A6" w:rsidRDefault="00AE03A6" w:rsidP="00AE03A6">
      <w:pPr>
        <w:pStyle w:val="Heading1"/>
      </w:pPr>
      <w:bookmarkStart w:id="31" w:name="_Toc402685735"/>
      <w:r>
        <w:t>Descriptive Research Design:</w:t>
      </w:r>
      <w:bookmarkEnd w:id="31"/>
    </w:p>
    <w:p w:rsidR="00AE03A6" w:rsidRPr="00AE03A6" w:rsidRDefault="00AE03A6" w:rsidP="00AE03A6">
      <w:pPr>
        <w:pStyle w:val="Heading2"/>
        <w:rPr>
          <w:sz w:val="22"/>
          <w:szCs w:val="22"/>
        </w:rPr>
      </w:pPr>
      <w:bookmarkStart w:id="32" w:name="_Toc402685736"/>
      <w:r w:rsidRPr="00AE03A6">
        <w:rPr>
          <w:sz w:val="22"/>
          <w:szCs w:val="22"/>
        </w:rPr>
        <w:t>Cross Sectional Studies</w:t>
      </w:r>
      <w:bookmarkEnd w:id="32"/>
    </w:p>
    <w:p w:rsidR="00AE03A6" w:rsidRDefault="00AE03A6" w:rsidP="00AE03A6">
      <w:pPr>
        <w:pStyle w:val="Heading2"/>
        <w:rPr>
          <w:sz w:val="22"/>
          <w:szCs w:val="22"/>
        </w:rPr>
      </w:pPr>
      <w:bookmarkStart w:id="33" w:name="_Toc402685737"/>
      <w:r w:rsidRPr="00AE03A6">
        <w:rPr>
          <w:sz w:val="22"/>
          <w:szCs w:val="22"/>
        </w:rPr>
        <w:t>Longitudinal Studies</w:t>
      </w:r>
      <w:bookmarkEnd w:id="33"/>
    </w:p>
    <w:p w:rsidR="0091552C" w:rsidRDefault="0091552C" w:rsidP="0091552C">
      <w:pPr>
        <w:pStyle w:val="Heading1"/>
      </w:pPr>
      <w:bookmarkStart w:id="34" w:name="_Toc402685738"/>
      <w:r>
        <w:t>Experimental Designs</w:t>
      </w:r>
      <w:bookmarkEnd w:id="34"/>
    </w:p>
    <w:p w:rsidR="0091552C" w:rsidRDefault="0091552C" w:rsidP="0091552C">
      <w:pPr>
        <w:rPr>
          <w:sz w:val="20"/>
        </w:rPr>
      </w:pPr>
      <w:r w:rsidRPr="0091552C">
        <w:rPr>
          <w:sz w:val="20"/>
        </w:rPr>
        <w:t>In an experiment, a researcher actively manipulates one or more causal variables and measures their effects on the dependent variables of interest.</w:t>
      </w:r>
      <w:r>
        <w:rPr>
          <w:sz w:val="20"/>
        </w:rPr>
        <w:t xml:space="preserve"> </w:t>
      </w:r>
      <w:r w:rsidRPr="0091552C">
        <w:rPr>
          <w:sz w:val="20"/>
        </w:rPr>
        <w:t>In this design type one can only infer a cause-and-effect relationship.</w:t>
      </w:r>
    </w:p>
    <w:p w:rsidR="0091552C" w:rsidRPr="0091552C" w:rsidRDefault="0091552C" w:rsidP="0091552C">
      <w:pPr>
        <w:rPr>
          <w:sz w:val="20"/>
        </w:rPr>
      </w:pPr>
      <w:r w:rsidRPr="0091552C">
        <w:rPr>
          <w:sz w:val="20"/>
        </w:rPr>
        <w:t xml:space="preserve">The necessary conditions for making causal inferences are: </w:t>
      </w:r>
    </w:p>
    <w:p w:rsidR="0091552C" w:rsidRPr="0091552C" w:rsidRDefault="0091552C" w:rsidP="0091552C">
      <w:pPr>
        <w:pStyle w:val="ListParagraph"/>
        <w:numPr>
          <w:ilvl w:val="0"/>
          <w:numId w:val="8"/>
        </w:numPr>
        <w:rPr>
          <w:sz w:val="20"/>
        </w:rPr>
      </w:pPr>
      <w:r>
        <w:rPr>
          <w:sz w:val="20"/>
        </w:rPr>
        <w:t>C</w:t>
      </w:r>
      <w:r w:rsidRPr="0091552C">
        <w:rPr>
          <w:sz w:val="20"/>
        </w:rPr>
        <w:t>oncomitant variation - implies that cause and effect variables should have a high correlation</w:t>
      </w:r>
    </w:p>
    <w:p w:rsidR="0091552C" w:rsidRDefault="0091552C" w:rsidP="0091552C">
      <w:pPr>
        <w:pStyle w:val="ListParagraph"/>
        <w:numPr>
          <w:ilvl w:val="0"/>
          <w:numId w:val="8"/>
        </w:numPr>
        <w:rPr>
          <w:sz w:val="20"/>
        </w:rPr>
      </w:pPr>
      <w:r>
        <w:rPr>
          <w:sz w:val="20"/>
        </w:rPr>
        <w:t>T</w:t>
      </w:r>
      <w:r w:rsidRPr="0091552C">
        <w:rPr>
          <w:sz w:val="20"/>
        </w:rPr>
        <w:t>ime order of occurrence of variables - means that causal variable must occur prior to or simultaneously with the effect variable</w:t>
      </w:r>
    </w:p>
    <w:p w:rsidR="0091552C" w:rsidRDefault="0091552C" w:rsidP="0091552C">
      <w:pPr>
        <w:pStyle w:val="ListParagraph"/>
        <w:numPr>
          <w:ilvl w:val="0"/>
          <w:numId w:val="8"/>
        </w:numPr>
        <w:rPr>
          <w:sz w:val="20"/>
        </w:rPr>
      </w:pPr>
      <w:r>
        <w:rPr>
          <w:sz w:val="20"/>
        </w:rPr>
        <w:t>A</w:t>
      </w:r>
      <w:r w:rsidRPr="0091552C">
        <w:rPr>
          <w:sz w:val="20"/>
        </w:rPr>
        <w:t>bsence of other possible causal factors - means that all other variable except the one whose influence we are trying to study should be absent or kept constant.</w:t>
      </w:r>
    </w:p>
    <w:p w:rsidR="003F5AE3" w:rsidRPr="003F5AE3" w:rsidRDefault="003F5AE3" w:rsidP="003F5AE3">
      <w:pPr>
        <w:rPr>
          <w:sz w:val="20"/>
        </w:rPr>
      </w:pPr>
      <w:r w:rsidRPr="003F5AE3">
        <w:rPr>
          <w:sz w:val="20"/>
        </w:rPr>
        <w:t>There are two conditions that should be satisfied while conducting an experiment. These are:</w:t>
      </w:r>
    </w:p>
    <w:p w:rsidR="003F5AE3" w:rsidRDefault="003F5AE3" w:rsidP="003F5AE3">
      <w:pPr>
        <w:pStyle w:val="ListParagraph"/>
        <w:numPr>
          <w:ilvl w:val="0"/>
          <w:numId w:val="9"/>
        </w:numPr>
        <w:rPr>
          <w:sz w:val="20"/>
        </w:rPr>
      </w:pPr>
      <w:r w:rsidRPr="003F5AE3">
        <w:rPr>
          <w:sz w:val="20"/>
        </w:rPr>
        <w:t>Internal validity</w:t>
      </w:r>
    </w:p>
    <w:p w:rsidR="0091552C" w:rsidRDefault="003F5AE3" w:rsidP="003F5AE3">
      <w:pPr>
        <w:pStyle w:val="ListParagraph"/>
        <w:numPr>
          <w:ilvl w:val="0"/>
          <w:numId w:val="9"/>
        </w:numPr>
        <w:rPr>
          <w:sz w:val="20"/>
        </w:rPr>
      </w:pPr>
      <w:r w:rsidRPr="003F5AE3">
        <w:rPr>
          <w:sz w:val="20"/>
        </w:rPr>
        <w:t>External validity</w:t>
      </w:r>
    </w:p>
    <w:p w:rsidR="008D38A1" w:rsidRPr="008D38A1" w:rsidRDefault="008D38A1" w:rsidP="008D38A1">
      <w:pPr>
        <w:pStyle w:val="Heading2"/>
        <w:rPr>
          <w:sz w:val="22"/>
        </w:rPr>
      </w:pPr>
      <w:bookmarkStart w:id="35" w:name="_Toc402685739"/>
      <w:r w:rsidRPr="008D38A1">
        <w:rPr>
          <w:sz w:val="22"/>
        </w:rPr>
        <w:t>There are four types of experimental designs. These are explained below:</w:t>
      </w:r>
      <w:bookmarkEnd w:id="35"/>
    </w:p>
    <w:p w:rsidR="008D38A1" w:rsidRDefault="008D38A1" w:rsidP="008D38A1">
      <w:pPr>
        <w:pStyle w:val="Heading3"/>
        <w:numPr>
          <w:ilvl w:val="0"/>
          <w:numId w:val="11"/>
        </w:numPr>
      </w:pPr>
      <w:bookmarkStart w:id="36" w:name="_Toc402685740"/>
      <w:r w:rsidRPr="008D38A1">
        <w:t>Pre-experimental designs</w:t>
      </w:r>
      <w:r>
        <w:t>:</w:t>
      </w:r>
      <w:bookmarkEnd w:id="36"/>
      <w:r>
        <w:t xml:space="preserve"> </w:t>
      </w:r>
    </w:p>
    <w:p w:rsidR="008D38A1" w:rsidRPr="008D38A1" w:rsidRDefault="008D38A1" w:rsidP="008D38A1">
      <w:pPr>
        <w:rPr>
          <w:sz w:val="20"/>
          <w:szCs w:val="20"/>
        </w:rPr>
      </w:pPr>
      <w:r w:rsidRPr="008D38A1">
        <w:rPr>
          <w:sz w:val="20"/>
          <w:szCs w:val="20"/>
        </w:rPr>
        <w:t>There are three designs under this.</w:t>
      </w:r>
    </w:p>
    <w:p w:rsidR="008D38A1" w:rsidRDefault="008D38A1" w:rsidP="008D38A1">
      <w:pPr>
        <w:pStyle w:val="ListParagraph"/>
        <w:numPr>
          <w:ilvl w:val="0"/>
          <w:numId w:val="13"/>
        </w:numPr>
        <w:rPr>
          <w:sz w:val="20"/>
          <w:szCs w:val="20"/>
        </w:rPr>
      </w:pPr>
      <w:r w:rsidRPr="008D38A1">
        <w:rPr>
          <w:sz w:val="20"/>
          <w:szCs w:val="20"/>
        </w:rPr>
        <w:t>One short case study where observation is taken after the application of treatment</w:t>
      </w:r>
    </w:p>
    <w:p w:rsidR="008D38A1" w:rsidRDefault="008D38A1" w:rsidP="008D38A1">
      <w:pPr>
        <w:pStyle w:val="ListParagraph"/>
        <w:numPr>
          <w:ilvl w:val="0"/>
          <w:numId w:val="13"/>
        </w:numPr>
        <w:rPr>
          <w:sz w:val="20"/>
          <w:szCs w:val="20"/>
        </w:rPr>
      </w:pPr>
      <w:r w:rsidRPr="008D38A1">
        <w:rPr>
          <w:sz w:val="20"/>
          <w:szCs w:val="20"/>
        </w:rPr>
        <w:t xml:space="preserve">One group </w:t>
      </w:r>
      <w:r w:rsidR="00335E0E" w:rsidRPr="008D38A1">
        <w:rPr>
          <w:sz w:val="20"/>
          <w:szCs w:val="20"/>
        </w:rPr>
        <w:t>pretest</w:t>
      </w:r>
      <w:r w:rsidRPr="008D38A1">
        <w:rPr>
          <w:sz w:val="20"/>
          <w:szCs w:val="20"/>
        </w:rPr>
        <w:t>-</w:t>
      </w:r>
      <w:r w:rsidR="00335E0E" w:rsidRPr="008D38A1">
        <w:rPr>
          <w:sz w:val="20"/>
          <w:szCs w:val="20"/>
        </w:rPr>
        <w:t>posttest</w:t>
      </w:r>
      <w:r w:rsidRPr="008D38A1">
        <w:rPr>
          <w:sz w:val="20"/>
          <w:szCs w:val="20"/>
        </w:rPr>
        <w:t xml:space="preserve"> design where one observation is taken prior to the application of treatment and the other one after the application of treatment</w:t>
      </w:r>
      <w:r w:rsidR="00335E0E">
        <w:rPr>
          <w:sz w:val="20"/>
          <w:szCs w:val="20"/>
        </w:rPr>
        <w:t>.</w:t>
      </w:r>
    </w:p>
    <w:p w:rsidR="00335E0E" w:rsidRDefault="00335E0E" w:rsidP="00335E0E">
      <w:pPr>
        <w:pStyle w:val="ListParagraph"/>
        <w:numPr>
          <w:ilvl w:val="0"/>
          <w:numId w:val="13"/>
        </w:numPr>
        <w:rPr>
          <w:sz w:val="20"/>
          <w:szCs w:val="20"/>
        </w:rPr>
      </w:pPr>
      <w:r w:rsidRPr="00335E0E">
        <w:rPr>
          <w:sz w:val="20"/>
          <w:szCs w:val="20"/>
        </w:rPr>
        <w:t>Static group comparison, where there are two groups – experimental group and control group. The experiment group is subjected to treatment and a posttest measurement is taken. In the control group measurement is taken at the time when it was done for experimental group.</w:t>
      </w:r>
    </w:p>
    <w:p w:rsidR="00335E0E" w:rsidRDefault="00335E0E" w:rsidP="00335E0E">
      <w:pPr>
        <w:pStyle w:val="Heading3"/>
        <w:numPr>
          <w:ilvl w:val="0"/>
          <w:numId w:val="11"/>
        </w:numPr>
      </w:pPr>
      <w:bookmarkStart w:id="37" w:name="_Toc402685741"/>
      <w:r w:rsidRPr="00335E0E">
        <w:t>Quasi-experimental designs</w:t>
      </w:r>
      <w:r>
        <w:t>:</w:t>
      </w:r>
      <w:bookmarkEnd w:id="37"/>
    </w:p>
    <w:p w:rsidR="008D38A1" w:rsidRDefault="00335E0E" w:rsidP="00335E0E">
      <w:pPr>
        <w:pStyle w:val="Heading3"/>
        <w:numPr>
          <w:ilvl w:val="0"/>
          <w:numId w:val="11"/>
        </w:numPr>
      </w:pPr>
      <w:bookmarkStart w:id="38" w:name="_Toc402685742"/>
      <w:r w:rsidRPr="00335E0E">
        <w:t>True experimental designs</w:t>
      </w:r>
      <w:r>
        <w:t>:</w:t>
      </w:r>
      <w:bookmarkEnd w:id="38"/>
    </w:p>
    <w:p w:rsidR="00335E0E" w:rsidRDefault="00335E0E" w:rsidP="00335E0E">
      <w:pPr>
        <w:pStyle w:val="Heading3"/>
        <w:numPr>
          <w:ilvl w:val="0"/>
          <w:numId w:val="11"/>
        </w:numPr>
      </w:pPr>
      <w:bookmarkStart w:id="39" w:name="_Toc402685743"/>
      <w:r w:rsidRPr="00335E0E">
        <w:t>Statistical designs</w:t>
      </w:r>
      <w:r>
        <w:t>:</w:t>
      </w:r>
      <w:bookmarkEnd w:id="39"/>
    </w:p>
    <w:p w:rsidR="00335E0E" w:rsidRPr="00335E0E" w:rsidRDefault="00335E0E" w:rsidP="00335E0E">
      <w:pPr>
        <w:pStyle w:val="ListParagraph"/>
        <w:numPr>
          <w:ilvl w:val="0"/>
          <w:numId w:val="15"/>
        </w:numPr>
        <w:rPr>
          <w:sz w:val="20"/>
        </w:rPr>
      </w:pPr>
      <w:r w:rsidRPr="00335E0E">
        <w:rPr>
          <w:sz w:val="20"/>
        </w:rPr>
        <w:t>Completely randomized design:</w:t>
      </w:r>
    </w:p>
    <w:p w:rsidR="00335E0E" w:rsidRPr="00335E0E" w:rsidRDefault="00335E0E" w:rsidP="00335E0E">
      <w:pPr>
        <w:pStyle w:val="ListParagraph"/>
        <w:numPr>
          <w:ilvl w:val="0"/>
          <w:numId w:val="15"/>
        </w:numPr>
        <w:rPr>
          <w:sz w:val="20"/>
        </w:rPr>
      </w:pPr>
      <w:r w:rsidRPr="00335E0E">
        <w:rPr>
          <w:sz w:val="20"/>
        </w:rPr>
        <w:t>Randomized block design:</w:t>
      </w:r>
    </w:p>
    <w:p w:rsidR="005E1A93" w:rsidRDefault="00335E0E" w:rsidP="00335E0E">
      <w:pPr>
        <w:pStyle w:val="ListParagraph"/>
        <w:numPr>
          <w:ilvl w:val="0"/>
          <w:numId w:val="15"/>
        </w:numPr>
        <w:rPr>
          <w:sz w:val="20"/>
        </w:rPr>
      </w:pPr>
      <w:r w:rsidRPr="00335E0E">
        <w:rPr>
          <w:sz w:val="20"/>
        </w:rPr>
        <w:t>Factorial design:</w:t>
      </w:r>
    </w:p>
    <w:p w:rsidR="005E1A93" w:rsidRDefault="005E1A93" w:rsidP="005E1A93">
      <w:r>
        <w:br w:type="page"/>
      </w:r>
    </w:p>
    <w:p w:rsidR="00F136AD" w:rsidRPr="00F136AD" w:rsidRDefault="005E1A93" w:rsidP="00F136AD">
      <w:pPr>
        <w:pStyle w:val="Title"/>
        <w:rPr>
          <w:rStyle w:val="SubtleEmphasis"/>
        </w:rPr>
      </w:pPr>
      <w:r w:rsidRPr="00F136AD">
        <w:rPr>
          <w:rStyle w:val="SubtleEmphasis"/>
        </w:rPr>
        <w:lastRenderedPageBreak/>
        <w:t>Types of Research Data</w:t>
      </w:r>
    </w:p>
    <w:p w:rsidR="00F136AD" w:rsidRPr="00F136AD" w:rsidRDefault="00F136AD" w:rsidP="00F136AD">
      <w:pPr>
        <w:rPr>
          <w:sz w:val="20"/>
        </w:rPr>
      </w:pPr>
    </w:p>
    <w:p w:rsidR="00F136AD" w:rsidRDefault="00F136AD" w:rsidP="00F136AD">
      <w:r>
        <w:rPr>
          <w:noProof/>
          <w:lang w:eastAsia="en-US"/>
        </w:rPr>
        <w:drawing>
          <wp:inline distT="0" distB="0" distL="0" distR="0" wp14:anchorId="146B69DD" wp14:editId="77C8F4E2">
            <wp:extent cx="6605626" cy="3269894"/>
            <wp:effectExtent l="19050" t="0" r="4318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05D06" w:rsidRDefault="00A05D06" w:rsidP="007D7DE0">
      <w:bookmarkStart w:id="40" w:name="_Toc402685744"/>
      <w:r>
        <w:rPr>
          <w:noProof/>
          <w:lang w:eastAsia="en-US"/>
        </w:rPr>
        <w:drawing>
          <wp:inline distT="0" distB="0" distL="0" distR="0">
            <wp:extent cx="6610350" cy="211455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40"/>
    </w:p>
    <w:p w:rsidR="00E1531A" w:rsidRPr="00E1531A" w:rsidRDefault="00E1531A" w:rsidP="00E1531A"/>
    <w:p w:rsidR="00A05D06" w:rsidRPr="00A05D06" w:rsidRDefault="00A05D06" w:rsidP="00A05D06">
      <w:r>
        <w:rPr>
          <w:noProof/>
          <w:lang w:eastAsia="en-US"/>
        </w:rPr>
        <w:drawing>
          <wp:inline distT="0" distB="0" distL="0" distR="0" wp14:anchorId="1213FB87" wp14:editId="23A52204">
            <wp:extent cx="6610350" cy="2790825"/>
            <wp:effectExtent l="0" t="19050" r="0" b="285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F7B88" w:rsidRDefault="00BF7B88" w:rsidP="007D7DE0">
      <w:bookmarkStart w:id="41" w:name="_Toc402685745"/>
      <w:r>
        <w:rPr>
          <w:noProof/>
          <w:lang w:eastAsia="en-US"/>
        </w:rPr>
        <w:lastRenderedPageBreak/>
        <w:drawing>
          <wp:inline distT="0" distB="0" distL="0" distR="0" wp14:anchorId="5CE9DE3D" wp14:editId="12FFA7D3">
            <wp:extent cx="6534150" cy="3200400"/>
            <wp:effectExtent l="19050" t="0" r="381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41"/>
    </w:p>
    <w:p w:rsidR="00F136AD" w:rsidRDefault="00F136AD" w:rsidP="00F136AD">
      <w:pPr>
        <w:pStyle w:val="Heading1"/>
      </w:pPr>
      <w:bookmarkStart w:id="42" w:name="_Toc402685746"/>
      <w:r>
        <w:t>Primary Data:</w:t>
      </w:r>
      <w:bookmarkEnd w:id="42"/>
      <w:r>
        <w:t xml:space="preserve"> </w:t>
      </w:r>
    </w:p>
    <w:p w:rsidR="00DC5632" w:rsidRDefault="00F136AD" w:rsidP="005E1A93">
      <w:pPr>
        <w:rPr>
          <w:sz w:val="20"/>
        </w:rPr>
      </w:pPr>
      <w:r>
        <w:rPr>
          <w:sz w:val="20"/>
        </w:rPr>
        <w:t xml:space="preserve">Data which is research/project specific, directly collected &amp; compiled by the researcher or investigative body. The accuracy and relevance is reasonably </w:t>
      </w:r>
      <w:r w:rsidR="00D80B89">
        <w:rPr>
          <w:sz w:val="20"/>
        </w:rPr>
        <w:t>high.</w:t>
      </w:r>
    </w:p>
    <w:p w:rsidR="00BF7B88" w:rsidRDefault="00BF7B88" w:rsidP="00BF7B88">
      <w:pPr>
        <w:pStyle w:val="Heading2"/>
      </w:pPr>
      <w:bookmarkStart w:id="43" w:name="_Toc402685747"/>
      <w:r>
        <w:t>Observation Method</w:t>
      </w:r>
      <w:bookmarkEnd w:id="43"/>
    </w:p>
    <w:p w:rsidR="00AA5685" w:rsidRPr="00AA5685" w:rsidRDefault="00BF7B88" w:rsidP="00AA5685">
      <w:pPr>
        <w:rPr>
          <w:sz w:val="20"/>
        </w:rPr>
      </w:pPr>
      <w:r w:rsidRPr="00AA5685">
        <w:rPr>
          <w:sz w:val="20"/>
        </w:rPr>
        <w:t>Observation is a direct method of collecting primary data. It is one of the most appropriate methods to use in case of descriptive research. The method of observation involves viewing and recording individuals, groups, organizations or events in a scientific manner in order to collect valuable data related to the topic under study.</w:t>
      </w:r>
      <w:r w:rsidR="00AA5685" w:rsidRPr="00AA5685">
        <w:rPr>
          <w:sz w:val="20"/>
        </w:rPr>
        <w:t xml:space="preserve"> The mode of observation could be in a standardized and structured observation or </w:t>
      </w:r>
      <w:proofErr w:type="gramStart"/>
      <w:r w:rsidR="00AA5685" w:rsidRPr="00AA5685">
        <w:rPr>
          <w:sz w:val="20"/>
        </w:rPr>
        <w:t>The</w:t>
      </w:r>
      <w:proofErr w:type="gramEnd"/>
      <w:r w:rsidR="00AA5685" w:rsidRPr="00AA5685">
        <w:rPr>
          <w:sz w:val="20"/>
        </w:rPr>
        <w:t xml:space="preserve"> opposite of this is called the unstructured observation.</w:t>
      </w:r>
    </w:p>
    <w:p w:rsidR="00AA5685" w:rsidRPr="00AA5685" w:rsidRDefault="00AA5685" w:rsidP="00AA5685">
      <w:pPr>
        <w:rPr>
          <w:sz w:val="20"/>
        </w:rPr>
      </w:pPr>
      <w:r w:rsidRPr="00AA5685">
        <w:rPr>
          <w:sz w:val="20"/>
        </w:rPr>
        <w:t>The observation could be done by a human observer or a mechanical device.</w:t>
      </w:r>
    </w:p>
    <w:p w:rsidR="00AA5685" w:rsidRPr="00AA5685" w:rsidRDefault="00AA5685" w:rsidP="00AA5685">
      <w:pPr>
        <w:pStyle w:val="ListParagraph"/>
        <w:numPr>
          <w:ilvl w:val="0"/>
          <w:numId w:val="16"/>
        </w:numPr>
        <w:rPr>
          <w:sz w:val="20"/>
        </w:rPr>
      </w:pPr>
      <w:r w:rsidRPr="00AA5685">
        <w:rPr>
          <w:sz w:val="20"/>
        </w:rPr>
        <w:t>Human Observation</w:t>
      </w:r>
    </w:p>
    <w:p w:rsidR="00AA5685" w:rsidRDefault="00AA5685" w:rsidP="00AA5685">
      <w:pPr>
        <w:pStyle w:val="ListParagraph"/>
        <w:numPr>
          <w:ilvl w:val="0"/>
          <w:numId w:val="16"/>
        </w:numPr>
        <w:rPr>
          <w:sz w:val="20"/>
        </w:rPr>
      </w:pPr>
      <w:r w:rsidRPr="00AA5685">
        <w:rPr>
          <w:sz w:val="20"/>
        </w:rPr>
        <w:t>Mechanical Observation</w:t>
      </w:r>
    </w:p>
    <w:p w:rsidR="0016150F" w:rsidRPr="0016150F" w:rsidRDefault="0016150F" w:rsidP="0016150F">
      <w:pPr>
        <w:pStyle w:val="ListParagraph"/>
        <w:numPr>
          <w:ilvl w:val="0"/>
          <w:numId w:val="18"/>
        </w:numPr>
        <w:rPr>
          <w:sz w:val="20"/>
        </w:rPr>
      </w:pPr>
      <w:r w:rsidRPr="0016150F">
        <w:rPr>
          <w:sz w:val="20"/>
        </w:rPr>
        <w:t>Cameras</w:t>
      </w:r>
    </w:p>
    <w:p w:rsidR="0016150F" w:rsidRPr="0016150F" w:rsidRDefault="0016150F" w:rsidP="0016150F">
      <w:pPr>
        <w:pStyle w:val="ListParagraph"/>
        <w:numPr>
          <w:ilvl w:val="0"/>
          <w:numId w:val="18"/>
        </w:numPr>
        <w:rPr>
          <w:sz w:val="20"/>
        </w:rPr>
      </w:pPr>
      <w:r w:rsidRPr="0016150F">
        <w:rPr>
          <w:sz w:val="20"/>
        </w:rPr>
        <w:t>Universal Product Code (UPC)</w:t>
      </w:r>
    </w:p>
    <w:p w:rsidR="0016150F" w:rsidRPr="0016150F" w:rsidRDefault="0016150F" w:rsidP="0016150F">
      <w:pPr>
        <w:pStyle w:val="ListParagraph"/>
        <w:numPr>
          <w:ilvl w:val="0"/>
          <w:numId w:val="18"/>
        </w:numPr>
        <w:rPr>
          <w:sz w:val="20"/>
        </w:rPr>
      </w:pPr>
      <w:r w:rsidRPr="0016150F">
        <w:rPr>
          <w:sz w:val="20"/>
        </w:rPr>
        <w:t>Psych galvanometer, which measures galvanic skin response (GSR) or changes in the electrical resistance of the skin.</w:t>
      </w:r>
    </w:p>
    <w:p w:rsidR="0016150F" w:rsidRPr="0016150F" w:rsidRDefault="0016150F" w:rsidP="0016150F">
      <w:pPr>
        <w:pStyle w:val="ListParagraph"/>
        <w:numPr>
          <w:ilvl w:val="0"/>
          <w:numId w:val="18"/>
        </w:numPr>
        <w:rPr>
          <w:sz w:val="20"/>
        </w:rPr>
      </w:pPr>
      <w:r w:rsidRPr="0016150F">
        <w:rPr>
          <w:sz w:val="20"/>
        </w:rPr>
        <w:t xml:space="preserve">Eye-tracking equipment such as </w:t>
      </w:r>
      <w:proofErr w:type="spellStart"/>
      <w:r w:rsidRPr="0016150F">
        <w:rPr>
          <w:sz w:val="20"/>
        </w:rPr>
        <w:t>oculometers</w:t>
      </w:r>
      <w:proofErr w:type="spellEnd"/>
      <w:r w:rsidRPr="0016150F">
        <w:rPr>
          <w:sz w:val="20"/>
        </w:rPr>
        <w:t xml:space="preserve">, eye cameras or eye view </w:t>
      </w:r>
      <w:proofErr w:type="spellStart"/>
      <w:r w:rsidRPr="0016150F">
        <w:rPr>
          <w:sz w:val="20"/>
        </w:rPr>
        <w:t>minuters</w:t>
      </w:r>
      <w:proofErr w:type="spellEnd"/>
      <w:r w:rsidRPr="0016150F">
        <w:rPr>
          <w:sz w:val="20"/>
        </w:rPr>
        <w:t>, record the movements of the eye.</w:t>
      </w:r>
    </w:p>
    <w:p w:rsidR="0016150F" w:rsidRDefault="0016150F" w:rsidP="0016150F">
      <w:pPr>
        <w:pStyle w:val="ListParagraph"/>
        <w:numPr>
          <w:ilvl w:val="0"/>
          <w:numId w:val="18"/>
        </w:numPr>
        <w:rPr>
          <w:sz w:val="20"/>
        </w:rPr>
      </w:pPr>
      <w:r w:rsidRPr="0016150F">
        <w:rPr>
          <w:sz w:val="20"/>
        </w:rPr>
        <w:t>Trace analysis</w:t>
      </w:r>
    </w:p>
    <w:p w:rsidR="0016150F" w:rsidRDefault="0016150F" w:rsidP="0016150F">
      <w:pPr>
        <w:pStyle w:val="Heading2"/>
      </w:pPr>
      <w:bookmarkStart w:id="44" w:name="_Toc402685748"/>
      <w:r>
        <w:t>Focus Group Discussion</w:t>
      </w:r>
      <w:bookmarkEnd w:id="44"/>
    </w:p>
    <w:p w:rsidR="0016150F" w:rsidRDefault="00E17F73" w:rsidP="0016150F">
      <w:pPr>
        <w:rPr>
          <w:sz w:val="20"/>
        </w:rPr>
      </w:pPr>
      <w:proofErr w:type="gramStart"/>
      <w:r>
        <w:rPr>
          <w:sz w:val="20"/>
        </w:rPr>
        <w:t>Size :</w:t>
      </w:r>
      <w:proofErr w:type="gramEnd"/>
      <w:r>
        <w:rPr>
          <w:sz w:val="20"/>
        </w:rPr>
        <w:t xml:space="preserve"> Ideal size of the group discussion is 8 to 12 members. </w:t>
      </w:r>
    </w:p>
    <w:p w:rsidR="00E17F73" w:rsidRDefault="00E17F73" w:rsidP="0016150F">
      <w:pPr>
        <w:rPr>
          <w:sz w:val="20"/>
        </w:rPr>
      </w:pPr>
      <w:proofErr w:type="gramStart"/>
      <w:r>
        <w:rPr>
          <w:sz w:val="20"/>
        </w:rPr>
        <w:t>Nature :</w:t>
      </w:r>
      <w:proofErr w:type="gramEnd"/>
      <w:r>
        <w:rPr>
          <w:sz w:val="20"/>
        </w:rPr>
        <w:t xml:space="preserve"> Similar background in terms of demographic and psychographic traits. </w:t>
      </w:r>
    </w:p>
    <w:p w:rsidR="00FD2F32" w:rsidRDefault="00E17F73" w:rsidP="00E17F73">
      <w:pPr>
        <w:pStyle w:val="Heading2"/>
      </w:pPr>
      <w:bookmarkStart w:id="45" w:name="_Toc402685749"/>
      <w:r>
        <w:t>Personal Interview Method</w:t>
      </w:r>
      <w:bookmarkEnd w:id="45"/>
    </w:p>
    <w:p w:rsidR="00E0634E" w:rsidRDefault="00E0634E" w:rsidP="00E0634E">
      <w:pPr>
        <w:rPr>
          <w:rFonts w:asciiTheme="majorHAnsi" w:eastAsiaTheme="majorEastAsia" w:hAnsiTheme="majorHAnsi" w:cstheme="majorBidi"/>
          <w:color w:val="404040" w:themeColor="text1" w:themeTint="BF"/>
          <w:sz w:val="24"/>
          <w:szCs w:val="24"/>
        </w:rPr>
      </w:pPr>
    </w:p>
    <w:p w:rsidR="000E15AD" w:rsidRDefault="000E15AD" w:rsidP="000E15AD"/>
    <w:p w:rsidR="000E15AD" w:rsidRDefault="000E15AD" w:rsidP="000E15AD">
      <w:r>
        <w:br w:type="page"/>
      </w:r>
    </w:p>
    <w:p w:rsidR="000E15AD" w:rsidRDefault="000E15AD" w:rsidP="000E15AD">
      <w:pPr>
        <w:pStyle w:val="Heading1"/>
      </w:pPr>
      <w:r>
        <w:lastRenderedPageBreak/>
        <w:t>Types of Measurement scale</w:t>
      </w:r>
    </w:p>
    <w:p w:rsidR="000E15AD" w:rsidRDefault="000E15AD" w:rsidP="000E15AD">
      <w:pPr>
        <w:rPr>
          <w:sz w:val="20"/>
        </w:rPr>
      </w:pPr>
      <w:r>
        <w:rPr>
          <w:sz w:val="20"/>
        </w:rPr>
        <w:t>There are four types of measurement scale:</w:t>
      </w:r>
    </w:p>
    <w:p w:rsidR="000E15AD" w:rsidRDefault="000E15AD" w:rsidP="000E15AD">
      <w:pPr>
        <w:pStyle w:val="ListParagraph"/>
        <w:numPr>
          <w:ilvl w:val="0"/>
          <w:numId w:val="19"/>
        </w:numPr>
        <w:rPr>
          <w:sz w:val="20"/>
        </w:rPr>
      </w:pPr>
      <w:r>
        <w:rPr>
          <w:sz w:val="20"/>
        </w:rPr>
        <w:t>Nominal Scale</w:t>
      </w:r>
    </w:p>
    <w:p w:rsidR="000E15AD" w:rsidRDefault="000E15AD" w:rsidP="000E15AD">
      <w:pPr>
        <w:pStyle w:val="ListParagraph"/>
        <w:numPr>
          <w:ilvl w:val="0"/>
          <w:numId w:val="19"/>
        </w:numPr>
        <w:rPr>
          <w:sz w:val="20"/>
        </w:rPr>
      </w:pPr>
      <w:r>
        <w:rPr>
          <w:sz w:val="20"/>
        </w:rPr>
        <w:t>Ordinal Scale</w:t>
      </w:r>
    </w:p>
    <w:p w:rsidR="000E15AD" w:rsidRDefault="000E15AD" w:rsidP="000E15AD">
      <w:pPr>
        <w:pStyle w:val="ListParagraph"/>
        <w:numPr>
          <w:ilvl w:val="0"/>
          <w:numId w:val="19"/>
        </w:numPr>
        <w:rPr>
          <w:sz w:val="20"/>
        </w:rPr>
      </w:pPr>
      <w:r>
        <w:rPr>
          <w:sz w:val="20"/>
        </w:rPr>
        <w:t>Interval Scale</w:t>
      </w:r>
    </w:p>
    <w:p w:rsidR="000E15AD" w:rsidRDefault="000E15AD" w:rsidP="000E15AD">
      <w:pPr>
        <w:pStyle w:val="ListParagraph"/>
        <w:numPr>
          <w:ilvl w:val="0"/>
          <w:numId w:val="19"/>
        </w:numPr>
        <w:rPr>
          <w:sz w:val="20"/>
        </w:rPr>
      </w:pPr>
      <w:r>
        <w:rPr>
          <w:sz w:val="20"/>
        </w:rPr>
        <w:t>Ratio Scale</w:t>
      </w:r>
    </w:p>
    <w:p w:rsidR="000E15AD" w:rsidRDefault="000E15AD" w:rsidP="000E15AD">
      <w:pPr>
        <w:pStyle w:val="Heading2"/>
      </w:pPr>
      <w:r>
        <w:t>Nominal Scale:</w:t>
      </w:r>
    </w:p>
    <w:p w:rsidR="000E15AD" w:rsidRDefault="000E15AD" w:rsidP="00BA11B4">
      <w:pPr>
        <w:jc w:val="both"/>
        <w:rPr>
          <w:sz w:val="20"/>
        </w:rPr>
      </w:pPr>
      <w:r w:rsidRPr="000E15AD">
        <w:rPr>
          <w:sz w:val="20"/>
        </w:rPr>
        <w:t>Here, numbers are assigned for the purpose of identification of the objects. Any object which is assigned a higher number is in no way superior to the one which is assigned a lower number. Each number is assigned to only one object and each object has only one number assigned to it.</w:t>
      </w:r>
      <w:r>
        <w:rPr>
          <w:sz w:val="20"/>
        </w:rPr>
        <w:t xml:space="preserve"> </w:t>
      </w:r>
      <w:r w:rsidRPr="000E15AD">
        <w:rPr>
          <w:sz w:val="20"/>
        </w:rPr>
        <w:t>The assigned numbers cannot be added, sub</w:t>
      </w:r>
      <w:r w:rsidR="00BA11B4">
        <w:rPr>
          <w:sz w:val="20"/>
        </w:rPr>
        <w:t xml:space="preserve">tracted, multiplied or divided. </w:t>
      </w:r>
      <w:r w:rsidRPr="000E15AD">
        <w:rPr>
          <w:sz w:val="20"/>
        </w:rPr>
        <w:t>The only arithmetic operations that can be ca</w:t>
      </w:r>
      <w:r w:rsidR="00BA11B4">
        <w:rPr>
          <w:sz w:val="20"/>
        </w:rPr>
        <w:t xml:space="preserve">rried out are the count of each </w:t>
      </w:r>
      <w:r w:rsidRPr="000E15AD">
        <w:rPr>
          <w:sz w:val="20"/>
        </w:rPr>
        <w:t>category. Therefore, a frequency distributio</w:t>
      </w:r>
      <w:r w:rsidR="00BA11B4">
        <w:rPr>
          <w:sz w:val="20"/>
        </w:rPr>
        <w:t xml:space="preserve">n table can be prepared for the </w:t>
      </w:r>
      <w:r w:rsidRPr="000E15AD">
        <w:rPr>
          <w:sz w:val="20"/>
        </w:rPr>
        <w:t>nominal scale variables and mode of the dist</w:t>
      </w:r>
      <w:r w:rsidR="00BA11B4">
        <w:rPr>
          <w:sz w:val="20"/>
        </w:rPr>
        <w:t xml:space="preserve">ribution can be worked out. One </w:t>
      </w:r>
      <w:r w:rsidRPr="000E15AD">
        <w:rPr>
          <w:sz w:val="20"/>
        </w:rPr>
        <w:t>can also use chi-square test and compute contin</w:t>
      </w:r>
      <w:r w:rsidR="00BA11B4">
        <w:rPr>
          <w:sz w:val="20"/>
        </w:rPr>
        <w:t xml:space="preserve">gency coefficient using nominal </w:t>
      </w:r>
      <w:r w:rsidRPr="000E15AD">
        <w:rPr>
          <w:sz w:val="20"/>
        </w:rPr>
        <w:t>scale variables.</w:t>
      </w:r>
    </w:p>
    <w:p w:rsidR="00BA11B4" w:rsidRDefault="00BA11B4" w:rsidP="00BA11B4">
      <w:pPr>
        <w:pStyle w:val="Heading2"/>
      </w:pPr>
      <w:r>
        <w:t>Ordinal Scale:</w:t>
      </w:r>
    </w:p>
    <w:p w:rsidR="00BA11B4" w:rsidRDefault="00BA11B4" w:rsidP="00BA11B4">
      <w:pPr>
        <w:jc w:val="both"/>
        <w:rPr>
          <w:sz w:val="20"/>
        </w:rPr>
      </w:pPr>
      <w:r w:rsidRPr="00BA11B4">
        <w:rPr>
          <w:sz w:val="20"/>
        </w:rPr>
        <w:t>An ordinal scale measurement tells whether an object has more or less of characteristics than some other objects. However, it cannot answer how much more or how much less.</w:t>
      </w:r>
      <w:r>
        <w:rPr>
          <w:sz w:val="20"/>
        </w:rPr>
        <w:t xml:space="preserve"> </w:t>
      </w:r>
      <w:r w:rsidRPr="00BA11B4">
        <w:rPr>
          <w:sz w:val="20"/>
        </w:rPr>
        <w:t>In the ordinal scale, the assigned ranks cannot be added, multiplied, subtracted or divided. One can compute median, percentiles and quartiles of the distribution. The other major statistical analysis which can be carried out is the rank order correlation coefficient, sign test. All the statistical techniques which are applicable in the case of nominal scale measurement can also be used for the ordinal scale measurement.</w:t>
      </w:r>
    </w:p>
    <w:p w:rsidR="0063228E" w:rsidRDefault="0063228E" w:rsidP="0063228E">
      <w:pPr>
        <w:pStyle w:val="Heading2"/>
      </w:pPr>
      <w:r>
        <w:t>Interval Scale:</w:t>
      </w:r>
    </w:p>
    <w:p w:rsidR="0063228E" w:rsidRPr="0063228E" w:rsidRDefault="001845B9" w:rsidP="0063228E">
      <w:pPr>
        <w:rPr>
          <w:sz w:val="20"/>
        </w:rPr>
      </w:pPr>
      <w:r>
        <w:rPr>
          <w:sz w:val="20"/>
        </w:rPr>
        <w:t>Revoc</w:t>
      </w:r>
      <w:bookmarkStart w:id="46" w:name="_GoBack"/>
      <w:bookmarkEnd w:id="46"/>
      <w:r>
        <w:rPr>
          <w:sz w:val="20"/>
        </w:rPr>
        <w:t xml:space="preserve">ation </w:t>
      </w:r>
    </w:p>
    <w:sectPr w:rsidR="0063228E" w:rsidRPr="0063228E" w:rsidSect="00B369AD">
      <w:pgSz w:w="11907" w:h="16839" w:code="9"/>
      <w:pgMar w:top="720" w:right="720" w:bottom="720" w:left="72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5056_"/>
      </v:shape>
    </w:pict>
  </w:numPicBullet>
  <w:abstractNum w:abstractNumId="0">
    <w:nsid w:val="02592FC9"/>
    <w:multiLevelType w:val="hybridMultilevel"/>
    <w:tmpl w:val="B840EE80"/>
    <w:lvl w:ilvl="0" w:tplc="0DD4CBC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E64D2"/>
    <w:multiLevelType w:val="hybridMultilevel"/>
    <w:tmpl w:val="0E1CA952"/>
    <w:lvl w:ilvl="0" w:tplc="8C760E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95F8D"/>
    <w:multiLevelType w:val="hybridMultilevel"/>
    <w:tmpl w:val="133E9DE8"/>
    <w:lvl w:ilvl="0" w:tplc="50C041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F5D3A"/>
    <w:multiLevelType w:val="hybridMultilevel"/>
    <w:tmpl w:val="7AA6A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34A33"/>
    <w:multiLevelType w:val="hybridMultilevel"/>
    <w:tmpl w:val="A7364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1F549E"/>
    <w:multiLevelType w:val="hybridMultilevel"/>
    <w:tmpl w:val="056A0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434AC5"/>
    <w:multiLevelType w:val="hybridMultilevel"/>
    <w:tmpl w:val="609E2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D66D46"/>
    <w:multiLevelType w:val="hybridMultilevel"/>
    <w:tmpl w:val="6D84F428"/>
    <w:lvl w:ilvl="0" w:tplc="FA9CF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B65C0"/>
    <w:multiLevelType w:val="hybridMultilevel"/>
    <w:tmpl w:val="C0A29FFE"/>
    <w:lvl w:ilvl="0" w:tplc="D6B8F0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45313"/>
    <w:multiLevelType w:val="hybridMultilevel"/>
    <w:tmpl w:val="DD36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F3EF0"/>
    <w:multiLevelType w:val="hybridMultilevel"/>
    <w:tmpl w:val="6FCC5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270DEC"/>
    <w:multiLevelType w:val="hybridMultilevel"/>
    <w:tmpl w:val="DB947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B411F89"/>
    <w:multiLevelType w:val="hybridMultilevel"/>
    <w:tmpl w:val="25D6FAFA"/>
    <w:lvl w:ilvl="0" w:tplc="E2381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A3BE7"/>
    <w:multiLevelType w:val="hybridMultilevel"/>
    <w:tmpl w:val="75B4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615DE"/>
    <w:multiLevelType w:val="hybridMultilevel"/>
    <w:tmpl w:val="16DC3438"/>
    <w:lvl w:ilvl="0" w:tplc="DCB22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F01FBA"/>
    <w:multiLevelType w:val="hybridMultilevel"/>
    <w:tmpl w:val="74B83770"/>
    <w:lvl w:ilvl="0" w:tplc="99CCCA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B3626C"/>
    <w:multiLevelType w:val="hybridMultilevel"/>
    <w:tmpl w:val="EA7C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1"/>
  </w:num>
  <w:num w:numId="4">
    <w:abstractNumId w:val="6"/>
  </w:num>
  <w:num w:numId="5">
    <w:abstractNumId w:val="16"/>
  </w:num>
  <w:num w:numId="6">
    <w:abstractNumId w:val="4"/>
  </w:num>
  <w:num w:numId="7">
    <w:abstractNumId w:val="5"/>
  </w:num>
  <w:num w:numId="8">
    <w:abstractNumId w:val="8"/>
  </w:num>
  <w:num w:numId="9">
    <w:abstractNumId w:val="1"/>
  </w:num>
  <w:num w:numId="10">
    <w:abstractNumId w:val="13"/>
  </w:num>
  <w:num w:numId="11">
    <w:abstractNumId w:val="9"/>
  </w:num>
  <w:num w:numId="12">
    <w:abstractNumId w:val="14"/>
  </w:num>
  <w:num w:numId="13">
    <w:abstractNumId w:val="2"/>
  </w:num>
  <w:num w:numId="14">
    <w:abstractNumId w:val="12"/>
  </w:num>
  <w:num w:numId="15">
    <w:abstractNumId w:val="7"/>
  </w:num>
  <w:num w:numId="16">
    <w:abstractNumId w:val="3"/>
  </w:num>
  <w:num w:numId="17">
    <w:abstractNumId w:val="10"/>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AD"/>
    <w:rsid w:val="000309BB"/>
    <w:rsid w:val="000E15AD"/>
    <w:rsid w:val="001042B2"/>
    <w:rsid w:val="00157F23"/>
    <w:rsid w:val="0016150F"/>
    <w:rsid w:val="001845B9"/>
    <w:rsid w:val="00190168"/>
    <w:rsid w:val="001B560E"/>
    <w:rsid w:val="002C212A"/>
    <w:rsid w:val="002F4571"/>
    <w:rsid w:val="00335E0E"/>
    <w:rsid w:val="00345884"/>
    <w:rsid w:val="003F5AE3"/>
    <w:rsid w:val="004426E3"/>
    <w:rsid w:val="004E2A56"/>
    <w:rsid w:val="00511E13"/>
    <w:rsid w:val="00592368"/>
    <w:rsid w:val="005C0255"/>
    <w:rsid w:val="005E1A93"/>
    <w:rsid w:val="0063228E"/>
    <w:rsid w:val="006A3DA6"/>
    <w:rsid w:val="006F359F"/>
    <w:rsid w:val="00703202"/>
    <w:rsid w:val="00714B52"/>
    <w:rsid w:val="00786DF3"/>
    <w:rsid w:val="00792FC4"/>
    <w:rsid w:val="007D7DE0"/>
    <w:rsid w:val="007F1330"/>
    <w:rsid w:val="00897F32"/>
    <w:rsid w:val="008D38A1"/>
    <w:rsid w:val="0091552C"/>
    <w:rsid w:val="0093532A"/>
    <w:rsid w:val="009817D3"/>
    <w:rsid w:val="0098642A"/>
    <w:rsid w:val="009C5A94"/>
    <w:rsid w:val="00A05D06"/>
    <w:rsid w:val="00A133D0"/>
    <w:rsid w:val="00A21D07"/>
    <w:rsid w:val="00A93F46"/>
    <w:rsid w:val="00AA5685"/>
    <w:rsid w:val="00AE03A6"/>
    <w:rsid w:val="00B369AD"/>
    <w:rsid w:val="00BA11B4"/>
    <w:rsid w:val="00BF7B88"/>
    <w:rsid w:val="00C12E30"/>
    <w:rsid w:val="00C51B00"/>
    <w:rsid w:val="00C53EE8"/>
    <w:rsid w:val="00C81A51"/>
    <w:rsid w:val="00CE5CFB"/>
    <w:rsid w:val="00D733EB"/>
    <w:rsid w:val="00D80B89"/>
    <w:rsid w:val="00DB599A"/>
    <w:rsid w:val="00DC5632"/>
    <w:rsid w:val="00E0634E"/>
    <w:rsid w:val="00E1531A"/>
    <w:rsid w:val="00E17F73"/>
    <w:rsid w:val="00E26DB0"/>
    <w:rsid w:val="00E90270"/>
    <w:rsid w:val="00F136AD"/>
    <w:rsid w:val="00F27432"/>
    <w:rsid w:val="00F5135F"/>
    <w:rsid w:val="00F73BC5"/>
    <w:rsid w:val="00FB2F6E"/>
    <w:rsid w:val="00FD2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15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52C"/>
    <w:rPr>
      <w:rFonts w:ascii="Tahoma" w:hAnsi="Tahoma" w:cs="Tahoma"/>
      <w:sz w:val="16"/>
      <w:szCs w:val="16"/>
    </w:rPr>
  </w:style>
  <w:style w:type="paragraph" w:styleId="TOCHeading">
    <w:name w:val="TOC Heading"/>
    <w:basedOn w:val="Heading1"/>
    <w:next w:val="Normal"/>
    <w:uiPriority w:val="39"/>
    <w:unhideWhenUsed/>
    <w:qFormat/>
    <w:rsid w:val="005E1A93"/>
    <w:pPr>
      <w:spacing w:before="480" w:after="0" w:line="276" w:lineRule="auto"/>
      <w:outlineLvl w:val="9"/>
    </w:pPr>
    <w:rPr>
      <w:b/>
      <w:bCs/>
      <w:color w:val="830F0E" w:themeColor="accent1" w:themeShade="BF"/>
    </w:rPr>
  </w:style>
  <w:style w:type="paragraph" w:styleId="TOC1">
    <w:name w:val="toc 1"/>
    <w:basedOn w:val="Normal"/>
    <w:next w:val="Normal"/>
    <w:autoRedefine/>
    <w:uiPriority w:val="39"/>
    <w:unhideWhenUsed/>
    <w:rsid w:val="005E1A93"/>
    <w:pPr>
      <w:spacing w:after="100"/>
    </w:pPr>
  </w:style>
  <w:style w:type="paragraph" w:styleId="TOC2">
    <w:name w:val="toc 2"/>
    <w:basedOn w:val="Normal"/>
    <w:next w:val="Normal"/>
    <w:autoRedefine/>
    <w:uiPriority w:val="39"/>
    <w:unhideWhenUsed/>
    <w:rsid w:val="005E1A93"/>
    <w:pPr>
      <w:spacing w:after="100"/>
      <w:ind w:left="170"/>
    </w:pPr>
  </w:style>
  <w:style w:type="paragraph" w:styleId="TOC3">
    <w:name w:val="toc 3"/>
    <w:basedOn w:val="Normal"/>
    <w:next w:val="Normal"/>
    <w:autoRedefine/>
    <w:uiPriority w:val="39"/>
    <w:unhideWhenUsed/>
    <w:rsid w:val="005E1A93"/>
    <w:pPr>
      <w:spacing w:after="100"/>
      <w:ind w:left="3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15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52C"/>
    <w:rPr>
      <w:rFonts w:ascii="Tahoma" w:hAnsi="Tahoma" w:cs="Tahoma"/>
      <w:sz w:val="16"/>
      <w:szCs w:val="16"/>
    </w:rPr>
  </w:style>
  <w:style w:type="paragraph" w:styleId="TOCHeading">
    <w:name w:val="TOC Heading"/>
    <w:basedOn w:val="Heading1"/>
    <w:next w:val="Normal"/>
    <w:uiPriority w:val="39"/>
    <w:unhideWhenUsed/>
    <w:qFormat/>
    <w:rsid w:val="005E1A93"/>
    <w:pPr>
      <w:spacing w:before="480" w:after="0" w:line="276" w:lineRule="auto"/>
      <w:outlineLvl w:val="9"/>
    </w:pPr>
    <w:rPr>
      <w:b/>
      <w:bCs/>
      <w:color w:val="830F0E" w:themeColor="accent1" w:themeShade="BF"/>
    </w:rPr>
  </w:style>
  <w:style w:type="paragraph" w:styleId="TOC1">
    <w:name w:val="toc 1"/>
    <w:basedOn w:val="Normal"/>
    <w:next w:val="Normal"/>
    <w:autoRedefine/>
    <w:uiPriority w:val="39"/>
    <w:unhideWhenUsed/>
    <w:rsid w:val="005E1A93"/>
    <w:pPr>
      <w:spacing w:after="100"/>
    </w:pPr>
  </w:style>
  <w:style w:type="paragraph" w:styleId="TOC2">
    <w:name w:val="toc 2"/>
    <w:basedOn w:val="Normal"/>
    <w:next w:val="Normal"/>
    <w:autoRedefine/>
    <w:uiPriority w:val="39"/>
    <w:unhideWhenUsed/>
    <w:rsid w:val="005E1A93"/>
    <w:pPr>
      <w:spacing w:after="100"/>
      <w:ind w:left="170"/>
    </w:pPr>
  </w:style>
  <w:style w:type="paragraph" w:styleId="TOC3">
    <w:name w:val="toc 3"/>
    <w:basedOn w:val="Normal"/>
    <w:next w:val="Normal"/>
    <w:autoRedefine/>
    <w:uiPriority w:val="39"/>
    <w:unhideWhenUsed/>
    <w:rsid w:val="005E1A93"/>
    <w:pPr>
      <w:spacing w:after="100"/>
      <w:ind w:lef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numbering" Target="numbering.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webSettings" Target="web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microsoft.com/office/2007/relationships/stylesWithEffects" Target="stylesWithEffect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me\AppData\Roaming\Microsoft\Templates\Ion%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881B98-72DD-4F98-B618-FF4554324E58}" type="doc">
      <dgm:prSet loTypeId="urn:microsoft.com/office/officeart/2005/8/layout/chevron2" loCatId="list" qsTypeId="urn:microsoft.com/office/officeart/2005/8/quickstyle/3d2" qsCatId="3D" csTypeId="urn:microsoft.com/office/officeart/2005/8/colors/accent1_3" csCatId="accent1" phldr="1"/>
      <dgm:spPr/>
      <dgm:t>
        <a:bodyPr/>
        <a:lstStyle/>
        <a:p>
          <a:endParaRPr lang="en-GB"/>
        </a:p>
      </dgm:t>
    </dgm:pt>
    <dgm:pt modelId="{5D98D895-5499-4CA5-8BA5-F079F71FC562}">
      <dgm:prSet phldrT="[Text]"/>
      <dgm:spPr/>
      <dgm:t>
        <a:bodyPr/>
        <a:lstStyle/>
        <a:p>
          <a:pPr algn="l"/>
          <a:r>
            <a:rPr lang="en-GB"/>
            <a:t>Step 1</a:t>
          </a:r>
        </a:p>
      </dgm:t>
    </dgm:pt>
    <dgm:pt modelId="{D0CECD86-FF7F-4EFE-AC58-EA36B7C1A379}" type="parTrans" cxnId="{51DD7AC6-1300-4C54-81AD-C2E2744B3F9D}">
      <dgm:prSet/>
      <dgm:spPr/>
      <dgm:t>
        <a:bodyPr/>
        <a:lstStyle/>
        <a:p>
          <a:pPr algn="l"/>
          <a:endParaRPr lang="en-GB"/>
        </a:p>
      </dgm:t>
    </dgm:pt>
    <dgm:pt modelId="{0B6D73DA-67CC-4038-A285-BD2046623EF2}" type="sibTrans" cxnId="{51DD7AC6-1300-4C54-81AD-C2E2744B3F9D}">
      <dgm:prSet/>
      <dgm:spPr/>
      <dgm:t>
        <a:bodyPr/>
        <a:lstStyle/>
        <a:p>
          <a:pPr algn="l"/>
          <a:endParaRPr lang="en-GB"/>
        </a:p>
      </dgm:t>
    </dgm:pt>
    <dgm:pt modelId="{AFB6716C-5244-474D-9931-7519CAAA5DF6}">
      <dgm:prSet phldrT="[Text]"/>
      <dgm:spPr/>
      <dgm:t>
        <a:bodyPr/>
        <a:lstStyle/>
        <a:p>
          <a:pPr algn="l"/>
          <a:r>
            <a:rPr lang="en-GB"/>
            <a:t>Management Dilemma Basis vs Applied</a:t>
          </a:r>
        </a:p>
      </dgm:t>
    </dgm:pt>
    <dgm:pt modelId="{9F9F65B7-08C7-4A38-8296-2BE8FF7131DB}" type="parTrans" cxnId="{023225F9-604F-4B9C-97E6-B8EEB46E95C3}">
      <dgm:prSet/>
      <dgm:spPr/>
      <dgm:t>
        <a:bodyPr/>
        <a:lstStyle/>
        <a:p>
          <a:pPr algn="l"/>
          <a:endParaRPr lang="en-GB"/>
        </a:p>
      </dgm:t>
    </dgm:pt>
    <dgm:pt modelId="{243401FF-6B67-4785-AB7A-CAEFD8E5DC86}" type="sibTrans" cxnId="{023225F9-604F-4B9C-97E6-B8EEB46E95C3}">
      <dgm:prSet/>
      <dgm:spPr/>
      <dgm:t>
        <a:bodyPr/>
        <a:lstStyle/>
        <a:p>
          <a:pPr algn="l"/>
          <a:endParaRPr lang="en-GB"/>
        </a:p>
      </dgm:t>
    </dgm:pt>
    <dgm:pt modelId="{3B50FC19-BE78-49AE-A0D0-44F57F5DDD2A}">
      <dgm:prSet phldrT="[Text]"/>
      <dgm:spPr/>
      <dgm:t>
        <a:bodyPr/>
        <a:lstStyle/>
        <a:p>
          <a:pPr algn="l"/>
          <a:r>
            <a:rPr lang="en-GB"/>
            <a:t>Step 2</a:t>
          </a:r>
        </a:p>
      </dgm:t>
    </dgm:pt>
    <dgm:pt modelId="{238848F8-5362-4970-BF94-0A1DF76329A1}" type="parTrans" cxnId="{AD3D679D-5B92-4477-A902-F7176EC4FC5A}">
      <dgm:prSet/>
      <dgm:spPr/>
      <dgm:t>
        <a:bodyPr/>
        <a:lstStyle/>
        <a:p>
          <a:pPr algn="l"/>
          <a:endParaRPr lang="en-GB"/>
        </a:p>
      </dgm:t>
    </dgm:pt>
    <dgm:pt modelId="{5CC20A8A-915C-4FE5-BB29-C0ABED73E2CF}" type="sibTrans" cxnId="{AD3D679D-5B92-4477-A902-F7176EC4FC5A}">
      <dgm:prSet/>
      <dgm:spPr/>
      <dgm:t>
        <a:bodyPr/>
        <a:lstStyle/>
        <a:p>
          <a:pPr algn="l"/>
          <a:endParaRPr lang="en-GB"/>
        </a:p>
      </dgm:t>
    </dgm:pt>
    <dgm:pt modelId="{3833A4B9-7670-4F67-8F52-BBA4DC564062}">
      <dgm:prSet phldrT="[Text]"/>
      <dgm:spPr/>
      <dgm:t>
        <a:bodyPr/>
        <a:lstStyle/>
        <a:p>
          <a:pPr algn="l"/>
          <a:r>
            <a:rPr lang="en-GB"/>
            <a:t>Defining the Rerearch Problem</a:t>
          </a:r>
        </a:p>
      </dgm:t>
    </dgm:pt>
    <dgm:pt modelId="{D1B4F103-6A60-40E1-A064-305447780EBC}" type="parTrans" cxnId="{F755E3F0-E42C-4FF0-BD1A-2669BE8E0C02}">
      <dgm:prSet/>
      <dgm:spPr/>
      <dgm:t>
        <a:bodyPr/>
        <a:lstStyle/>
        <a:p>
          <a:pPr algn="l"/>
          <a:endParaRPr lang="en-GB"/>
        </a:p>
      </dgm:t>
    </dgm:pt>
    <dgm:pt modelId="{317150CA-DB9A-4100-BAC9-0FCA717C4E22}" type="sibTrans" cxnId="{F755E3F0-E42C-4FF0-BD1A-2669BE8E0C02}">
      <dgm:prSet/>
      <dgm:spPr/>
      <dgm:t>
        <a:bodyPr/>
        <a:lstStyle/>
        <a:p>
          <a:pPr algn="l"/>
          <a:endParaRPr lang="en-GB"/>
        </a:p>
      </dgm:t>
    </dgm:pt>
    <dgm:pt modelId="{548862E9-F6F7-4BDF-AFA7-71292102339B}">
      <dgm:prSet phldrT="[Text]"/>
      <dgm:spPr/>
      <dgm:t>
        <a:bodyPr/>
        <a:lstStyle/>
        <a:p>
          <a:pPr algn="l"/>
          <a:r>
            <a:rPr lang="en-GB"/>
            <a:t>Step 3</a:t>
          </a:r>
        </a:p>
      </dgm:t>
    </dgm:pt>
    <dgm:pt modelId="{38E56FA5-386F-4506-BDDF-D33DEDCFAABF}" type="parTrans" cxnId="{73457E5A-2C29-4BBC-A25A-71D193007BAC}">
      <dgm:prSet/>
      <dgm:spPr/>
      <dgm:t>
        <a:bodyPr/>
        <a:lstStyle/>
        <a:p>
          <a:pPr algn="l"/>
          <a:endParaRPr lang="en-GB"/>
        </a:p>
      </dgm:t>
    </dgm:pt>
    <dgm:pt modelId="{65BD81A0-B87C-4F3B-B121-C8C816AAD9BC}" type="sibTrans" cxnId="{73457E5A-2C29-4BBC-A25A-71D193007BAC}">
      <dgm:prSet/>
      <dgm:spPr/>
      <dgm:t>
        <a:bodyPr/>
        <a:lstStyle/>
        <a:p>
          <a:pPr algn="l"/>
          <a:endParaRPr lang="en-GB"/>
        </a:p>
      </dgm:t>
    </dgm:pt>
    <dgm:pt modelId="{8CED8D1D-667C-4BF7-83FF-BC2EF52EFC74}">
      <dgm:prSet phldrT="[Text]"/>
      <dgm:spPr/>
      <dgm:t>
        <a:bodyPr/>
        <a:lstStyle/>
        <a:p>
          <a:pPr algn="l"/>
          <a:r>
            <a:rPr lang="en-GB"/>
            <a:t>Formulatin the Research Hypothesis</a:t>
          </a:r>
        </a:p>
      </dgm:t>
    </dgm:pt>
    <dgm:pt modelId="{AFE23E1F-EF88-461A-9881-9DAFCF21F76D}" type="parTrans" cxnId="{688E0D49-E354-4697-A023-B0ECB5AF3293}">
      <dgm:prSet/>
      <dgm:spPr/>
      <dgm:t>
        <a:bodyPr/>
        <a:lstStyle/>
        <a:p>
          <a:pPr algn="l"/>
          <a:endParaRPr lang="en-GB"/>
        </a:p>
      </dgm:t>
    </dgm:pt>
    <dgm:pt modelId="{93EF0441-4522-419F-92AC-3B9D36D8B3C6}" type="sibTrans" cxnId="{688E0D49-E354-4697-A023-B0ECB5AF3293}">
      <dgm:prSet/>
      <dgm:spPr/>
      <dgm:t>
        <a:bodyPr/>
        <a:lstStyle/>
        <a:p>
          <a:pPr algn="l"/>
          <a:endParaRPr lang="en-GB"/>
        </a:p>
      </dgm:t>
    </dgm:pt>
    <dgm:pt modelId="{DFE02271-367D-44BD-B048-6927227B52F1}">
      <dgm:prSet phldrT="[Text]"/>
      <dgm:spPr/>
      <dgm:t>
        <a:bodyPr/>
        <a:lstStyle/>
        <a:p>
          <a:pPr algn="l"/>
          <a:r>
            <a:rPr lang="en-GB"/>
            <a:t>Step 4</a:t>
          </a:r>
        </a:p>
      </dgm:t>
    </dgm:pt>
    <dgm:pt modelId="{52905F29-A3E0-4465-8861-AEC61DEDB950}" type="parTrans" cxnId="{D904766A-4366-4FD5-B1EA-44E87439A180}">
      <dgm:prSet/>
      <dgm:spPr/>
      <dgm:t>
        <a:bodyPr/>
        <a:lstStyle/>
        <a:p>
          <a:pPr algn="l"/>
          <a:endParaRPr lang="en-GB"/>
        </a:p>
      </dgm:t>
    </dgm:pt>
    <dgm:pt modelId="{7E07E59A-7EA1-4B4A-8819-D780FBC61C96}" type="sibTrans" cxnId="{D904766A-4366-4FD5-B1EA-44E87439A180}">
      <dgm:prSet/>
      <dgm:spPr/>
      <dgm:t>
        <a:bodyPr/>
        <a:lstStyle/>
        <a:p>
          <a:pPr algn="l"/>
          <a:endParaRPr lang="en-GB"/>
        </a:p>
      </dgm:t>
    </dgm:pt>
    <dgm:pt modelId="{F53F652D-6C61-47BF-B6E9-41F1821DF788}">
      <dgm:prSet/>
      <dgm:spPr/>
      <dgm:t>
        <a:bodyPr/>
        <a:lstStyle/>
        <a:p>
          <a:pPr algn="l"/>
          <a:r>
            <a:rPr lang="en-GB"/>
            <a:t>Developing the Research Proposal</a:t>
          </a:r>
        </a:p>
      </dgm:t>
    </dgm:pt>
    <dgm:pt modelId="{3C08FA9B-9E7F-4CC8-AB12-2E9EAE92908D}" type="parTrans" cxnId="{F0FC9E80-63D9-421A-9F8A-30257AD909CA}">
      <dgm:prSet/>
      <dgm:spPr/>
      <dgm:t>
        <a:bodyPr/>
        <a:lstStyle/>
        <a:p>
          <a:pPr algn="l"/>
          <a:endParaRPr lang="en-GB"/>
        </a:p>
      </dgm:t>
    </dgm:pt>
    <dgm:pt modelId="{482C1C04-799F-4056-BF4E-1C1972EEADCD}" type="sibTrans" cxnId="{F0FC9E80-63D9-421A-9F8A-30257AD909CA}">
      <dgm:prSet/>
      <dgm:spPr/>
      <dgm:t>
        <a:bodyPr/>
        <a:lstStyle/>
        <a:p>
          <a:pPr algn="l"/>
          <a:endParaRPr lang="en-GB"/>
        </a:p>
      </dgm:t>
    </dgm:pt>
    <dgm:pt modelId="{82CB9D71-6297-4CFD-BEE9-5EBED68EC9D8}">
      <dgm:prSet/>
      <dgm:spPr/>
      <dgm:t>
        <a:bodyPr/>
        <a:lstStyle/>
        <a:p>
          <a:pPr algn="l"/>
          <a:r>
            <a:rPr lang="en-GB"/>
            <a:t>Siep 5</a:t>
          </a:r>
        </a:p>
      </dgm:t>
    </dgm:pt>
    <dgm:pt modelId="{E9C4D5C3-44D8-456E-AECF-49CD249A6011}" type="parTrans" cxnId="{F6F16397-215A-489E-900E-C9F90A4AE9C3}">
      <dgm:prSet/>
      <dgm:spPr/>
      <dgm:t>
        <a:bodyPr/>
        <a:lstStyle/>
        <a:p>
          <a:pPr algn="l"/>
          <a:endParaRPr lang="en-GB"/>
        </a:p>
      </dgm:t>
    </dgm:pt>
    <dgm:pt modelId="{DA1F2B10-CA2B-4B07-A9E1-9BBD2FFB80C9}" type="sibTrans" cxnId="{F6F16397-215A-489E-900E-C9F90A4AE9C3}">
      <dgm:prSet/>
      <dgm:spPr/>
      <dgm:t>
        <a:bodyPr/>
        <a:lstStyle/>
        <a:p>
          <a:pPr algn="l"/>
          <a:endParaRPr lang="en-GB"/>
        </a:p>
      </dgm:t>
    </dgm:pt>
    <dgm:pt modelId="{95AC26BC-863B-4FE3-BF4C-6DD48100DA16}">
      <dgm:prSet/>
      <dgm:spPr/>
      <dgm:t>
        <a:bodyPr/>
        <a:lstStyle/>
        <a:p>
          <a:pPr algn="l"/>
          <a:r>
            <a:rPr lang="en-GB"/>
            <a:t>The Research FrameWork Research Design</a:t>
          </a:r>
        </a:p>
      </dgm:t>
    </dgm:pt>
    <dgm:pt modelId="{8C8B5794-CECF-49A6-9721-83C76D7A4F9E}" type="parTrans" cxnId="{48923152-3C6D-4234-B2ED-1342EC60A2C6}">
      <dgm:prSet/>
      <dgm:spPr/>
      <dgm:t>
        <a:bodyPr/>
        <a:lstStyle/>
        <a:p>
          <a:pPr algn="l"/>
          <a:endParaRPr lang="en-GB"/>
        </a:p>
      </dgm:t>
    </dgm:pt>
    <dgm:pt modelId="{B7AB5851-991B-425C-A3C4-BD46506D9978}" type="sibTrans" cxnId="{48923152-3C6D-4234-B2ED-1342EC60A2C6}">
      <dgm:prSet/>
      <dgm:spPr/>
      <dgm:t>
        <a:bodyPr/>
        <a:lstStyle/>
        <a:p>
          <a:pPr algn="l"/>
          <a:endParaRPr lang="en-GB"/>
        </a:p>
      </dgm:t>
    </dgm:pt>
    <dgm:pt modelId="{EC1C44B3-2D29-4C2B-AFD3-D0251887BAA2}">
      <dgm:prSet/>
      <dgm:spPr/>
      <dgm:t>
        <a:bodyPr/>
        <a:lstStyle/>
        <a:p>
          <a:pPr algn="l"/>
          <a:r>
            <a:rPr lang="en-GB"/>
            <a:t>Step 6</a:t>
          </a:r>
        </a:p>
      </dgm:t>
    </dgm:pt>
    <dgm:pt modelId="{5023A38A-7504-4B87-A010-3EAEE8EC44E5}" type="parTrans" cxnId="{5631277C-BB12-4C40-9811-1AF53498D46B}">
      <dgm:prSet/>
      <dgm:spPr/>
      <dgm:t>
        <a:bodyPr/>
        <a:lstStyle/>
        <a:p>
          <a:endParaRPr lang="en-GB"/>
        </a:p>
      </dgm:t>
    </dgm:pt>
    <dgm:pt modelId="{9CCA2502-C6E7-485C-8792-2344A18C4701}" type="sibTrans" cxnId="{5631277C-BB12-4C40-9811-1AF53498D46B}">
      <dgm:prSet/>
      <dgm:spPr/>
      <dgm:t>
        <a:bodyPr/>
        <a:lstStyle/>
        <a:p>
          <a:endParaRPr lang="en-GB"/>
        </a:p>
      </dgm:t>
    </dgm:pt>
    <dgm:pt modelId="{9E0FB255-F78C-4588-B421-A0BB7940A568}">
      <dgm:prSet/>
      <dgm:spPr/>
      <dgm:t>
        <a:bodyPr/>
        <a:lstStyle/>
        <a:p>
          <a:r>
            <a:rPr lang="en-GB"/>
            <a:t>Step 7</a:t>
          </a:r>
        </a:p>
      </dgm:t>
    </dgm:pt>
    <dgm:pt modelId="{D9F58D11-1E09-4E43-8F90-29FBD605CDF0}" type="parTrans" cxnId="{FB7D6B7C-1119-4566-BBC2-8F442635E17C}">
      <dgm:prSet/>
      <dgm:spPr/>
      <dgm:t>
        <a:bodyPr/>
        <a:lstStyle/>
        <a:p>
          <a:endParaRPr lang="en-GB"/>
        </a:p>
      </dgm:t>
    </dgm:pt>
    <dgm:pt modelId="{A242D63D-E95B-40B6-B88B-B2CC19B52B4E}" type="sibTrans" cxnId="{FB7D6B7C-1119-4566-BBC2-8F442635E17C}">
      <dgm:prSet/>
      <dgm:spPr/>
      <dgm:t>
        <a:bodyPr/>
        <a:lstStyle/>
        <a:p>
          <a:endParaRPr lang="en-GB"/>
        </a:p>
      </dgm:t>
    </dgm:pt>
    <dgm:pt modelId="{90AF585D-0930-471B-9540-11AE67F2B83C}">
      <dgm:prSet/>
      <dgm:spPr/>
      <dgm:t>
        <a:bodyPr/>
        <a:lstStyle/>
        <a:p>
          <a:r>
            <a:rPr lang="en-GB"/>
            <a:t>Step 8</a:t>
          </a:r>
        </a:p>
      </dgm:t>
    </dgm:pt>
    <dgm:pt modelId="{40D94A34-E6B5-4169-824F-9D1EB8EC637C}" type="parTrans" cxnId="{66D47703-CA2A-4D55-AE00-C260ABECBFCF}">
      <dgm:prSet/>
      <dgm:spPr/>
      <dgm:t>
        <a:bodyPr/>
        <a:lstStyle/>
        <a:p>
          <a:endParaRPr lang="en-GB"/>
        </a:p>
      </dgm:t>
    </dgm:pt>
    <dgm:pt modelId="{C4530C3C-36D2-47BF-8BD2-9871381F4838}" type="sibTrans" cxnId="{66D47703-CA2A-4D55-AE00-C260ABECBFCF}">
      <dgm:prSet/>
      <dgm:spPr/>
      <dgm:t>
        <a:bodyPr/>
        <a:lstStyle/>
        <a:p>
          <a:endParaRPr lang="en-GB"/>
        </a:p>
      </dgm:t>
    </dgm:pt>
    <dgm:pt modelId="{9862C8F9-CAAE-4EDC-BF21-790A8FD25553}">
      <dgm:prSet/>
      <dgm:spPr/>
      <dgm:t>
        <a:bodyPr/>
        <a:lstStyle/>
        <a:p>
          <a:r>
            <a:rPr lang="en-GB"/>
            <a:t>Data collection Plan</a:t>
          </a:r>
        </a:p>
      </dgm:t>
    </dgm:pt>
    <dgm:pt modelId="{EDD6E0EA-82D4-4704-97F4-89587F9BB3C1}" type="parTrans" cxnId="{5B912277-05CC-4014-ABB4-91E3F2E5DA99}">
      <dgm:prSet/>
      <dgm:spPr/>
      <dgm:t>
        <a:bodyPr/>
        <a:lstStyle/>
        <a:p>
          <a:endParaRPr lang="en-GB"/>
        </a:p>
      </dgm:t>
    </dgm:pt>
    <dgm:pt modelId="{647DE9A9-B0BF-4C85-AB8B-45A768227ECF}" type="sibTrans" cxnId="{5B912277-05CC-4014-ABB4-91E3F2E5DA99}">
      <dgm:prSet/>
      <dgm:spPr/>
      <dgm:t>
        <a:bodyPr/>
        <a:lstStyle/>
        <a:p>
          <a:endParaRPr lang="en-GB"/>
        </a:p>
      </dgm:t>
    </dgm:pt>
    <dgm:pt modelId="{B3D8DFFF-BBA2-4696-9FA0-C58D846BCE12}">
      <dgm:prSet/>
      <dgm:spPr/>
      <dgm:t>
        <a:bodyPr/>
        <a:lstStyle/>
        <a:p>
          <a:r>
            <a:rPr lang="en-GB"/>
            <a:t>Instrument Design</a:t>
          </a:r>
        </a:p>
      </dgm:t>
    </dgm:pt>
    <dgm:pt modelId="{16C14FC0-F45C-439D-B3BC-302DF4DB2A1E}" type="parTrans" cxnId="{98F99316-8689-4DCC-9E2B-33591A8AC14F}">
      <dgm:prSet/>
      <dgm:spPr/>
      <dgm:t>
        <a:bodyPr/>
        <a:lstStyle/>
        <a:p>
          <a:endParaRPr lang="en-GB"/>
        </a:p>
      </dgm:t>
    </dgm:pt>
    <dgm:pt modelId="{E6F5D921-EC48-4B38-A270-22C20A684C8B}" type="sibTrans" cxnId="{98F99316-8689-4DCC-9E2B-33591A8AC14F}">
      <dgm:prSet/>
      <dgm:spPr/>
      <dgm:t>
        <a:bodyPr/>
        <a:lstStyle/>
        <a:p>
          <a:endParaRPr lang="en-GB"/>
        </a:p>
      </dgm:t>
    </dgm:pt>
    <dgm:pt modelId="{366E36EF-B221-4E46-A4C2-36E98654F36A}">
      <dgm:prSet/>
      <dgm:spPr/>
      <dgm:t>
        <a:bodyPr/>
        <a:lstStyle/>
        <a:p>
          <a:r>
            <a:rPr lang="en-GB"/>
            <a:t>Plot Testing</a:t>
          </a:r>
        </a:p>
      </dgm:t>
    </dgm:pt>
    <dgm:pt modelId="{AD3FCDD2-FBFF-4D30-96B7-B2BBB044EFB1}" type="parTrans" cxnId="{CDC73EB0-3E5E-4AD7-8444-F97D7D028DBE}">
      <dgm:prSet/>
      <dgm:spPr/>
      <dgm:t>
        <a:bodyPr/>
        <a:lstStyle/>
        <a:p>
          <a:endParaRPr lang="en-GB"/>
        </a:p>
      </dgm:t>
    </dgm:pt>
    <dgm:pt modelId="{89824BFF-9974-4BC8-9DA9-0BD4BB52709D}" type="sibTrans" cxnId="{CDC73EB0-3E5E-4AD7-8444-F97D7D028DBE}">
      <dgm:prSet/>
      <dgm:spPr/>
      <dgm:t>
        <a:bodyPr/>
        <a:lstStyle/>
        <a:p>
          <a:endParaRPr lang="en-GB"/>
        </a:p>
      </dgm:t>
    </dgm:pt>
    <dgm:pt modelId="{51E51AAD-3C1F-4A84-8AA5-DD7D0F9955E6}">
      <dgm:prSet/>
      <dgm:spPr/>
      <dgm:t>
        <a:bodyPr/>
        <a:lstStyle/>
        <a:p>
          <a:r>
            <a:rPr lang="en-GB"/>
            <a:t>Step 9</a:t>
          </a:r>
        </a:p>
      </dgm:t>
    </dgm:pt>
    <dgm:pt modelId="{112E82B5-AA58-45FF-8EDD-AF9F8EE81C1B}" type="parTrans" cxnId="{61C0B42A-C721-4A9B-86CC-4E81D73F18F5}">
      <dgm:prSet/>
      <dgm:spPr/>
      <dgm:t>
        <a:bodyPr/>
        <a:lstStyle/>
        <a:p>
          <a:endParaRPr lang="en-GB"/>
        </a:p>
      </dgm:t>
    </dgm:pt>
    <dgm:pt modelId="{568F0E05-9E0A-4C3F-9F08-30173383CB52}" type="sibTrans" cxnId="{61C0B42A-C721-4A9B-86CC-4E81D73F18F5}">
      <dgm:prSet/>
      <dgm:spPr/>
      <dgm:t>
        <a:bodyPr/>
        <a:lstStyle/>
        <a:p>
          <a:endParaRPr lang="en-GB"/>
        </a:p>
      </dgm:t>
    </dgm:pt>
    <dgm:pt modelId="{9A1E4E9E-8D01-4744-BFEE-3C58891838DA}">
      <dgm:prSet/>
      <dgm:spPr/>
      <dgm:t>
        <a:bodyPr/>
        <a:lstStyle/>
        <a:p>
          <a:r>
            <a:rPr lang="en-GB"/>
            <a:t>Data Collection</a:t>
          </a:r>
        </a:p>
      </dgm:t>
    </dgm:pt>
    <dgm:pt modelId="{B452E366-E457-4EB4-A53E-E0C1EEB34DC2}" type="parTrans" cxnId="{6A4ED259-3F2E-4864-9069-37B7D00BE610}">
      <dgm:prSet/>
      <dgm:spPr/>
      <dgm:t>
        <a:bodyPr/>
        <a:lstStyle/>
        <a:p>
          <a:endParaRPr lang="en-GB"/>
        </a:p>
      </dgm:t>
    </dgm:pt>
    <dgm:pt modelId="{F5592578-F303-48B6-ABA7-26A52B2F9DB3}" type="sibTrans" cxnId="{6A4ED259-3F2E-4864-9069-37B7D00BE610}">
      <dgm:prSet/>
      <dgm:spPr/>
      <dgm:t>
        <a:bodyPr/>
        <a:lstStyle/>
        <a:p>
          <a:endParaRPr lang="en-GB"/>
        </a:p>
      </dgm:t>
    </dgm:pt>
    <dgm:pt modelId="{BA7DD68B-EEC4-4D46-B65A-BA1867489C8F}">
      <dgm:prSet/>
      <dgm:spPr/>
      <dgm:t>
        <a:bodyPr/>
        <a:lstStyle/>
        <a:p>
          <a:r>
            <a:rPr lang="en-GB"/>
            <a:t>Step 10</a:t>
          </a:r>
        </a:p>
      </dgm:t>
    </dgm:pt>
    <dgm:pt modelId="{E8C27FA9-BE8D-4888-9D0F-EF2649780C45}" type="parTrans" cxnId="{119DF836-9A5F-4D5F-93D9-D2330FA36974}">
      <dgm:prSet/>
      <dgm:spPr/>
      <dgm:t>
        <a:bodyPr/>
        <a:lstStyle/>
        <a:p>
          <a:endParaRPr lang="en-GB"/>
        </a:p>
      </dgm:t>
    </dgm:pt>
    <dgm:pt modelId="{B2FEEAE3-79DE-43D6-9304-DA1F0394BA7C}" type="sibTrans" cxnId="{119DF836-9A5F-4D5F-93D9-D2330FA36974}">
      <dgm:prSet/>
      <dgm:spPr/>
      <dgm:t>
        <a:bodyPr/>
        <a:lstStyle/>
        <a:p>
          <a:endParaRPr lang="en-GB"/>
        </a:p>
      </dgm:t>
    </dgm:pt>
    <dgm:pt modelId="{A93974DF-C720-4BF7-A7B6-CE28ACEF07EF}">
      <dgm:prSet/>
      <dgm:spPr/>
      <dgm:t>
        <a:bodyPr/>
        <a:lstStyle/>
        <a:p>
          <a:r>
            <a:rPr lang="en-GB"/>
            <a:t>Data Refining and Preparation</a:t>
          </a:r>
        </a:p>
      </dgm:t>
    </dgm:pt>
    <dgm:pt modelId="{2B22C7DD-2615-48FF-B356-115ED456E007}" type="parTrans" cxnId="{2B2A523E-0505-40C4-B5B3-FB0415F9B805}">
      <dgm:prSet/>
      <dgm:spPr/>
      <dgm:t>
        <a:bodyPr/>
        <a:lstStyle/>
        <a:p>
          <a:endParaRPr lang="en-GB"/>
        </a:p>
      </dgm:t>
    </dgm:pt>
    <dgm:pt modelId="{4A2BF525-8953-47C9-BD37-28E38014A609}" type="sibTrans" cxnId="{2B2A523E-0505-40C4-B5B3-FB0415F9B805}">
      <dgm:prSet/>
      <dgm:spPr/>
      <dgm:t>
        <a:bodyPr/>
        <a:lstStyle/>
        <a:p>
          <a:endParaRPr lang="en-GB"/>
        </a:p>
      </dgm:t>
    </dgm:pt>
    <dgm:pt modelId="{8484F2FA-FEAE-49FF-92C8-74B5203D0C63}">
      <dgm:prSet/>
      <dgm:spPr/>
      <dgm:t>
        <a:bodyPr/>
        <a:lstStyle/>
        <a:p>
          <a:r>
            <a:rPr lang="en-GB"/>
            <a:t>Step 11</a:t>
          </a:r>
        </a:p>
      </dgm:t>
    </dgm:pt>
    <dgm:pt modelId="{0AA750FA-19A3-4642-B0C8-9EF0E3DF4E8A}" type="parTrans" cxnId="{C08317AC-594D-4EAD-B39F-56A4286D2CE6}">
      <dgm:prSet/>
      <dgm:spPr/>
      <dgm:t>
        <a:bodyPr/>
        <a:lstStyle/>
        <a:p>
          <a:endParaRPr lang="en-GB"/>
        </a:p>
      </dgm:t>
    </dgm:pt>
    <dgm:pt modelId="{30DB1FC5-2468-4E9A-A9E1-2CE4744C9AB4}" type="sibTrans" cxnId="{C08317AC-594D-4EAD-B39F-56A4286D2CE6}">
      <dgm:prSet/>
      <dgm:spPr/>
      <dgm:t>
        <a:bodyPr/>
        <a:lstStyle/>
        <a:p>
          <a:endParaRPr lang="en-GB"/>
        </a:p>
      </dgm:t>
    </dgm:pt>
    <dgm:pt modelId="{9CDAFE1E-67FB-4EA1-B525-C7364E53280F}">
      <dgm:prSet/>
      <dgm:spPr/>
      <dgm:t>
        <a:bodyPr/>
        <a:lstStyle/>
        <a:p>
          <a:r>
            <a:rPr lang="en-GB"/>
            <a:t>Data Analysis and Interpretation</a:t>
          </a:r>
        </a:p>
      </dgm:t>
    </dgm:pt>
    <dgm:pt modelId="{94D08761-3D0C-4BDB-B161-38B6032B3620}" type="parTrans" cxnId="{4B75E15B-9E10-4CC0-AB7C-CB729949381D}">
      <dgm:prSet/>
      <dgm:spPr/>
      <dgm:t>
        <a:bodyPr/>
        <a:lstStyle/>
        <a:p>
          <a:endParaRPr lang="en-GB"/>
        </a:p>
      </dgm:t>
    </dgm:pt>
    <dgm:pt modelId="{9690F7AD-2664-418D-B5BB-45AC33047387}" type="sibTrans" cxnId="{4B75E15B-9E10-4CC0-AB7C-CB729949381D}">
      <dgm:prSet/>
      <dgm:spPr/>
      <dgm:t>
        <a:bodyPr/>
        <a:lstStyle/>
        <a:p>
          <a:endParaRPr lang="en-GB"/>
        </a:p>
      </dgm:t>
    </dgm:pt>
    <dgm:pt modelId="{F75B4C17-B82F-422D-B287-80C5B2D1CC76}">
      <dgm:prSet/>
      <dgm:spPr/>
      <dgm:t>
        <a:bodyPr/>
        <a:lstStyle/>
        <a:p>
          <a:r>
            <a:rPr lang="en-GB"/>
            <a:t>Step 12</a:t>
          </a:r>
        </a:p>
      </dgm:t>
    </dgm:pt>
    <dgm:pt modelId="{CAC5F7B2-5990-42E8-BE85-DAB1B4CDA668}" type="parTrans" cxnId="{EE11995A-4121-4F16-8E2E-FFD0DB339D08}">
      <dgm:prSet/>
      <dgm:spPr/>
      <dgm:t>
        <a:bodyPr/>
        <a:lstStyle/>
        <a:p>
          <a:endParaRPr lang="en-GB"/>
        </a:p>
      </dgm:t>
    </dgm:pt>
    <dgm:pt modelId="{8736386A-8B6C-43FD-9353-E9EF0B5A50AE}" type="sibTrans" cxnId="{EE11995A-4121-4F16-8E2E-FFD0DB339D08}">
      <dgm:prSet/>
      <dgm:spPr/>
      <dgm:t>
        <a:bodyPr/>
        <a:lstStyle/>
        <a:p>
          <a:endParaRPr lang="en-GB"/>
        </a:p>
      </dgm:t>
    </dgm:pt>
    <dgm:pt modelId="{F9B9E525-4865-45D9-9AD0-D09642523A83}">
      <dgm:prSet/>
      <dgm:spPr/>
      <dgm:t>
        <a:bodyPr/>
        <a:lstStyle/>
        <a:p>
          <a:r>
            <a:rPr lang="en-GB"/>
            <a:t>Research Reporting</a:t>
          </a:r>
        </a:p>
      </dgm:t>
    </dgm:pt>
    <dgm:pt modelId="{BB044CBF-5118-46B2-8493-F336A536BB49}" type="parTrans" cxnId="{79F1B4CA-CE3C-4EAC-9355-88388A5EA39E}">
      <dgm:prSet/>
      <dgm:spPr/>
      <dgm:t>
        <a:bodyPr/>
        <a:lstStyle/>
        <a:p>
          <a:endParaRPr lang="en-GB"/>
        </a:p>
      </dgm:t>
    </dgm:pt>
    <dgm:pt modelId="{643717F0-84FD-4503-8D3C-1F10C7E2CF9D}" type="sibTrans" cxnId="{79F1B4CA-CE3C-4EAC-9355-88388A5EA39E}">
      <dgm:prSet/>
      <dgm:spPr/>
      <dgm:t>
        <a:bodyPr/>
        <a:lstStyle/>
        <a:p>
          <a:endParaRPr lang="en-GB"/>
        </a:p>
      </dgm:t>
    </dgm:pt>
    <dgm:pt modelId="{698882EB-29B2-4918-9F16-7AB2E16800B0}">
      <dgm:prSet/>
      <dgm:spPr/>
      <dgm:t>
        <a:bodyPr/>
        <a:lstStyle/>
        <a:p>
          <a:r>
            <a:rPr lang="en-GB"/>
            <a:t>Step 13</a:t>
          </a:r>
        </a:p>
      </dgm:t>
    </dgm:pt>
    <dgm:pt modelId="{86F952BB-3648-4F63-A858-EA14A94D0ED4}" type="parTrans" cxnId="{C74D4457-E15A-4FE6-BBB5-1EE7045A4FE2}">
      <dgm:prSet/>
      <dgm:spPr/>
      <dgm:t>
        <a:bodyPr/>
        <a:lstStyle/>
        <a:p>
          <a:endParaRPr lang="en-GB"/>
        </a:p>
      </dgm:t>
    </dgm:pt>
    <dgm:pt modelId="{3BFB54C6-2B59-43FD-A083-DA9C76E6E6C7}" type="sibTrans" cxnId="{C74D4457-E15A-4FE6-BBB5-1EE7045A4FE2}">
      <dgm:prSet/>
      <dgm:spPr/>
      <dgm:t>
        <a:bodyPr/>
        <a:lstStyle/>
        <a:p>
          <a:endParaRPr lang="en-GB"/>
        </a:p>
      </dgm:t>
    </dgm:pt>
    <dgm:pt modelId="{393E8853-3374-40CA-B61F-416FE9E01B28}">
      <dgm:prSet/>
      <dgm:spPr/>
      <dgm:t>
        <a:bodyPr/>
        <a:lstStyle/>
        <a:p>
          <a:r>
            <a:rPr lang="en-GB"/>
            <a:t>Magement Research Decision</a:t>
          </a:r>
        </a:p>
      </dgm:t>
    </dgm:pt>
    <dgm:pt modelId="{E87DFCE8-6818-4D5C-9E4C-FFE618F10B45}" type="parTrans" cxnId="{872021ED-9036-4C63-B47A-7D0CE6D1816A}">
      <dgm:prSet/>
      <dgm:spPr/>
      <dgm:t>
        <a:bodyPr/>
        <a:lstStyle/>
        <a:p>
          <a:endParaRPr lang="en-GB"/>
        </a:p>
      </dgm:t>
    </dgm:pt>
    <dgm:pt modelId="{2F3FE219-A820-41A8-9289-DA161A21701C}" type="sibTrans" cxnId="{872021ED-9036-4C63-B47A-7D0CE6D1816A}">
      <dgm:prSet/>
      <dgm:spPr/>
      <dgm:t>
        <a:bodyPr/>
        <a:lstStyle/>
        <a:p>
          <a:endParaRPr lang="en-GB"/>
        </a:p>
      </dgm:t>
    </dgm:pt>
    <dgm:pt modelId="{70A323BE-153F-45AA-8957-7D0F955B3910}" type="pres">
      <dgm:prSet presAssocID="{AA881B98-72DD-4F98-B618-FF4554324E58}" presName="linearFlow" presStyleCnt="0">
        <dgm:presLayoutVars>
          <dgm:dir/>
          <dgm:animLvl val="lvl"/>
          <dgm:resizeHandles val="exact"/>
        </dgm:presLayoutVars>
      </dgm:prSet>
      <dgm:spPr/>
      <dgm:t>
        <a:bodyPr/>
        <a:lstStyle/>
        <a:p>
          <a:endParaRPr lang="en-GB"/>
        </a:p>
      </dgm:t>
    </dgm:pt>
    <dgm:pt modelId="{4AB240F7-7580-4994-A3A6-BB1033A64734}" type="pres">
      <dgm:prSet presAssocID="{5D98D895-5499-4CA5-8BA5-F079F71FC562}" presName="composite" presStyleCnt="0"/>
      <dgm:spPr/>
    </dgm:pt>
    <dgm:pt modelId="{E452C342-254C-4995-9211-EC78A9D0413E}" type="pres">
      <dgm:prSet presAssocID="{5D98D895-5499-4CA5-8BA5-F079F71FC562}" presName="parentText" presStyleLbl="alignNode1" presStyleIdx="0" presStyleCnt="13">
        <dgm:presLayoutVars>
          <dgm:chMax val="1"/>
          <dgm:bulletEnabled val="1"/>
        </dgm:presLayoutVars>
      </dgm:prSet>
      <dgm:spPr/>
      <dgm:t>
        <a:bodyPr/>
        <a:lstStyle/>
        <a:p>
          <a:endParaRPr lang="en-GB"/>
        </a:p>
      </dgm:t>
    </dgm:pt>
    <dgm:pt modelId="{8E63F7F5-74DF-428F-894B-7006C092EEF7}" type="pres">
      <dgm:prSet presAssocID="{5D98D895-5499-4CA5-8BA5-F079F71FC562}" presName="descendantText" presStyleLbl="alignAcc1" presStyleIdx="0" presStyleCnt="13">
        <dgm:presLayoutVars>
          <dgm:bulletEnabled val="1"/>
        </dgm:presLayoutVars>
      </dgm:prSet>
      <dgm:spPr/>
      <dgm:t>
        <a:bodyPr/>
        <a:lstStyle/>
        <a:p>
          <a:endParaRPr lang="en-GB"/>
        </a:p>
      </dgm:t>
    </dgm:pt>
    <dgm:pt modelId="{3512E739-75A6-49D7-B4EC-51888439AEFE}" type="pres">
      <dgm:prSet presAssocID="{0B6D73DA-67CC-4038-A285-BD2046623EF2}" presName="sp" presStyleCnt="0"/>
      <dgm:spPr/>
    </dgm:pt>
    <dgm:pt modelId="{327F359A-22EE-442B-8973-AEA743F0AEF6}" type="pres">
      <dgm:prSet presAssocID="{3B50FC19-BE78-49AE-A0D0-44F57F5DDD2A}" presName="composite" presStyleCnt="0"/>
      <dgm:spPr/>
    </dgm:pt>
    <dgm:pt modelId="{E908D0A0-4709-4B0F-81AB-1AB8D965F113}" type="pres">
      <dgm:prSet presAssocID="{3B50FC19-BE78-49AE-A0D0-44F57F5DDD2A}" presName="parentText" presStyleLbl="alignNode1" presStyleIdx="1" presStyleCnt="13">
        <dgm:presLayoutVars>
          <dgm:chMax val="1"/>
          <dgm:bulletEnabled val="1"/>
        </dgm:presLayoutVars>
      </dgm:prSet>
      <dgm:spPr/>
      <dgm:t>
        <a:bodyPr/>
        <a:lstStyle/>
        <a:p>
          <a:endParaRPr lang="en-GB"/>
        </a:p>
      </dgm:t>
    </dgm:pt>
    <dgm:pt modelId="{54A2E010-82EF-4ED1-927B-325017B8CA05}" type="pres">
      <dgm:prSet presAssocID="{3B50FC19-BE78-49AE-A0D0-44F57F5DDD2A}" presName="descendantText" presStyleLbl="alignAcc1" presStyleIdx="1" presStyleCnt="13">
        <dgm:presLayoutVars>
          <dgm:bulletEnabled val="1"/>
        </dgm:presLayoutVars>
      </dgm:prSet>
      <dgm:spPr/>
      <dgm:t>
        <a:bodyPr/>
        <a:lstStyle/>
        <a:p>
          <a:endParaRPr lang="en-GB"/>
        </a:p>
      </dgm:t>
    </dgm:pt>
    <dgm:pt modelId="{CF94050A-0172-4CCC-BF03-CB88AEF9129E}" type="pres">
      <dgm:prSet presAssocID="{5CC20A8A-915C-4FE5-BB29-C0ABED73E2CF}" presName="sp" presStyleCnt="0"/>
      <dgm:spPr/>
    </dgm:pt>
    <dgm:pt modelId="{BADEB204-FC3D-4A4E-BC6B-13591DA9CD39}" type="pres">
      <dgm:prSet presAssocID="{548862E9-F6F7-4BDF-AFA7-71292102339B}" presName="composite" presStyleCnt="0"/>
      <dgm:spPr/>
    </dgm:pt>
    <dgm:pt modelId="{13D5078B-E71A-414F-A100-8175AA154EEC}" type="pres">
      <dgm:prSet presAssocID="{548862E9-F6F7-4BDF-AFA7-71292102339B}" presName="parentText" presStyleLbl="alignNode1" presStyleIdx="2" presStyleCnt="13">
        <dgm:presLayoutVars>
          <dgm:chMax val="1"/>
          <dgm:bulletEnabled val="1"/>
        </dgm:presLayoutVars>
      </dgm:prSet>
      <dgm:spPr/>
      <dgm:t>
        <a:bodyPr/>
        <a:lstStyle/>
        <a:p>
          <a:endParaRPr lang="en-GB"/>
        </a:p>
      </dgm:t>
    </dgm:pt>
    <dgm:pt modelId="{9858A2EB-43EB-4F96-8EBD-E6F889CB21BF}" type="pres">
      <dgm:prSet presAssocID="{548862E9-F6F7-4BDF-AFA7-71292102339B}" presName="descendantText" presStyleLbl="alignAcc1" presStyleIdx="2" presStyleCnt="13">
        <dgm:presLayoutVars>
          <dgm:bulletEnabled val="1"/>
        </dgm:presLayoutVars>
      </dgm:prSet>
      <dgm:spPr/>
      <dgm:t>
        <a:bodyPr/>
        <a:lstStyle/>
        <a:p>
          <a:endParaRPr lang="en-GB"/>
        </a:p>
      </dgm:t>
    </dgm:pt>
    <dgm:pt modelId="{09B975D2-5744-4452-9F76-C6E08920338A}" type="pres">
      <dgm:prSet presAssocID="{65BD81A0-B87C-4F3B-B121-C8C816AAD9BC}" presName="sp" presStyleCnt="0"/>
      <dgm:spPr/>
    </dgm:pt>
    <dgm:pt modelId="{234E65EE-4948-4AD1-B900-B498B5891B70}" type="pres">
      <dgm:prSet presAssocID="{DFE02271-367D-44BD-B048-6927227B52F1}" presName="composite" presStyleCnt="0"/>
      <dgm:spPr/>
    </dgm:pt>
    <dgm:pt modelId="{600F32F4-073C-4801-8A48-0753879AD517}" type="pres">
      <dgm:prSet presAssocID="{DFE02271-367D-44BD-B048-6927227B52F1}" presName="parentText" presStyleLbl="alignNode1" presStyleIdx="3" presStyleCnt="13">
        <dgm:presLayoutVars>
          <dgm:chMax val="1"/>
          <dgm:bulletEnabled val="1"/>
        </dgm:presLayoutVars>
      </dgm:prSet>
      <dgm:spPr/>
      <dgm:t>
        <a:bodyPr/>
        <a:lstStyle/>
        <a:p>
          <a:endParaRPr lang="en-GB"/>
        </a:p>
      </dgm:t>
    </dgm:pt>
    <dgm:pt modelId="{0E589E6B-2968-48FB-9D8D-B68FE1EA159A}" type="pres">
      <dgm:prSet presAssocID="{DFE02271-367D-44BD-B048-6927227B52F1}" presName="descendantText" presStyleLbl="alignAcc1" presStyleIdx="3" presStyleCnt="13">
        <dgm:presLayoutVars>
          <dgm:bulletEnabled val="1"/>
        </dgm:presLayoutVars>
      </dgm:prSet>
      <dgm:spPr/>
      <dgm:t>
        <a:bodyPr/>
        <a:lstStyle/>
        <a:p>
          <a:endParaRPr lang="en-GB"/>
        </a:p>
      </dgm:t>
    </dgm:pt>
    <dgm:pt modelId="{4A48A94E-A340-43E6-89DD-4E8FFF3B7BDC}" type="pres">
      <dgm:prSet presAssocID="{7E07E59A-7EA1-4B4A-8819-D780FBC61C96}" presName="sp" presStyleCnt="0"/>
      <dgm:spPr/>
    </dgm:pt>
    <dgm:pt modelId="{DB7307DF-E99A-42EA-B747-D05535A9C529}" type="pres">
      <dgm:prSet presAssocID="{82CB9D71-6297-4CFD-BEE9-5EBED68EC9D8}" presName="composite" presStyleCnt="0"/>
      <dgm:spPr/>
    </dgm:pt>
    <dgm:pt modelId="{40103657-86E9-4B00-807F-F2F32643DC88}" type="pres">
      <dgm:prSet presAssocID="{82CB9D71-6297-4CFD-BEE9-5EBED68EC9D8}" presName="parentText" presStyleLbl="alignNode1" presStyleIdx="4" presStyleCnt="13">
        <dgm:presLayoutVars>
          <dgm:chMax val="1"/>
          <dgm:bulletEnabled val="1"/>
        </dgm:presLayoutVars>
      </dgm:prSet>
      <dgm:spPr/>
      <dgm:t>
        <a:bodyPr/>
        <a:lstStyle/>
        <a:p>
          <a:endParaRPr lang="en-GB"/>
        </a:p>
      </dgm:t>
    </dgm:pt>
    <dgm:pt modelId="{64880D89-05BA-4E88-8785-DEE06F07E2F3}" type="pres">
      <dgm:prSet presAssocID="{82CB9D71-6297-4CFD-BEE9-5EBED68EC9D8}" presName="descendantText" presStyleLbl="alignAcc1" presStyleIdx="4" presStyleCnt="13">
        <dgm:presLayoutVars>
          <dgm:bulletEnabled val="1"/>
        </dgm:presLayoutVars>
      </dgm:prSet>
      <dgm:spPr/>
      <dgm:t>
        <a:bodyPr/>
        <a:lstStyle/>
        <a:p>
          <a:endParaRPr lang="en-GB"/>
        </a:p>
      </dgm:t>
    </dgm:pt>
    <dgm:pt modelId="{672F95E7-715D-4A9B-91CA-3D66D27EFEE8}" type="pres">
      <dgm:prSet presAssocID="{DA1F2B10-CA2B-4B07-A9E1-9BBD2FFB80C9}" presName="sp" presStyleCnt="0"/>
      <dgm:spPr/>
    </dgm:pt>
    <dgm:pt modelId="{A3D72C57-8FF7-4701-864B-A2660EB91B66}" type="pres">
      <dgm:prSet presAssocID="{EC1C44B3-2D29-4C2B-AFD3-D0251887BAA2}" presName="composite" presStyleCnt="0"/>
      <dgm:spPr/>
    </dgm:pt>
    <dgm:pt modelId="{185FCE15-7D70-4E35-9FC5-074ECF991A19}" type="pres">
      <dgm:prSet presAssocID="{EC1C44B3-2D29-4C2B-AFD3-D0251887BAA2}" presName="parentText" presStyleLbl="alignNode1" presStyleIdx="5" presStyleCnt="13">
        <dgm:presLayoutVars>
          <dgm:chMax val="1"/>
          <dgm:bulletEnabled val="1"/>
        </dgm:presLayoutVars>
      </dgm:prSet>
      <dgm:spPr/>
      <dgm:t>
        <a:bodyPr/>
        <a:lstStyle/>
        <a:p>
          <a:endParaRPr lang="en-GB"/>
        </a:p>
      </dgm:t>
    </dgm:pt>
    <dgm:pt modelId="{A2FBB05E-1B82-417D-B6F4-A0026CEB3E3A}" type="pres">
      <dgm:prSet presAssocID="{EC1C44B3-2D29-4C2B-AFD3-D0251887BAA2}" presName="descendantText" presStyleLbl="alignAcc1" presStyleIdx="5" presStyleCnt="13" custScaleX="56995">
        <dgm:presLayoutVars>
          <dgm:bulletEnabled val="1"/>
        </dgm:presLayoutVars>
      </dgm:prSet>
      <dgm:spPr/>
      <dgm:t>
        <a:bodyPr/>
        <a:lstStyle/>
        <a:p>
          <a:endParaRPr lang="en-US"/>
        </a:p>
      </dgm:t>
    </dgm:pt>
    <dgm:pt modelId="{29533436-3995-4787-BFD8-99BF81827D91}" type="pres">
      <dgm:prSet presAssocID="{9CCA2502-C6E7-485C-8792-2344A18C4701}" presName="sp" presStyleCnt="0"/>
      <dgm:spPr/>
    </dgm:pt>
    <dgm:pt modelId="{B13182D0-33B2-481A-8505-80A0AE1F445F}" type="pres">
      <dgm:prSet presAssocID="{9E0FB255-F78C-4588-B421-A0BB7940A568}" presName="composite" presStyleCnt="0"/>
      <dgm:spPr/>
    </dgm:pt>
    <dgm:pt modelId="{0FC2D871-B7DB-4FBF-9C4B-CCE6F07F5FC1}" type="pres">
      <dgm:prSet presAssocID="{9E0FB255-F78C-4588-B421-A0BB7940A568}" presName="parentText" presStyleLbl="alignNode1" presStyleIdx="6" presStyleCnt="13">
        <dgm:presLayoutVars>
          <dgm:chMax val="1"/>
          <dgm:bulletEnabled val="1"/>
        </dgm:presLayoutVars>
      </dgm:prSet>
      <dgm:spPr/>
      <dgm:t>
        <a:bodyPr/>
        <a:lstStyle/>
        <a:p>
          <a:endParaRPr lang="en-GB"/>
        </a:p>
      </dgm:t>
    </dgm:pt>
    <dgm:pt modelId="{9BC043FC-A5D5-4144-88E9-E253B86C1952}" type="pres">
      <dgm:prSet presAssocID="{9E0FB255-F78C-4588-B421-A0BB7940A568}" presName="descendantText" presStyleLbl="alignAcc1" presStyleIdx="6" presStyleCnt="13" custScaleX="56995">
        <dgm:presLayoutVars>
          <dgm:bulletEnabled val="1"/>
        </dgm:presLayoutVars>
      </dgm:prSet>
      <dgm:spPr/>
      <dgm:t>
        <a:bodyPr/>
        <a:lstStyle/>
        <a:p>
          <a:endParaRPr lang="en-GB"/>
        </a:p>
      </dgm:t>
    </dgm:pt>
    <dgm:pt modelId="{7CBD38DE-0B0F-44B6-BB66-181223488264}" type="pres">
      <dgm:prSet presAssocID="{A242D63D-E95B-40B6-B88B-B2CC19B52B4E}" presName="sp" presStyleCnt="0"/>
      <dgm:spPr/>
    </dgm:pt>
    <dgm:pt modelId="{F9EF4F1E-8EB4-4AAF-BFF3-309216DE1452}" type="pres">
      <dgm:prSet presAssocID="{90AF585D-0930-471B-9540-11AE67F2B83C}" presName="composite" presStyleCnt="0"/>
      <dgm:spPr/>
    </dgm:pt>
    <dgm:pt modelId="{6ACF74E1-688C-4577-8D50-CA12024C3072}" type="pres">
      <dgm:prSet presAssocID="{90AF585D-0930-471B-9540-11AE67F2B83C}" presName="parentText" presStyleLbl="alignNode1" presStyleIdx="7" presStyleCnt="13">
        <dgm:presLayoutVars>
          <dgm:chMax val="1"/>
          <dgm:bulletEnabled val="1"/>
        </dgm:presLayoutVars>
      </dgm:prSet>
      <dgm:spPr/>
      <dgm:t>
        <a:bodyPr/>
        <a:lstStyle/>
        <a:p>
          <a:endParaRPr lang="en-GB"/>
        </a:p>
      </dgm:t>
    </dgm:pt>
    <dgm:pt modelId="{B09A4B2B-9BD2-4B29-9CCD-3B035EA2874F}" type="pres">
      <dgm:prSet presAssocID="{90AF585D-0930-471B-9540-11AE67F2B83C}" presName="descendantText" presStyleLbl="alignAcc1" presStyleIdx="7" presStyleCnt="13" custScaleX="56995">
        <dgm:presLayoutVars>
          <dgm:bulletEnabled val="1"/>
        </dgm:presLayoutVars>
      </dgm:prSet>
      <dgm:spPr/>
      <dgm:t>
        <a:bodyPr/>
        <a:lstStyle/>
        <a:p>
          <a:endParaRPr lang="en-GB"/>
        </a:p>
      </dgm:t>
    </dgm:pt>
    <dgm:pt modelId="{4D0FD731-D169-4C4E-AE03-DFDF8EB1F928}" type="pres">
      <dgm:prSet presAssocID="{C4530C3C-36D2-47BF-8BD2-9871381F4838}" presName="sp" presStyleCnt="0"/>
      <dgm:spPr/>
    </dgm:pt>
    <dgm:pt modelId="{C481E10C-C01A-4FB8-AE6F-8AB5F071BCA7}" type="pres">
      <dgm:prSet presAssocID="{51E51AAD-3C1F-4A84-8AA5-DD7D0F9955E6}" presName="composite" presStyleCnt="0"/>
      <dgm:spPr/>
    </dgm:pt>
    <dgm:pt modelId="{C8868634-115E-4C38-8738-6B944392CF39}" type="pres">
      <dgm:prSet presAssocID="{51E51AAD-3C1F-4A84-8AA5-DD7D0F9955E6}" presName="parentText" presStyleLbl="alignNode1" presStyleIdx="8" presStyleCnt="13">
        <dgm:presLayoutVars>
          <dgm:chMax val="1"/>
          <dgm:bulletEnabled val="1"/>
        </dgm:presLayoutVars>
      </dgm:prSet>
      <dgm:spPr/>
      <dgm:t>
        <a:bodyPr/>
        <a:lstStyle/>
        <a:p>
          <a:endParaRPr lang="en-US"/>
        </a:p>
      </dgm:t>
    </dgm:pt>
    <dgm:pt modelId="{ED7250FB-BC84-4A7D-A0C3-1E51F26B826F}" type="pres">
      <dgm:prSet presAssocID="{51E51AAD-3C1F-4A84-8AA5-DD7D0F9955E6}" presName="descendantText" presStyleLbl="alignAcc1" presStyleIdx="8" presStyleCnt="13">
        <dgm:presLayoutVars>
          <dgm:bulletEnabled val="1"/>
        </dgm:presLayoutVars>
      </dgm:prSet>
      <dgm:spPr/>
      <dgm:t>
        <a:bodyPr/>
        <a:lstStyle/>
        <a:p>
          <a:endParaRPr lang="en-GB"/>
        </a:p>
      </dgm:t>
    </dgm:pt>
    <dgm:pt modelId="{3B6AB15C-C506-40D1-8349-900679D85928}" type="pres">
      <dgm:prSet presAssocID="{568F0E05-9E0A-4C3F-9F08-30173383CB52}" presName="sp" presStyleCnt="0"/>
      <dgm:spPr/>
    </dgm:pt>
    <dgm:pt modelId="{960DC11D-FA82-443D-B5CC-B9CFA25D0127}" type="pres">
      <dgm:prSet presAssocID="{BA7DD68B-EEC4-4D46-B65A-BA1867489C8F}" presName="composite" presStyleCnt="0"/>
      <dgm:spPr/>
    </dgm:pt>
    <dgm:pt modelId="{EAE1E1BD-6500-4AD6-BC78-57AE93CB07D0}" type="pres">
      <dgm:prSet presAssocID="{BA7DD68B-EEC4-4D46-B65A-BA1867489C8F}" presName="parentText" presStyleLbl="alignNode1" presStyleIdx="9" presStyleCnt="13">
        <dgm:presLayoutVars>
          <dgm:chMax val="1"/>
          <dgm:bulletEnabled val="1"/>
        </dgm:presLayoutVars>
      </dgm:prSet>
      <dgm:spPr/>
      <dgm:t>
        <a:bodyPr/>
        <a:lstStyle/>
        <a:p>
          <a:endParaRPr lang="en-US"/>
        </a:p>
      </dgm:t>
    </dgm:pt>
    <dgm:pt modelId="{489B10E9-00A0-419F-B524-0554DD6CA3D0}" type="pres">
      <dgm:prSet presAssocID="{BA7DD68B-EEC4-4D46-B65A-BA1867489C8F}" presName="descendantText" presStyleLbl="alignAcc1" presStyleIdx="9" presStyleCnt="13">
        <dgm:presLayoutVars>
          <dgm:bulletEnabled val="1"/>
        </dgm:presLayoutVars>
      </dgm:prSet>
      <dgm:spPr/>
      <dgm:t>
        <a:bodyPr/>
        <a:lstStyle/>
        <a:p>
          <a:endParaRPr lang="en-GB"/>
        </a:p>
      </dgm:t>
    </dgm:pt>
    <dgm:pt modelId="{B4A8F79A-01BA-472A-93B2-28F45CF67B45}" type="pres">
      <dgm:prSet presAssocID="{B2FEEAE3-79DE-43D6-9304-DA1F0394BA7C}" presName="sp" presStyleCnt="0"/>
      <dgm:spPr/>
    </dgm:pt>
    <dgm:pt modelId="{4C1A0DBF-9059-46A0-A258-A45DFD9BB358}" type="pres">
      <dgm:prSet presAssocID="{8484F2FA-FEAE-49FF-92C8-74B5203D0C63}" presName="composite" presStyleCnt="0"/>
      <dgm:spPr/>
    </dgm:pt>
    <dgm:pt modelId="{BA839A65-71AD-4202-8038-C03DECB4C859}" type="pres">
      <dgm:prSet presAssocID="{8484F2FA-FEAE-49FF-92C8-74B5203D0C63}" presName="parentText" presStyleLbl="alignNode1" presStyleIdx="10" presStyleCnt="13">
        <dgm:presLayoutVars>
          <dgm:chMax val="1"/>
          <dgm:bulletEnabled val="1"/>
        </dgm:presLayoutVars>
      </dgm:prSet>
      <dgm:spPr/>
      <dgm:t>
        <a:bodyPr/>
        <a:lstStyle/>
        <a:p>
          <a:endParaRPr lang="en-GB"/>
        </a:p>
      </dgm:t>
    </dgm:pt>
    <dgm:pt modelId="{DD88F56B-AFBB-4491-A61E-16B451AD0DD5}" type="pres">
      <dgm:prSet presAssocID="{8484F2FA-FEAE-49FF-92C8-74B5203D0C63}" presName="descendantText" presStyleLbl="alignAcc1" presStyleIdx="10" presStyleCnt="13">
        <dgm:presLayoutVars>
          <dgm:bulletEnabled val="1"/>
        </dgm:presLayoutVars>
      </dgm:prSet>
      <dgm:spPr/>
      <dgm:t>
        <a:bodyPr/>
        <a:lstStyle/>
        <a:p>
          <a:endParaRPr lang="en-GB"/>
        </a:p>
      </dgm:t>
    </dgm:pt>
    <dgm:pt modelId="{35AD31B8-9B94-42FF-AD44-B0568F53F507}" type="pres">
      <dgm:prSet presAssocID="{30DB1FC5-2468-4E9A-A9E1-2CE4744C9AB4}" presName="sp" presStyleCnt="0"/>
      <dgm:spPr/>
    </dgm:pt>
    <dgm:pt modelId="{35FF6247-1BA3-442D-B56E-87CB54FD5022}" type="pres">
      <dgm:prSet presAssocID="{F75B4C17-B82F-422D-B287-80C5B2D1CC76}" presName="composite" presStyleCnt="0"/>
      <dgm:spPr/>
    </dgm:pt>
    <dgm:pt modelId="{75BB54CB-0A70-4381-8A87-6609B4C29431}" type="pres">
      <dgm:prSet presAssocID="{F75B4C17-B82F-422D-B287-80C5B2D1CC76}" presName="parentText" presStyleLbl="alignNode1" presStyleIdx="11" presStyleCnt="13">
        <dgm:presLayoutVars>
          <dgm:chMax val="1"/>
          <dgm:bulletEnabled val="1"/>
        </dgm:presLayoutVars>
      </dgm:prSet>
      <dgm:spPr/>
      <dgm:t>
        <a:bodyPr/>
        <a:lstStyle/>
        <a:p>
          <a:endParaRPr lang="en-US"/>
        </a:p>
      </dgm:t>
    </dgm:pt>
    <dgm:pt modelId="{360F3CEB-C022-4CFB-8D22-765989C5063B}" type="pres">
      <dgm:prSet presAssocID="{F75B4C17-B82F-422D-B287-80C5B2D1CC76}" presName="descendantText" presStyleLbl="alignAcc1" presStyleIdx="11" presStyleCnt="13">
        <dgm:presLayoutVars>
          <dgm:bulletEnabled val="1"/>
        </dgm:presLayoutVars>
      </dgm:prSet>
      <dgm:spPr/>
      <dgm:t>
        <a:bodyPr/>
        <a:lstStyle/>
        <a:p>
          <a:endParaRPr lang="en-GB"/>
        </a:p>
      </dgm:t>
    </dgm:pt>
    <dgm:pt modelId="{A9C2A64B-57E8-4670-913C-3AD2F8BC9307}" type="pres">
      <dgm:prSet presAssocID="{8736386A-8B6C-43FD-9353-E9EF0B5A50AE}" presName="sp" presStyleCnt="0"/>
      <dgm:spPr/>
    </dgm:pt>
    <dgm:pt modelId="{58555874-EFC8-4D3F-83BE-66E7E128DC77}" type="pres">
      <dgm:prSet presAssocID="{698882EB-29B2-4918-9F16-7AB2E16800B0}" presName="composite" presStyleCnt="0"/>
      <dgm:spPr/>
    </dgm:pt>
    <dgm:pt modelId="{2BF3E6DF-094B-415F-9B07-3A30E7DA34FC}" type="pres">
      <dgm:prSet presAssocID="{698882EB-29B2-4918-9F16-7AB2E16800B0}" presName="parentText" presStyleLbl="alignNode1" presStyleIdx="12" presStyleCnt="13">
        <dgm:presLayoutVars>
          <dgm:chMax val="1"/>
          <dgm:bulletEnabled val="1"/>
        </dgm:presLayoutVars>
      </dgm:prSet>
      <dgm:spPr/>
      <dgm:t>
        <a:bodyPr/>
        <a:lstStyle/>
        <a:p>
          <a:endParaRPr lang="en-US"/>
        </a:p>
      </dgm:t>
    </dgm:pt>
    <dgm:pt modelId="{B90E989E-D782-4074-B49B-50BB02C77C26}" type="pres">
      <dgm:prSet presAssocID="{698882EB-29B2-4918-9F16-7AB2E16800B0}" presName="descendantText" presStyleLbl="alignAcc1" presStyleIdx="12" presStyleCnt="13">
        <dgm:presLayoutVars>
          <dgm:bulletEnabled val="1"/>
        </dgm:presLayoutVars>
      </dgm:prSet>
      <dgm:spPr/>
      <dgm:t>
        <a:bodyPr/>
        <a:lstStyle/>
        <a:p>
          <a:endParaRPr lang="en-US"/>
        </a:p>
      </dgm:t>
    </dgm:pt>
  </dgm:ptLst>
  <dgm:cxnLst>
    <dgm:cxn modelId="{CF1B7378-D9D5-4413-9C5E-26D5D9A3800C}" type="presOf" srcId="{DFE02271-367D-44BD-B048-6927227B52F1}" destId="{600F32F4-073C-4801-8A48-0753879AD517}" srcOrd="0" destOrd="0" presId="urn:microsoft.com/office/officeart/2005/8/layout/chevron2"/>
    <dgm:cxn modelId="{CDC73EB0-3E5E-4AD7-8444-F97D7D028DBE}" srcId="{90AF585D-0930-471B-9540-11AE67F2B83C}" destId="{366E36EF-B221-4E46-A4C2-36E98654F36A}" srcOrd="0" destOrd="0" parTransId="{AD3FCDD2-FBFF-4D30-96B7-B2BBB044EFB1}" sibTransId="{89824BFF-9974-4BC8-9DA9-0BD4BB52709D}"/>
    <dgm:cxn modelId="{9CF62D4F-2590-4B6F-B418-A6A5C92963F1}" type="presOf" srcId="{9862C8F9-CAAE-4EDC-BF21-790A8FD25553}" destId="{A2FBB05E-1B82-417D-B6F4-A0026CEB3E3A}" srcOrd="0" destOrd="0" presId="urn:microsoft.com/office/officeart/2005/8/layout/chevron2"/>
    <dgm:cxn modelId="{5A4F135C-EB86-4C09-ACE2-4492E9D80B9E}" type="presOf" srcId="{8484F2FA-FEAE-49FF-92C8-74B5203D0C63}" destId="{BA839A65-71AD-4202-8038-C03DECB4C859}" srcOrd="0" destOrd="0" presId="urn:microsoft.com/office/officeart/2005/8/layout/chevron2"/>
    <dgm:cxn modelId="{688E0D49-E354-4697-A023-B0ECB5AF3293}" srcId="{548862E9-F6F7-4BDF-AFA7-71292102339B}" destId="{8CED8D1D-667C-4BF7-83FF-BC2EF52EFC74}" srcOrd="0" destOrd="0" parTransId="{AFE23E1F-EF88-461A-9881-9DAFCF21F76D}" sibTransId="{93EF0441-4522-419F-92AC-3B9D36D8B3C6}"/>
    <dgm:cxn modelId="{98F99316-8689-4DCC-9E2B-33591A8AC14F}" srcId="{9E0FB255-F78C-4588-B421-A0BB7940A568}" destId="{B3D8DFFF-BBA2-4696-9FA0-C58D846BCE12}" srcOrd="0" destOrd="0" parTransId="{16C14FC0-F45C-439D-B3BC-302DF4DB2A1E}" sibTransId="{E6F5D921-EC48-4B38-A270-22C20A684C8B}"/>
    <dgm:cxn modelId="{CD7D9F6F-ED8A-4E6B-9030-0870D8DE44A6}" type="presOf" srcId="{AFB6716C-5244-474D-9931-7519CAAA5DF6}" destId="{8E63F7F5-74DF-428F-894B-7006C092EEF7}" srcOrd="0" destOrd="0" presId="urn:microsoft.com/office/officeart/2005/8/layout/chevron2"/>
    <dgm:cxn modelId="{73457E5A-2C29-4BBC-A25A-71D193007BAC}" srcId="{AA881B98-72DD-4F98-B618-FF4554324E58}" destId="{548862E9-F6F7-4BDF-AFA7-71292102339B}" srcOrd="2" destOrd="0" parTransId="{38E56FA5-386F-4506-BDDF-D33DEDCFAABF}" sibTransId="{65BD81A0-B87C-4F3B-B121-C8C816AAD9BC}"/>
    <dgm:cxn modelId="{AD3D679D-5B92-4477-A902-F7176EC4FC5A}" srcId="{AA881B98-72DD-4F98-B618-FF4554324E58}" destId="{3B50FC19-BE78-49AE-A0D0-44F57F5DDD2A}" srcOrd="1" destOrd="0" parTransId="{238848F8-5362-4970-BF94-0A1DF76329A1}" sibTransId="{5CC20A8A-915C-4FE5-BB29-C0ABED73E2CF}"/>
    <dgm:cxn modelId="{6A4ED259-3F2E-4864-9069-37B7D00BE610}" srcId="{51E51AAD-3C1F-4A84-8AA5-DD7D0F9955E6}" destId="{9A1E4E9E-8D01-4744-BFEE-3C58891838DA}" srcOrd="0" destOrd="0" parTransId="{B452E366-E457-4EB4-A53E-E0C1EEB34DC2}" sibTransId="{F5592578-F303-48B6-ABA7-26A52B2F9DB3}"/>
    <dgm:cxn modelId="{F755E3F0-E42C-4FF0-BD1A-2669BE8E0C02}" srcId="{3B50FC19-BE78-49AE-A0D0-44F57F5DDD2A}" destId="{3833A4B9-7670-4F67-8F52-BBA4DC564062}" srcOrd="0" destOrd="0" parTransId="{D1B4F103-6A60-40E1-A064-305447780EBC}" sibTransId="{317150CA-DB9A-4100-BAC9-0FCA717C4E22}"/>
    <dgm:cxn modelId="{6EC7DFD2-8905-456C-8323-B5D9C1764CC2}" type="presOf" srcId="{366E36EF-B221-4E46-A4C2-36E98654F36A}" destId="{B09A4B2B-9BD2-4B29-9CCD-3B035EA2874F}" srcOrd="0" destOrd="0" presId="urn:microsoft.com/office/officeart/2005/8/layout/chevron2"/>
    <dgm:cxn modelId="{EAB26183-09D1-4A45-89F2-33AA4B4B2047}" type="presOf" srcId="{95AC26BC-863B-4FE3-BF4C-6DD48100DA16}" destId="{64880D89-05BA-4E88-8785-DEE06F07E2F3}" srcOrd="0" destOrd="0" presId="urn:microsoft.com/office/officeart/2005/8/layout/chevron2"/>
    <dgm:cxn modelId="{5144DFE7-6A8E-4C22-AD75-259F1C72C5EC}" type="presOf" srcId="{82CB9D71-6297-4CFD-BEE9-5EBED68EC9D8}" destId="{40103657-86E9-4B00-807F-F2F32643DC88}" srcOrd="0" destOrd="0" presId="urn:microsoft.com/office/officeart/2005/8/layout/chevron2"/>
    <dgm:cxn modelId="{F6F16397-215A-489E-900E-C9F90A4AE9C3}" srcId="{AA881B98-72DD-4F98-B618-FF4554324E58}" destId="{82CB9D71-6297-4CFD-BEE9-5EBED68EC9D8}" srcOrd="4" destOrd="0" parTransId="{E9C4D5C3-44D8-456E-AECF-49CD249A6011}" sibTransId="{DA1F2B10-CA2B-4B07-A9E1-9BBD2FFB80C9}"/>
    <dgm:cxn modelId="{FF87F794-401E-4F0B-92B4-1D74004176AF}" type="presOf" srcId="{A93974DF-C720-4BF7-A7B6-CE28ACEF07EF}" destId="{489B10E9-00A0-419F-B524-0554DD6CA3D0}" srcOrd="0" destOrd="0" presId="urn:microsoft.com/office/officeart/2005/8/layout/chevron2"/>
    <dgm:cxn modelId="{5631277C-BB12-4C40-9811-1AF53498D46B}" srcId="{AA881B98-72DD-4F98-B618-FF4554324E58}" destId="{EC1C44B3-2D29-4C2B-AFD3-D0251887BAA2}" srcOrd="5" destOrd="0" parTransId="{5023A38A-7504-4B87-A010-3EAEE8EC44E5}" sibTransId="{9CCA2502-C6E7-485C-8792-2344A18C4701}"/>
    <dgm:cxn modelId="{EE11995A-4121-4F16-8E2E-FFD0DB339D08}" srcId="{AA881B98-72DD-4F98-B618-FF4554324E58}" destId="{F75B4C17-B82F-422D-B287-80C5B2D1CC76}" srcOrd="11" destOrd="0" parTransId="{CAC5F7B2-5990-42E8-BE85-DAB1B4CDA668}" sibTransId="{8736386A-8B6C-43FD-9353-E9EF0B5A50AE}"/>
    <dgm:cxn modelId="{0F823A35-0AE9-4875-B192-7C52CA0007C1}" type="presOf" srcId="{EC1C44B3-2D29-4C2B-AFD3-D0251887BAA2}" destId="{185FCE15-7D70-4E35-9FC5-074ECF991A19}" srcOrd="0" destOrd="0" presId="urn:microsoft.com/office/officeart/2005/8/layout/chevron2"/>
    <dgm:cxn modelId="{66D47703-CA2A-4D55-AE00-C260ABECBFCF}" srcId="{AA881B98-72DD-4F98-B618-FF4554324E58}" destId="{90AF585D-0930-471B-9540-11AE67F2B83C}" srcOrd="7" destOrd="0" parTransId="{40D94A34-E6B5-4169-824F-9D1EB8EC637C}" sibTransId="{C4530C3C-36D2-47BF-8BD2-9871381F4838}"/>
    <dgm:cxn modelId="{FBB0FF6E-70A6-48D4-BC3F-0DCC147159E6}" type="presOf" srcId="{9A1E4E9E-8D01-4744-BFEE-3C58891838DA}" destId="{ED7250FB-BC84-4A7D-A0C3-1E51F26B826F}" srcOrd="0" destOrd="0" presId="urn:microsoft.com/office/officeart/2005/8/layout/chevron2"/>
    <dgm:cxn modelId="{119DF836-9A5F-4D5F-93D9-D2330FA36974}" srcId="{AA881B98-72DD-4F98-B618-FF4554324E58}" destId="{BA7DD68B-EEC4-4D46-B65A-BA1867489C8F}" srcOrd="9" destOrd="0" parTransId="{E8C27FA9-BE8D-4888-9D0F-EF2649780C45}" sibTransId="{B2FEEAE3-79DE-43D6-9304-DA1F0394BA7C}"/>
    <dgm:cxn modelId="{D904766A-4366-4FD5-B1EA-44E87439A180}" srcId="{AA881B98-72DD-4F98-B618-FF4554324E58}" destId="{DFE02271-367D-44BD-B048-6927227B52F1}" srcOrd="3" destOrd="0" parTransId="{52905F29-A3E0-4465-8861-AEC61DEDB950}" sibTransId="{7E07E59A-7EA1-4B4A-8819-D780FBC61C96}"/>
    <dgm:cxn modelId="{E203FB70-4063-45E9-9D20-8E288D005961}" type="presOf" srcId="{5D98D895-5499-4CA5-8BA5-F079F71FC562}" destId="{E452C342-254C-4995-9211-EC78A9D0413E}" srcOrd="0" destOrd="0" presId="urn:microsoft.com/office/officeart/2005/8/layout/chevron2"/>
    <dgm:cxn modelId="{C74D4457-E15A-4FE6-BBB5-1EE7045A4FE2}" srcId="{AA881B98-72DD-4F98-B618-FF4554324E58}" destId="{698882EB-29B2-4918-9F16-7AB2E16800B0}" srcOrd="12" destOrd="0" parTransId="{86F952BB-3648-4F63-A858-EA14A94D0ED4}" sibTransId="{3BFB54C6-2B59-43FD-A083-DA9C76E6E6C7}"/>
    <dgm:cxn modelId="{48923152-3C6D-4234-B2ED-1342EC60A2C6}" srcId="{82CB9D71-6297-4CFD-BEE9-5EBED68EC9D8}" destId="{95AC26BC-863B-4FE3-BF4C-6DD48100DA16}" srcOrd="0" destOrd="0" parTransId="{8C8B5794-CECF-49A6-9721-83C76D7A4F9E}" sibTransId="{B7AB5851-991B-425C-A3C4-BD46506D9978}"/>
    <dgm:cxn modelId="{872021ED-9036-4C63-B47A-7D0CE6D1816A}" srcId="{698882EB-29B2-4918-9F16-7AB2E16800B0}" destId="{393E8853-3374-40CA-B61F-416FE9E01B28}" srcOrd="0" destOrd="0" parTransId="{E87DFCE8-6818-4D5C-9E4C-FFE618F10B45}" sibTransId="{2F3FE219-A820-41A8-9289-DA161A21701C}"/>
    <dgm:cxn modelId="{298EDAB9-2ABC-41B7-874D-D5FD904D9CF6}" type="presOf" srcId="{51E51AAD-3C1F-4A84-8AA5-DD7D0F9955E6}" destId="{C8868634-115E-4C38-8738-6B944392CF39}" srcOrd="0" destOrd="0" presId="urn:microsoft.com/office/officeart/2005/8/layout/chevron2"/>
    <dgm:cxn modelId="{51DD7AC6-1300-4C54-81AD-C2E2744B3F9D}" srcId="{AA881B98-72DD-4F98-B618-FF4554324E58}" destId="{5D98D895-5499-4CA5-8BA5-F079F71FC562}" srcOrd="0" destOrd="0" parTransId="{D0CECD86-FF7F-4EFE-AC58-EA36B7C1A379}" sibTransId="{0B6D73DA-67CC-4038-A285-BD2046623EF2}"/>
    <dgm:cxn modelId="{9498350B-FE58-4026-B283-07CE674EFD59}" type="presOf" srcId="{9CDAFE1E-67FB-4EA1-B525-C7364E53280F}" destId="{DD88F56B-AFBB-4491-A61E-16B451AD0DD5}" srcOrd="0" destOrd="0" presId="urn:microsoft.com/office/officeart/2005/8/layout/chevron2"/>
    <dgm:cxn modelId="{2B2A523E-0505-40C4-B5B3-FB0415F9B805}" srcId="{BA7DD68B-EEC4-4D46-B65A-BA1867489C8F}" destId="{A93974DF-C720-4BF7-A7B6-CE28ACEF07EF}" srcOrd="0" destOrd="0" parTransId="{2B22C7DD-2615-48FF-B356-115ED456E007}" sibTransId="{4A2BF525-8953-47C9-BD37-28E38014A609}"/>
    <dgm:cxn modelId="{A7B0BC4A-811D-47A6-BB2F-4FB099FAEED5}" type="presOf" srcId="{393E8853-3374-40CA-B61F-416FE9E01B28}" destId="{B90E989E-D782-4074-B49B-50BB02C77C26}" srcOrd="0" destOrd="0" presId="urn:microsoft.com/office/officeart/2005/8/layout/chevron2"/>
    <dgm:cxn modelId="{29CE4056-F6AB-4C7B-9191-8F1A6234F1C0}" type="presOf" srcId="{AA881B98-72DD-4F98-B618-FF4554324E58}" destId="{70A323BE-153F-45AA-8957-7D0F955B3910}" srcOrd="0" destOrd="0" presId="urn:microsoft.com/office/officeart/2005/8/layout/chevron2"/>
    <dgm:cxn modelId="{023225F9-604F-4B9C-97E6-B8EEB46E95C3}" srcId="{5D98D895-5499-4CA5-8BA5-F079F71FC562}" destId="{AFB6716C-5244-474D-9931-7519CAAA5DF6}" srcOrd="0" destOrd="0" parTransId="{9F9F65B7-08C7-4A38-8296-2BE8FF7131DB}" sibTransId="{243401FF-6B67-4785-AB7A-CAEFD8E5DC86}"/>
    <dgm:cxn modelId="{F0FC9E80-63D9-421A-9F8A-30257AD909CA}" srcId="{DFE02271-367D-44BD-B048-6927227B52F1}" destId="{F53F652D-6C61-47BF-B6E9-41F1821DF788}" srcOrd="0" destOrd="0" parTransId="{3C08FA9B-9E7F-4CC8-AB12-2E9EAE92908D}" sibTransId="{482C1C04-799F-4056-BF4E-1C1972EEADCD}"/>
    <dgm:cxn modelId="{DB0EB77F-4266-4EFF-BAD5-7883AFB1E123}" type="presOf" srcId="{3B50FC19-BE78-49AE-A0D0-44F57F5DDD2A}" destId="{E908D0A0-4709-4B0F-81AB-1AB8D965F113}" srcOrd="0" destOrd="0" presId="urn:microsoft.com/office/officeart/2005/8/layout/chevron2"/>
    <dgm:cxn modelId="{0EFC1543-E565-4D8E-93D8-EF2C40F7E5F2}" type="presOf" srcId="{F75B4C17-B82F-422D-B287-80C5B2D1CC76}" destId="{75BB54CB-0A70-4381-8A87-6609B4C29431}" srcOrd="0" destOrd="0" presId="urn:microsoft.com/office/officeart/2005/8/layout/chevron2"/>
    <dgm:cxn modelId="{FA42F03F-D480-4836-ACE3-CB5BD158C48C}" type="presOf" srcId="{F9B9E525-4865-45D9-9AD0-D09642523A83}" destId="{360F3CEB-C022-4CFB-8D22-765989C5063B}" srcOrd="0" destOrd="0" presId="urn:microsoft.com/office/officeart/2005/8/layout/chevron2"/>
    <dgm:cxn modelId="{48513C8E-2739-43D7-BD86-8CA17549E67F}" type="presOf" srcId="{8CED8D1D-667C-4BF7-83FF-BC2EF52EFC74}" destId="{9858A2EB-43EB-4F96-8EBD-E6F889CB21BF}" srcOrd="0" destOrd="0" presId="urn:microsoft.com/office/officeart/2005/8/layout/chevron2"/>
    <dgm:cxn modelId="{61C0B42A-C721-4A9B-86CC-4E81D73F18F5}" srcId="{AA881B98-72DD-4F98-B618-FF4554324E58}" destId="{51E51AAD-3C1F-4A84-8AA5-DD7D0F9955E6}" srcOrd="8" destOrd="0" parTransId="{112E82B5-AA58-45FF-8EDD-AF9F8EE81C1B}" sibTransId="{568F0E05-9E0A-4C3F-9F08-30173383CB52}"/>
    <dgm:cxn modelId="{C08317AC-594D-4EAD-B39F-56A4286D2CE6}" srcId="{AA881B98-72DD-4F98-B618-FF4554324E58}" destId="{8484F2FA-FEAE-49FF-92C8-74B5203D0C63}" srcOrd="10" destOrd="0" parTransId="{0AA750FA-19A3-4642-B0C8-9EF0E3DF4E8A}" sibTransId="{30DB1FC5-2468-4E9A-A9E1-2CE4744C9AB4}"/>
    <dgm:cxn modelId="{5B912277-05CC-4014-ABB4-91E3F2E5DA99}" srcId="{EC1C44B3-2D29-4C2B-AFD3-D0251887BAA2}" destId="{9862C8F9-CAAE-4EDC-BF21-790A8FD25553}" srcOrd="0" destOrd="0" parTransId="{EDD6E0EA-82D4-4704-97F4-89587F9BB3C1}" sibTransId="{647DE9A9-B0BF-4C85-AB8B-45A768227ECF}"/>
    <dgm:cxn modelId="{034690FE-1FC0-46B7-8064-17EB299510CE}" type="presOf" srcId="{90AF585D-0930-471B-9540-11AE67F2B83C}" destId="{6ACF74E1-688C-4577-8D50-CA12024C3072}" srcOrd="0" destOrd="0" presId="urn:microsoft.com/office/officeart/2005/8/layout/chevron2"/>
    <dgm:cxn modelId="{4B75E15B-9E10-4CC0-AB7C-CB729949381D}" srcId="{8484F2FA-FEAE-49FF-92C8-74B5203D0C63}" destId="{9CDAFE1E-67FB-4EA1-B525-C7364E53280F}" srcOrd="0" destOrd="0" parTransId="{94D08761-3D0C-4BDB-B161-38B6032B3620}" sibTransId="{9690F7AD-2664-418D-B5BB-45AC33047387}"/>
    <dgm:cxn modelId="{1FBE5F22-F5B2-47DE-A114-59355745863E}" type="presOf" srcId="{BA7DD68B-EEC4-4D46-B65A-BA1867489C8F}" destId="{EAE1E1BD-6500-4AD6-BC78-57AE93CB07D0}" srcOrd="0" destOrd="0" presId="urn:microsoft.com/office/officeart/2005/8/layout/chevron2"/>
    <dgm:cxn modelId="{55C46A3D-A5E0-46D3-91AB-174E7F2C1DA7}" type="presOf" srcId="{B3D8DFFF-BBA2-4696-9FA0-C58D846BCE12}" destId="{9BC043FC-A5D5-4144-88E9-E253B86C1952}" srcOrd="0" destOrd="0" presId="urn:microsoft.com/office/officeart/2005/8/layout/chevron2"/>
    <dgm:cxn modelId="{BAB94E55-0D02-4B6A-809F-73EFBC7A6045}" type="presOf" srcId="{F53F652D-6C61-47BF-B6E9-41F1821DF788}" destId="{0E589E6B-2968-48FB-9D8D-B68FE1EA159A}" srcOrd="0" destOrd="0" presId="urn:microsoft.com/office/officeart/2005/8/layout/chevron2"/>
    <dgm:cxn modelId="{E90A0F34-0987-4D7B-917F-6E9F2D58009F}" type="presOf" srcId="{548862E9-F6F7-4BDF-AFA7-71292102339B}" destId="{13D5078B-E71A-414F-A100-8175AA154EEC}" srcOrd="0" destOrd="0" presId="urn:microsoft.com/office/officeart/2005/8/layout/chevron2"/>
    <dgm:cxn modelId="{FB7D6B7C-1119-4566-BBC2-8F442635E17C}" srcId="{AA881B98-72DD-4F98-B618-FF4554324E58}" destId="{9E0FB255-F78C-4588-B421-A0BB7940A568}" srcOrd="6" destOrd="0" parTransId="{D9F58D11-1E09-4E43-8F90-29FBD605CDF0}" sibTransId="{A242D63D-E95B-40B6-B88B-B2CC19B52B4E}"/>
    <dgm:cxn modelId="{4E7DB629-4569-416B-837B-78B9B441B8C3}" type="presOf" srcId="{3833A4B9-7670-4F67-8F52-BBA4DC564062}" destId="{54A2E010-82EF-4ED1-927B-325017B8CA05}" srcOrd="0" destOrd="0" presId="urn:microsoft.com/office/officeart/2005/8/layout/chevron2"/>
    <dgm:cxn modelId="{79F1B4CA-CE3C-4EAC-9355-88388A5EA39E}" srcId="{F75B4C17-B82F-422D-B287-80C5B2D1CC76}" destId="{F9B9E525-4865-45D9-9AD0-D09642523A83}" srcOrd="0" destOrd="0" parTransId="{BB044CBF-5118-46B2-8493-F336A536BB49}" sibTransId="{643717F0-84FD-4503-8D3C-1F10C7E2CF9D}"/>
    <dgm:cxn modelId="{A6F69C3C-E6AC-468A-B43A-4C37FCE9BC87}" type="presOf" srcId="{9E0FB255-F78C-4588-B421-A0BB7940A568}" destId="{0FC2D871-B7DB-4FBF-9C4B-CCE6F07F5FC1}" srcOrd="0" destOrd="0" presId="urn:microsoft.com/office/officeart/2005/8/layout/chevron2"/>
    <dgm:cxn modelId="{94157F57-4675-47FC-8C6B-6FB714622DF5}" type="presOf" srcId="{698882EB-29B2-4918-9F16-7AB2E16800B0}" destId="{2BF3E6DF-094B-415F-9B07-3A30E7DA34FC}" srcOrd="0" destOrd="0" presId="urn:microsoft.com/office/officeart/2005/8/layout/chevron2"/>
    <dgm:cxn modelId="{83655339-C190-46D5-B5D4-6747DC200C71}" type="presParOf" srcId="{70A323BE-153F-45AA-8957-7D0F955B3910}" destId="{4AB240F7-7580-4994-A3A6-BB1033A64734}" srcOrd="0" destOrd="0" presId="urn:microsoft.com/office/officeart/2005/8/layout/chevron2"/>
    <dgm:cxn modelId="{6FC18C57-8694-421F-AE45-32FCEA808856}" type="presParOf" srcId="{4AB240F7-7580-4994-A3A6-BB1033A64734}" destId="{E452C342-254C-4995-9211-EC78A9D0413E}" srcOrd="0" destOrd="0" presId="urn:microsoft.com/office/officeart/2005/8/layout/chevron2"/>
    <dgm:cxn modelId="{D3CE2181-7FD2-48C6-BEEC-7A42DED920D9}" type="presParOf" srcId="{4AB240F7-7580-4994-A3A6-BB1033A64734}" destId="{8E63F7F5-74DF-428F-894B-7006C092EEF7}" srcOrd="1" destOrd="0" presId="urn:microsoft.com/office/officeart/2005/8/layout/chevron2"/>
    <dgm:cxn modelId="{479758D3-D871-4713-9915-C1E6AC61D3CE}" type="presParOf" srcId="{70A323BE-153F-45AA-8957-7D0F955B3910}" destId="{3512E739-75A6-49D7-B4EC-51888439AEFE}" srcOrd="1" destOrd="0" presId="urn:microsoft.com/office/officeart/2005/8/layout/chevron2"/>
    <dgm:cxn modelId="{5F9C07AC-FB55-4081-A1AB-8511FB511B04}" type="presParOf" srcId="{70A323BE-153F-45AA-8957-7D0F955B3910}" destId="{327F359A-22EE-442B-8973-AEA743F0AEF6}" srcOrd="2" destOrd="0" presId="urn:microsoft.com/office/officeart/2005/8/layout/chevron2"/>
    <dgm:cxn modelId="{CD2DB443-4CB0-4BB1-A5CA-0F22CD634059}" type="presParOf" srcId="{327F359A-22EE-442B-8973-AEA743F0AEF6}" destId="{E908D0A0-4709-4B0F-81AB-1AB8D965F113}" srcOrd="0" destOrd="0" presId="urn:microsoft.com/office/officeart/2005/8/layout/chevron2"/>
    <dgm:cxn modelId="{01698C9F-D474-4AB9-B605-DEDF10D27B6D}" type="presParOf" srcId="{327F359A-22EE-442B-8973-AEA743F0AEF6}" destId="{54A2E010-82EF-4ED1-927B-325017B8CA05}" srcOrd="1" destOrd="0" presId="urn:microsoft.com/office/officeart/2005/8/layout/chevron2"/>
    <dgm:cxn modelId="{9478DEB9-098A-4202-AF4D-3A890EF21C43}" type="presParOf" srcId="{70A323BE-153F-45AA-8957-7D0F955B3910}" destId="{CF94050A-0172-4CCC-BF03-CB88AEF9129E}" srcOrd="3" destOrd="0" presId="urn:microsoft.com/office/officeart/2005/8/layout/chevron2"/>
    <dgm:cxn modelId="{9EB252F6-7627-48A1-9140-1EC3D51FF038}" type="presParOf" srcId="{70A323BE-153F-45AA-8957-7D0F955B3910}" destId="{BADEB204-FC3D-4A4E-BC6B-13591DA9CD39}" srcOrd="4" destOrd="0" presId="urn:microsoft.com/office/officeart/2005/8/layout/chevron2"/>
    <dgm:cxn modelId="{EF560AB5-0CF4-441C-85F5-D02A854E0437}" type="presParOf" srcId="{BADEB204-FC3D-4A4E-BC6B-13591DA9CD39}" destId="{13D5078B-E71A-414F-A100-8175AA154EEC}" srcOrd="0" destOrd="0" presId="urn:microsoft.com/office/officeart/2005/8/layout/chevron2"/>
    <dgm:cxn modelId="{D86A4C8D-DF93-4DAB-A27B-7FE31E3FA2E3}" type="presParOf" srcId="{BADEB204-FC3D-4A4E-BC6B-13591DA9CD39}" destId="{9858A2EB-43EB-4F96-8EBD-E6F889CB21BF}" srcOrd="1" destOrd="0" presId="urn:microsoft.com/office/officeart/2005/8/layout/chevron2"/>
    <dgm:cxn modelId="{7CE5054B-6EF5-46F6-93DB-DB1D58073F89}" type="presParOf" srcId="{70A323BE-153F-45AA-8957-7D0F955B3910}" destId="{09B975D2-5744-4452-9F76-C6E08920338A}" srcOrd="5" destOrd="0" presId="urn:microsoft.com/office/officeart/2005/8/layout/chevron2"/>
    <dgm:cxn modelId="{CA0E6697-7855-4293-B59B-2AB6536240CA}" type="presParOf" srcId="{70A323BE-153F-45AA-8957-7D0F955B3910}" destId="{234E65EE-4948-4AD1-B900-B498B5891B70}" srcOrd="6" destOrd="0" presId="urn:microsoft.com/office/officeart/2005/8/layout/chevron2"/>
    <dgm:cxn modelId="{9C15D25A-60AB-43E3-9BCB-F31F32C562F5}" type="presParOf" srcId="{234E65EE-4948-4AD1-B900-B498B5891B70}" destId="{600F32F4-073C-4801-8A48-0753879AD517}" srcOrd="0" destOrd="0" presId="urn:microsoft.com/office/officeart/2005/8/layout/chevron2"/>
    <dgm:cxn modelId="{78B168AC-0CAC-49A0-885D-FECDFA592A75}" type="presParOf" srcId="{234E65EE-4948-4AD1-B900-B498B5891B70}" destId="{0E589E6B-2968-48FB-9D8D-B68FE1EA159A}" srcOrd="1" destOrd="0" presId="urn:microsoft.com/office/officeart/2005/8/layout/chevron2"/>
    <dgm:cxn modelId="{2E6F0FC8-C8A3-4B4B-82DB-79809494F190}" type="presParOf" srcId="{70A323BE-153F-45AA-8957-7D0F955B3910}" destId="{4A48A94E-A340-43E6-89DD-4E8FFF3B7BDC}" srcOrd="7" destOrd="0" presId="urn:microsoft.com/office/officeart/2005/8/layout/chevron2"/>
    <dgm:cxn modelId="{B374AE92-2072-4CFF-BF2C-F040FBFABE12}" type="presParOf" srcId="{70A323BE-153F-45AA-8957-7D0F955B3910}" destId="{DB7307DF-E99A-42EA-B747-D05535A9C529}" srcOrd="8" destOrd="0" presId="urn:microsoft.com/office/officeart/2005/8/layout/chevron2"/>
    <dgm:cxn modelId="{26DFAFA3-EE9F-4C6C-82D9-42EC953FF4E7}" type="presParOf" srcId="{DB7307DF-E99A-42EA-B747-D05535A9C529}" destId="{40103657-86E9-4B00-807F-F2F32643DC88}" srcOrd="0" destOrd="0" presId="urn:microsoft.com/office/officeart/2005/8/layout/chevron2"/>
    <dgm:cxn modelId="{AE7C7D9B-B420-406B-A8D3-C8892536D83E}" type="presParOf" srcId="{DB7307DF-E99A-42EA-B747-D05535A9C529}" destId="{64880D89-05BA-4E88-8785-DEE06F07E2F3}" srcOrd="1" destOrd="0" presId="urn:microsoft.com/office/officeart/2005/8/layout/chevron2"/>
    <dgm:cxn modelId="{8699E899-FA1E-4D55-B1E3-2DB34DADA02D}" type="presParOf" srcId="{70A323BE-153F-45AA-8957-7D0F955B3910}" destId="{672F95E7-715D-4A9B-91CA-3D66D27EFEE8}" srcOrd="9" destOrd="0" presId="urn:microsoft.com/office/officeart/2005/8/layout/chevron2"/>
    <dgm:cxn modelId="{6A3034C1-99AF-40EF-9612-EDFFEF8A05B0}" type="presParOf" srcId="{70A323BE-153F-45AA-8957-7D0F955B3910}" destId="{A3D72C57-8FF7-4701-864B-A2660EB91B66}" srcOrd="10" destOrd="0" presId="urn:microsoft.com/office/officeart/2005/8/layout/chevron2"/>
    <dgm:cxn modelId="{E9D69569-C7E1-4D3F-9B90-63D0C06DEDEE}" type="presParOf" srcId="{A3D72C57-8FF7-4701-864B-A2660EB91B66}" destId="{185FCE15-7D70-4E35-9FC5-074ECF991A19}" srcOrd="0" destOrd="0" presId="urn:microsoft.com/office/officeart/2005/8/layout/chevron2"/>
    <dgm:cxn modelId="{4EF213FD-6DFB-41D8-BB83-DF4F4539B4A5}" type="presParOf" srcId="{A3D72C57-8FF7-4701-864B-A2660EB91B66}" destId="{A2FBB05E-1B82-417D-B6F4-A0026CEB3E3A}" srcOrd="1" destOrd="0" presId="urn:microsoft.com/office/officeart/2005/8/layout/chevron2"/>
    <dgm:cxn modelId="{1842B1EC-BB88-4666-88CB-10A62D62AE69}" type="presParOf" srcId="{70A323BE-153F-45AA-8957-7D0F955B3910}" destId="{29533436-3995-4787-BFD8-99BF81827D91}" srcOrd="11" destOrd="0" presId="urn:microsoft.com/office/officeart/2005/8/layout/chevron2"/>
    <dgm:cxn modelId="{13C339FF-A3C8-4320-837F-535CECB6DC43}" type="presParOf" srcId="{70A323BE-153F-45AA-8957-7D0F955B3910}" destId="{B13182D0-33B2-481A-8505-80A0AE1F445F}" srcOrd="12" destOrd="0" presId="urn:microsoft.com/office/officeart/2005/8/layout/chevron2"/>
    <dgm:cxn modelId="{6A791A60-ADAB-47EC-9302-A5F8C439E1AE}" type="presParOf" srcId="{B13182D0-33B2-481A-8505-80A0AE1F445F}" destId="{0FC2D871-B7DB-4FBF-9C4B-CCE6F07F5FC1}" srcOrd="0" destOrd="0" presId="urn:microsoft.com/office/officeart/2005/8/layout/chevron2"/>
    <dgm:cxn modelId="{C330BB34-53FA-4DF9-B103-1B7A091BD83F}" type="presParOf" srcId="{B13182D0-33B2-481A-8505-80A0AE1F445F}" destId="{9BC043FC-A5D5-4144-88E9-E253B86C1952}" srcOrd="1" destOrd="0" presId="urn:microsoft.com/office/officeart/2005/8/layout/chevron2"/>
    <dgm:cxn modelId="{7384B488-73FF-40EE-BFC1-DAE4699734CB}" type="presParOf" srcId="{70A323BE-153F-45AA-8957-7D0F955B3910}" destId="{7CBD38DE-0B0F-44B6-BB66-181223488264}" srcOrd="13" destOrd="0" presId="urn:microsoft.com/office/officeart/2005/8/layout/chevron2"/>
    <dgm:cxn modelId="{D68677DA-DF7E-45A0-AB24-45072EC0F744}" type="presParOf" srcId="{70A323BE-153F-45AA-8957-7D0F955B3910}" destId="{F9EF4F1E-8EB4-4AAF-BFF3-309216DE1452}" srcOrd="14" destOrd="0" presId="urn:microsoft.com/office/officeart/2005/8/layout/chevron2"/>
    <dgm:cxn modelId="{84BB2CA6-F3B0-4B6E-8F94-A21789BA9948}" type="presParOf" srcId="{F9EF4F1E-8EB4-4AAF-BFF3-309216DE1452}" destId="{6ACF74E1-688C-4577-8D50-CA12024C3072}" srcOrd="0" destOrd="0" presId="urn:microsoft.com/office/officeart/2005/8/layout/chevron2"/>
    <dgm:cxn modelId="{11684AFF-EC78-475E-AE0D-B632962EF3EE}" type="presParOf" srcId="{F9EF4F1E-8EB4-4AAF-BFF3-309216DE1452}" destId="{B09A4B2B-9BD2-4B29-9CCD-3B035EA2874F}" srcOrd="1" destOrd="0" presId="urn:microsoft.com/office/officeart/2005/8/layout/chevron2"/>
    <dgm:cxn modelId="{212B15C4-C084-46F5-9F36-B793466E1412}" type="presParOf" srcId="{70A323BE-153F-45AA-8957-7D0F955B3910}" destId="{4D0FD731-D169-4C4E-AE03-DFDF8EB1F928}" srcOrd="15" destOrd="0" presId="urn:microsoft.com/office/officeart/2005/8/layout/chevron2"/>
    <dgm:cxn modelId="{F8708BB1-835F-4410-B347-E5A98BCF42A9}" type="presParOf" srcId="{70A323BE-153F-45AA-8957-7D0F955B3910}" destId="{C481E10C-C01A-4FB8-AE6F-8AB5F071BCA7}" srcOrd="16" destOrd="0" presId="urn:microsoft.com/office/officeart/2005/8/layout/chevron2"/>
    <dgm:cxn modelId="{0A80E353-AB4A-4A97-AAE0-2B010854209B}" type="presParOf" srcId="{C481E10C-C01A-4FB8-AE6F-8AB5F071BCA7}" destId="{C8868634-115E-4C38-8738-6B944392CF39}" srcOrd="0" destOrd="0" presId="urn:microsoft.com/office/officeart/2005/8/layout/chevron2"/>
    <dgm:cxn modelId="{76F4C66D-19F8-4376-A518-DB66E5D09F44}" type="presParOf" srcId="{C481E10C-C01A-4FB8-AE6F-8AB5F071BCA7}" destId="{ED7250FB-BC84-4A7D-A0C3-1E51F26B826F}" srcOrd="1" destOrd="0" presId="urn:microsoft.com/office/officeart/2005/8/layout/chevron2"/>
    <dgm:cxn modelId="{9DA6A21D-1766-41F3-AD24-4D3452566BC3}" type="presParOf" srcId="{70A323BE-153F-45AA-8957-7D0F955B3910}" destId="{3B6AB15C-C506-40D1-8349-900679D85928}" srcOrd="17" destOrd="0" presId="urn:microsoft.com/office/officeart/2005/8/layout/chevron2"/>
    <dgm:cxn modelId="{59522FA2-430E-4C40-ACEC-FB73DEC81FD3}" type="presParOf" srcId="{70A323BE-153F-45AA-8957-7D0F955B3910}" destId="{960DC11D-FA82-443D-B5CC-B9CFA25D0127}" srcOrd="18" destOrd="0" presId="urn:microsoft.com/office/officeart/2005/8/layout/chevron2"/>
    <dgm:cxn modelId="{ED22B347-46D0-4AC9-8512-3EA3CF2C3127}" type="presParOf" srcId="{960DC11D-FA82-443D-B5CC-B9CFA25D0127}" destId="{EAE1E1BD-6500-4AD6-BC78-57AE93CB07D0}" srcOrd="0" destOrd="0" presId="urn:microsoft.com/office/officeart/2005/8/layout/chevron2"/>
    <dgm:cxn modelId="{F2AA7368-3A47-4AE6-A9C1-FC7239B8AF91}" type="presParOf" srcId="{960DC11D-FA82-443D-B5CC-B9CFA25D0127}" destId="{489B10E9-00A0-419F-B524-0554DD6CA3D0}" srcOrd="1" destOrd="0" presId="urn:microsoft.com/office/officeart/2005/8/layout/chevron2"/>
    <dgm:cxn modelId="{DE27770C-866D-401D-BDB5-112418766EAA}" type="presParOf" srcId="{70A323BE-153F-45AA-8957-7D0F955B3910}" destId="{B4A8F79A-01BA-472A-93B2-28F45CF67B45}" srcOrd="19" destOrd="0" presId="urn:microsoft.com/office/officeart/2005/8/layout/chevron2"/>
    <dgm:cxn modelId="{2B10A309-03DE-4CFD-B53E-44DA6571E5B9}" type="presParOf" srcId="{70A323BE-153F-45AA-8957-7D0F955B3910}" destId="{4C1A0DBF-9059-46A0-A258-A45DFD9BB358}" srcOrd="20" destOrd="0" presId="urn:microsoft.com/office/officeart/2005/8/layout/chevron2"/>
    <dgm:cxn modelId="{71EDC570-C7DC-4ACB-96F4-5B27E8836835}" type="presParOf" srcId="{4C1A0DBF-9059-46A0-A258-A45DFD9BB358}" destId="{BA839A65-71AD-4202-8038-C03DECB4C859}" srcOrd="0" destOrd="0" presId="urn:microsoft.com/office/officeart/2005/8/layout/chevron2"/>
    <dgm:cxn modelId="{45BFC141-1860-4174-B27E-B6FC0B11489F}" type="presParOf" srcId="{4C1A0DBF-9059-46A0-A258-A45DFD9BB358}" destId="{DD88F56B-AFBB-4491-A61E-16B451AD0DD5}" srcOrd="1" destOrd="0" presId="urn:microsoft.com/office/officeart/2005/8/layout/chevron2"/>
    <dgm:cxn modelId="{7792F41E-2E1E-457F-B21C-51272D36F707}" type="presParOf" srcId="{70A323BE-153F-45AA-8957-7D0F955B3910}" destId="{35AD31B8-9B94-42FF-AD44-B0568F53F507}" srcOrd="21" destOrd="0" presId="urn:microsoft.com/office/officeart/2005/8/layout/chevron2"/>
    <dgm:cxn modelId="{F1F5D542-139A-44B2-A32D-FDDA6C3FFE3A}" type="presParOf" srcId="{70A323BE-153F-45AA-8957-7D0F955B3910}" destId="{35FF6247-1BA3-442D-B56E-87CB54FD5022}" srcOrd="22" destOrd="0" presId="urn:microsoft.com/office/officeart/2005/8/layout/chevron2"/>
    <dgm:cxn modelId="{E77BCC64-275D-442B-8616-3287D7FBD06C}" type="presParOf" srcId="{35FF6247-1BA3-442D-B56E-87CB54FD5022}" destId="{75BB54CB-0A70-4381-8A87-6609B4C29431}" srcOrd="0" destOrd="0" presId="urn:microsoft.com/office/officeart/2005/8/layout/chevron2"/>
    <dgm:cxn modelId="{74EF7EEC-AE47-4B82-8499-9DDACFBF0502}" type="presParOf" srcId="{35FF6247-1BA3-442D-B56E-87CB54FD5022}" destId="{360F3CEB-C022-4CFB-8D22-765989C5063B}" srcOrd="1" destOrd="0" presId="urn:microsoft.com/office/officeart/2005/8/layout/chevron2"/>
    <dgm:cxn modelId="{EA28CCF1-466A-4CFC-BC0B-B39AB5A4F74A}" type="presParOf" srcId="{70A323BE-153F-45AA-8957-7D0F955B3910}" destId="{A9C2A64B-57E8-4670-913C-3AD2F8BC9307}" srcOrd="23" destOrd="0" presId="urn:microsoft.com/office/officeart/2005/8/layout/chevron2"/>
    <dgm:cxn modelId="{649A469D-34EC-4AA7-9023-0B2030FBDCC5}" type="presParOf" srcId="{70A323BE-153F-45AA-8957-7D0F955B3910}" destId="{58555874-EFC8-4D3F-83BE-66E7E128DC77}" srcOrd="24" destOrd="0" presId="urn:microsoft.com/office/officeart/2005/8/layout/chevron2"/>
    <dgm:cxn modelId="{68B74F5C-119E-4C44-804C-F3211F0D5DB7}" type="presParOf" srcId="{58555874-EFC8-4D3F-83BE-66E7E128DC77}" destId="{2BF3E6DF-094B-415F-9B07-3A30E7DA34FC}" srcOrd="0" destOrd="0" presId="urn:microsoft.com/office/officeart/2005/8/layout/chevron2"/>
    <dgm:cxn modelId="{9B44C262-60B5-4D99-9193-5D08EDF10920}" type="presParOf" srcId="{58555874-EFC8-4D3F-83BE-66E7E128DC77}" destId="{B90E989E-D782-4074-B49B-50BB02C77C26}"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08073E-346D-445A-86E0-C919C2180DBA}"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US"/>
        </a:p>
      </dgm:t>
    </dgm:pt>
    <dgm:pt modelId="{4EA3C57F-3CA2-4C74-A332-91EB05C08E4F}">
      <dgm:prSet phldrT="[Text]"/>
      <dgm:spPr/>
      <dgm:t>
        <a:bodyPr/>
        <a:lstStyle/>
        <a:p>
          <a:pPr algn="ctr"/>
          <a:r>
            <a:rPr lang="en-US"/>
            <a:t>Data Sources</a:t>
          </a:r>
        </a:p>
      </dgm:t>
    </dgm:pt>
    <dgm:pt modelId="{87DB9BA5-8B3D-4AAA-9C2C-DEC12DDCA808}" type="parTrans" cxnId="{4ECD9918-FD5C-4FF5-8F39-E71BC35D3218}">
      <dgm:prSet/>
      <dgm:spPr/>
      <dgm:t>
        <a:bodyPr/>
        <a:lstStyle/>
        <a:p>
          <a:pPr algn="ctr"/>
          <a:endParaRPr lang="en-US"/>
        </a:p>
      </dgm:t>
    </dgm:pt>
    <dgm:pt modelId="{256FAF75-B5D8-4279-89B2-4D01784603CE}" type="sibTrans" cxnId="{4ECD9918-FD5C-4FF5-8F39-E71BC35D3218}">
      <dgm:prSet/>
      <dgm:spPr/>
      <dgm:t>
        <a:bodyPr/>
        <a:lstStyle/>
        <a:p>
          <a:pPr algn="ctr"/>
          <a:endParaRPr lang="en-US"/>
        </a:p>
      </dgm:t>
    </dgm:pt>
    <dgm:pt modelId="{63AC3867-8124-4276-8475-2AE7299D527F}">
      <dgm:prSet phldrT="[Text]"/>
      <dgm:spPr/>
      <dgm:t>
        <a:bodyPr/>
        <a:lstStyle/>
        <a:p>
          <a:pPr algn="ctr"/>
          <a:r>
            <a:rPr lang="en-US"/>
            <a:t>Primary Method</a:t>
          </a:r>
        </a:p>
      </dgm:t>
    </dgm:pt>
    <dgm:pt modelId="{7A30EBE5-18F1-479F-B867-B93A802A1F4E}" type="parTrans" cxnId="{EE2F4331-A56D-4E23-A7BA-DAA5F1A150D4}">
      <dgm:prSet/>
      <dgm:spPr/>
      <dgm:t>
        <a:bodyPr/>
        <a:lstStyle/>
        <a:p>
          <a:pPr algn="ctr"/>
          <a:endParaRPr lang="en-US"/>
        </a:p>
      </dgm:t>
    </dgm:pt>
    <dgm:pt modelId="{1432117B-C2BC-4FF2-BDDF-89C66114B391}" type="sibTrans" cxnId="{EE2F4331-A56D-4E23-A7BA-DAA5F1A150D4}">
      <dgm:prSet/>
      <dgm:spPr/>
      <dgm:t>
        <a:bodyPr/>
        <a:lstStyle/>
        <a:p>
          <a:pPr algn="ctr"/>
          <a:endParaRPr lang="en-US"/>
        </a:p>
      </dgm:t>
    </dgm:pt>
    <dgm:pt modelId="{ED605394-2C32-4AA9-B415-E370A7DF57C8}">
      <dgm:prSet phldrT="[Text]"/>
      <dgm:spPr/>
      <dgm:t>
        <a:bodyPr/>
        <a:lstStyle/>
        <a:p>
          <a:pPr algn="ctr"/>
          <a:r>
            <a:rPr lang="en-US"/>
            <a:t>Observation Method</a:t>
          </a:r>
        </a:p>
      </dgm:t>
    </dgm:pt>
    <dgm:pt modelId="{F0690E47-A8AD-4C82-AA77-03DE6C7FA20E}" type="parTrans" cxnId="{1EA0EB73-803A-4078-9F53-57FD47BF4FC5}">
      <dgm:prSet/>
      <dgm:spPr/>
      <dgm:t>
        <a:bodyPr/>
        <a:lstStyle/>
        <a:p>
          <a:pPr algn="ctr"/>
          <a:endParaRPr lang="en-US"/>
        </a:p>
      </dgm:t>
    </dgm:pt>
    <dgm:pt modelId="{151D73F7-6FE8-4AAF-947E-9A73188953C4}" type="sibTrans" cxnId="{1EA0EB73-803A-4078-9F53-57FD47BF4FC5}">
      <dgm:prSet/>
      <dgm:spPr/>
      <dgm:t>
        <a:bodyPr/>
        <a:lstStyle/>
        <a:p>
          <a:pPr algn="ctr"/>
          <a:endParaRPr lang="en-US"/>
        </a:p>
      </dgm:t>
    </dgm:pt>
    <dgm:pt modelId="{123FA139-EA50-4F94-8EA5-9817E8E61620}">
      <dgm:prSet phldrT="[Text]"/>
      <dgm:spPr/>
      <dgm:t>
        <a:bodyPr/>
        <a:lstStyle/>
        <a:p>
          <a:pPr algn="ctr"/>
          <a:r>
            <a:rPr lang="en-US"/>
            <a:t>Focus Group Discussion</a:t>
          </a:r>
        </a:p>
      </dgm:t>
    </dgm:pt>
    <dgm:pt modelId="{0DA73F52-2A29-4AF9-9AD2-889878DD6407}" type="parTrans" cxnId="{300ABFB2-DDEB-4EC2-A48C-7C8480EF7DC8}">
      <dgm:prSet/>
      <dgm:spPr/>
      <dgm:t>
        <a:bodyPr/>
        <a:lstStyle/>
        <a:p>
          <a:pPr algn="ctr"/>
          <a:endParaRPr lang="en-US"/>
        </a:p>
      </dgm:t>
    </dgm:pt>
    <dgm:pt modelId="{5425EC5F-A32B-46EA-BC5C-6B98AD0D3F50}" type="sibTrans" cxnId="{300ABFB2-DDEB-4EC2-A48C-7C8480EF7DC8}">
      <dgm:prSet/>
      <dgm:spPr/>
      <dgm:t>
        <a:bodyPr/>
        <a:lstStyle/>
        <a:p>
          <a:pPr algn="ctr"/>
          <a:endParaRPr lang="en-US"/>
        </a:p>
      </dgm:t>
    </dgm:pt>
    <dgm:pt modelId="{E2AB683E-9E37-426F-A58F-DEAF0B9FC682}">
      <dgm:prSet phldrT="[Text]"/>
      <dgm:spPr/>
      <dgm:t>
        <a:bodyPr/>
        <a:lstStyle/>
        <a:p>
          <a:pPr algn="ctr"/>
          <a:r>
            <a:rPr lang="en-US"/>
            <a:t>Secondary Data</a:t>
          </a:r>
        </a:p>
      </dgm:t>
    </dgm:pt>
    <dgm:pt modelId="{3F053236-2494-497C-B2C4-FD04DE2E36B6}" type="parTrans" cxnId="{6B1584F0-D9B1-4FC6-A742-C57A71DC4A13}">
      <dgm:prSet/>
      <dgm:spPr/>
      <dgm:t>
        <a:bodyPr/>
        <a:lstStyle/>
        <a:p>
          <a:pPr algn="ctr"/>
          <a:endParaRPr lang="en-US"/>
        </a:p>
      </dgm:t>
    </dgm:pt>
    <dgm:pt modelId="{3DABE20D-E8B8-4D23-B781-96406F222225}" type="sibTrans" cxnId="{6B1584F0-D9B1-4FC6-A742-C57A71DC4A13}">
      <dgm:prSet/>
      <dgm:spPr/>
      <dgm:t>
        <a:bodyPr/>
        <a:lstStyle/>
        <a:p>
          <a:pPr algn="ctr"/>
          <a:endParaRPr lang="en-US"/>
        </a:p>
      </dgm:t>
    </dgm:pt>
    <dgm:pt modelId="{7672E7C7-EDE6-4386-84DB-1AAE5AAE3856}">
      <dgm:prSet phldrT="[Text]"/>
      <dgm:spPr/>
      <dgm:t>
        <a:bodyPr/>
        <a:lstStyle/>
        <a:p>
          <a:pPr algn="ctr"/>
          <a:r>
            <a:rPr lang="en-US"/>
            <a:t>Internal Data</a:t>
          </a:r>
        </a:p>
      </dgm:t>
    </dgm:pt>
    <dgm:pt modelId="{EFFA484B-21F1-412B-9D5D-EE292E351878}" type="parTrans" cxnId="{2DFD9F79-8B65-4963-975E-F08D22F4DCF5}">
      <dgm:prSet/>
      <dgm:spPr/>
      <dgm:t>
        <a:bodyPr/>
        <a:lstStyle/>
        <a:p>
          <a:pPr algn="ctr"/>
          <a:endParaRPr lang="en-US"/>
        </a:p>
      </dgm:t>
    </dgm:pt>
    <dgm:pt modelId="{9FFBD2E3-CA5C-4EBE-8987-49A9D87C562C}" type="sibTrans" cxnId="{2DFD9F79-8B65-4963-975E-F08D22F4DCF5}">
      <dgm:prSet/>
      <dgm:spPr/>
      <dgm:t>
        <a:bodyPr/>
        <a:lstStyle/>
        <a:p>
          <a:pPr algn="ctr"/>
          <a:endParaRPr lang="en-US"/>
        </a:p>
      </dgm:t>
    </dgm:pt>
    <dgm:pt modelId="{A0E0DFD7-1F63-43B9-AEFF-4C47A5548DED}">
      <dgm:prSet phldrT="[Text]"/>
      <dgm:spPr/>
      <dgm:t>
        <a:bodyPr/>
        <a:lstStyle/>
        <a:p>
          <a:pPr algn="ctr"/>
          <a:r>
            <a:rPr lang="en-US"/>
            <a:t>External Data</a:t>
          </a:r>
        </a:p>
      </dgm:t>
    </dgm:pt>
    <dgm:pt modelId="{691DA2DA-0610-4AA3-AF98-DC5B0CB6FB77}" type="parTrans" cxnId="{C9170ADD-0292-4184-8802-6669A41FF0C2}">
      <dgm:prSet/>
      <dgm:spPr/>
      <dgm:t>
        <a:bodyPr/>
        <a:lstStyle/>
        <a:p>
          <a:pPr algn="ctr"/>
          <a:endParaRPr lang="en-US"/>
        </a:p>
      </dgm:t>
    </dgm:pt>
    <dgm:pt modelId="{9174EA6B-9A4D-426F-B944-8282A57266EB}" type="sibTrans" cxnId="{C9170ADD-0292-4184-8802-6669A41FF0C2}">
      <dgm:prSet/>
      <dgm:spPr/>
      <dgm:t>
        <a:bodyPr/>
        <a:lstStyle/>
        <a:p>
          <a:pPr algn="ctr"/>
          <a:endParaRPr lang="en-US"/>
        </a:p>
      </dgm:t>
    </dgm:pt>
    <dgm:pt modelId="{A8C99FF1-A1E6-49C5-AEB4-1E3DB2B94087}">
      <dgm:prSet/>
      <dgm:spPr/>
      <dgm:t>
        <a:bodyPr/>
        <a:lstStyle/>
        <a:p>
          <a:pPr algn="ctr"/>
          <a:r>
            <a:rPr lang="en-US"/>
            <a:t>Published Sources</a:t>
          </a:r>
        </a:p>
      </dgm:t>
    </dgm:pt>
    <dgm:pt modelId="{107346C1-A5C9-432C-81EA-EB3C742F7F7A}" type="parTrans" cxnId="{2BF685F2-72E4-410A-9BA8-D45BE347AFE4}">
      <dgm:prSet/>
      <dgm:spPr/>
      <dgm:t>
        <a:bodyPr/>
        <a:lstStyle/>
        <a:p>
          <a:pPr algn="ctr"/>
          <a:endParaRPr lang="en-US"/>
        </a:p>
      </dgm:t>
    </dgm:pt>
    <dgm:pt modelId="{F6C1E5E0-BC19-4192-B2E3-C7155D2D1DB4}" type="sibTrans" cxnId="{2BF685F2-72E4-410A-9BA8-D45BE347AFE4}">
      <dgm:prSet/>
      <dgm:spPr/>
      <dgm:t>
        <a:bodyPr/>
        <a:lstStyle/>
        <a:p>
          <a:pPr algn="ctr"/>
          <a:endParaRPr lang="en-US"/>
        </a:p>
      </dgm:t>
    </dgm:pt>
    <dgm:pt modelId="{F30F85D3-7B3F-48A7-825F-00B6BDEA83CD}">
      <dgm:prSet/>
      <dgm:spPr/>
      <dgm:t>
        <a:bodyPr/>
        <a:lstStyle/>
        <a:p>
          <a:pPr algn="ctr"/>
          <a:r>
            <a:rPr lang="en-US"/>
            <a:t>Electronic Database</a:t>
          </a:r>
        </a:p>
      </dgm:t>
    </dgm:pt>
    <dgm:pt modelId="{AC145F99-6747-4484-A0E2-C31ECB32567B}" type="parTrans" cxnId="{019705A2-6F6C-444B-A628-925259EF59A1}">
      <dgm:prSet/>
      <dgm:spPr/>
      <dgm:t>
        <a:bodyPr/>
        <a:lstStyle/>
        <a:p>
          <a:pPr algn="ctr"/>
          <a:endParaRPr lang="en-US"/>
        </a:p>
      </dgm:t>
    </dgm:pt>
    <dgm:pt modelId="{C6E14846-789C-4064-9D97-63669FC626CE}" type="sibTrans" cxnId="{019705A2-6F6C-444B-A628-925259EF59A1}">
      <dgm:prSet/>
      <dgm:spPr/>
      <dgm:t>
        <a:bodyPr/>
        <a:lstStyle/>
        <a:p>
          <a:pPr algn="ctr"/>
          <a:endParaRPr lang="en-US"/>
        </a:p>
      </dgm:t>
    </dgm:pt>
    <dgm:pt modelId="{B134016E-4FEA-4F6B-B09A-2291B1C028A7}">
      <dgm:prSet/>
      <dgm:spPr/>
      <dgm:t>
        <a:bodyPr/>
        <a:lstStyle/>
        <a:p>
          <a:pPr algn="ctr"/>
          <a:r>
            <a:rPr lang="en-US"/>
            <a:t>Syndicate Sources</a:t>
          </a:r>
        </a:p>
      </dgm:t>
    </dgm:pt>
    <dgm:pt modelId="{F9A25BD7-771D-4BBD-9BBD-8A8DEEBD8A94}" type="parTrans" cxnId="{C667508B-4388-4DE1-A068-80F59FF230A0}">
      <dgm:prSet/>
      <dgm:spPr/>
      <dgm:t>
        <a:bodyPr/>
        <a:lstStyle/>
        <a:p>
          <a:pPr algn="ctr"/>
          <a:endParaRPr lang="en-US"/>
        </a:p>
      </dgm:t>
    </dgm:pt>
    <dgm:pt modelId="{85EB3C08-16D4-4DE2-BDC3-4845701D62D9}" type="sibTrans" cxnId="{C667508B-4388-4DE1-A068-80F59FF230A0}">
      <dgm:prSet/>
      <dgm:spPr/>
      <dgm:t>
        <a:bodyPr/>
        <a:lstStyle/>
        <a:p>
          <a:pPr algn="ctr"/>
          <a:endParaRPr lang="en-US"/>
        </a:p>
      </dgm:t>
    </dgm:pt>
    <dgm:pt modelId="{8699C0FB-01EF-4948-85B0-FE787AB2801E}">
      <dgm:prSet/>
      <dgm:spPr/>
      <dgm:t>
        <a:bodyPr/>
        <a:lstStyle/>
        <a:p>
          <a:pPr algn="ctr"/>
          <a:r>
            <a:rPr lang="en-US"/>
            <a:t>Fully Processed</a:t>
          </a:r>
        </a:p>
      </dgm:t>
    </dgm:pt>
    <dgm:pt modelId="{E7F05722-6C84-45B6-93ED-AAEB466DD02B}" type="parTrans" cxnId="{96989C36-62C9-404A-8909-E4DB1BD2B064}">
      <dgm:prSet/>
      <dgm:spPr/>
      <dgm:t>
        <a:bodyPr/>
        <a:lstStyle/>
        <a:p>
          <a:pPr algn="ctr"/>
          <a:endParaRPr lang="en-US"/>
        </a:p>
      </dgm:t>
    </dgm:pt>
    <dgm:pt modelId="{71E9E03C-EF53-45D8-B582-7388A88BB6C5}" type="sibTrans" cxnId="{96989C36-62C9-404A-8909-E4DB1BD2B064}">
      <dgm:prSet/>
      <dgm:spPr/>
      <dgm:t>
        <a:bodyPr/>
        <a:lstStyle/>
        <a:p>
          <a:pPr algn="ctr"/>
          <a:endParaRPr lang="en-US"/>
        </a:p>
      </dgm:t>
    </dgm:pt>
    <dgm:pt modelId="{14FE622F-FDF3-4501-B151-528090E8AEAE}">
      <dgm:prSet/>
      <dgm:spPr/>
      <dgm:t>
        <a:bodyPr/>
        <a:lstStyle/>
        <a:p>
          <a:pPr algn="ctr"/>
          <a:r>
            <a:rPr lang="en-US"/>
            <a:t>Need Further Analysis</a:t>
          </a:r>
        </a:p>
      </dgm:t>
    </dgm:pt>
    <dgm:pt modelId="{2A60867A-6304-44FF-B2EF-12CEBE6D50AB}" type="parTrans" cxnId="{BE54FEB0-14D1-4337-909D-511428A0E980}">
      <dgm:prSet/>
      <dgm:spPr/>
      <dgm:t>
        <a:bodyPr/>
        <a:lstStyle/>
        <a:p>
          <a:pPr algn="ctr"/>
          <a:endParaRPr lang="en-US"/>
        </a:p>
      </dgm:t>
    </dgm:pt>
    <dgm:pt modelId="{59DB8896-E110-4D82-A24C-824B54045455}" type="sibTrans" cxnId="{BE54FEB0-14D1-4337-909D-511428A0E980}">
      <dgm:prSet/>
      <dgm:spPr/>
      <dgm:t>
        <a:bodyPr/>
        <a:lstStyle/>
        <a:p>
          <a:pPr algn="ctr"/>
          <a:endParaRPr lang="en-US"/>
        </a:p>
      </dgm:t>
    </dgm:pt>
    <dgm:pt modelId="{8838FDDB-D4FE-440F-B8F1-7A48F6FDC46F}">
      <dgm:prSet/>
      <dgm:spPr/>
      <dgm:t>
        <a:bodyPr/>
        <a:lstStyle/>
        <a:p>
          <a:r>
            <a:rPr lang="en-US"/>
            <a:t>Personal Interview  Method</a:t>
          </a:r>
        </a:p>
      </dgm:t>
    </dgm:pt>
    <dgm:pt modelId="{C93FCBAB-7FD1-4614-A1AE-543900A6B475}" type="parTrans" cxnId="{CA4F4AD2-CDC7-472E-A6B9-F9C8B2687A7A}">
      <dgm:prSet/>
      <dgm:spPr/>
      <dgm:t>
        <a:bodyPr/>
        <a:lstStyle/>
        <a:p>
          <a:endParaRPr lang="en-US"/>
        </a:p>
      </dgm:t>
    </dgm:pt>
    <dgm:pt modelId="{0100FCE0-C2E9-4F6A-BA30-860BDD39D186}" type="sibTrans" cxnId="{CA4F4AD2-CDC7-472E-A6B9-F9C8B2687A7A}">
      <dgm:prSet/>
      <dgm:spPr/>
      <dgm:t>
        <a:bodyPr/>
        <a:lstStyle/>
        <a:p>
          <a:endParaRPr lang="en-US"/>
        </a:p>
      </dgm:t>
    </dgm:pt>
    <dgm:pt modelId="{0CBAEB3A-15E0-4272-B146-A0ACC6456556}">
      <dgm:prSet/>
      <dgm:spPr/>
      <dgm:t>
        <a:bodyPr/>
        <a:lstStyle/>
        <a:p>
          <a:r>
            <a:rPr lang="en-US"/>
            <a:t>Questionnare Method</a:t>
          </a:r>
        </a:p>
      </dgm:t>
    </dgm:pt>
    <dgm:pt modelId="{A8195F9D-60E1-42F4-BCC3-DFB2D51C3082}" type="parTrans" cxnId="{BB4E394B-BD9B-4ABD-A026-70DEDC3E0291}">
      <dgm:prSet/>
      <dgm:spPr/>
      <dgm:t>
        <a:bodyPr/>
        <a:lstStyle/>
        <a:p>
          <a:endParaRPr lang="en-US"/>
        </a:p>
      </dgm:t>
    </dgm:pt>
    <dgm:pt modelId="{5AEF6A30-E478-4522-A931-6B256AA90B0C}" type="sibTrans" cxnId="{BB4E394B-BD9B-4ABD-A026-70DEDC3E0291}">
      <dgm:prSet/>
      <dgm:spPr/>
      <dgm:t>
        <a:bodyPr/>
        <a:lstStyle/>
        <a:p>
          <a:endParaRPr lang="en-US"/>
        </a:p>
      </dgm:t>
    </dgm:pt>
    <dgm:pt modelId="{C3F88C91-AC72-47B5-861C-B89851954068}" type="pres">
      <dgm:prSet presAssocID="{AE08073E-346D-445A-86E0-C919C2180DBA}" presName="hierChild1" presStyleCnt="0">
        <dgm:presLayoutVars>
          <dgm:chPref val="1"/>
          <dgm:dir/>
          <dgm:animOne val="branch"/>
          <dgm:animLvl val="lvl"/>
          <dgm:resizeHandles/>
        </dgm:presLayoutVars>
      </dgm:prSet>
      <dgm:spPr/>
      <dgm:t>
        <a:bodyPr/>
        <a:lstStyle/>
        <a:p>
          <a:endParaRPr lang="en-US"/>
        </a:p>
      </dgm:t>
    </dgm:pt>
    <dgm:pt modelId="{42B62C05-389B-4DDE-BEB7-C67D0259DC1D}" type="pres">
      <dgm:prSet presAssocID="{4EA3C57F-3CA2-4C74-A332-91EB05C08E4F}" presName="hierRoot1" presStyleCnt="0"/>
      <dgm:spPr/>
    </dgm:pt>
    <dgm:pt modelId="{E73A081B-552D-4752-84D3-8F6245A43E6F}" type="pres">
      <dgm:prSet presAssocID="{4EA3C57F-3CA2-4C74-A332-91EB05C08E4F}" presName="composite" presStyleCnt="0"/>
      <dgm:spPr/>
    </dgm:pt>
    <dgm:pt modelId="{412844AD-7620-4DC6-AB4D-ADA054BE860B}" type="pres">
      <dgm:prSet presAssocID="{4EA3C57F-3CA2-4C74-A332-91EB05C08E4F}" presName="background" presStyleLbl="node0" presStyleIdx="0" presStyleCnt="1"/>
      <dgm:spPr/>
    </dgm:pt>
    <dgm:pt modelId="{2324D56A-A141-4C20-8759-2FF2343D4EE0}" type="pres">
      <dgm:prSet presAssocID="{4EA3C57F-3CA2-4C74-A332-91EB05C08E4F}" presName="text" presStyleLbl="fgAcc0" presStyleIdx="0" presStyleCnt="1" custScaleY="101853">
        <dgm:presLayoutVars>
          <dgm:chPref val="3"/>
        </dgm:presLayoutVars>
      </dgm:prSet>
      <dgm:spPr/>
      <dgm:t>
        <a:bodyPr/>
        <a:lstStyle/>
        <a:p>
          <a:endParaRPr lang="en-US"/>
        </a:p>
      </dgm:t>
    </dgm:pt>
    <dgm:pt modelId="{5AECB72F-DC8F-438B-8561-71052566E3DD}" type="pres">
      <dgm:prSet presAssocID="{4EA3C57F-3CA2-4C74-A332-91EB05C08E4F}" presName="hierChild2" presStyleCnt="0"/>
      <dgm:spPr/>
    </dgm:pt>
    <dgm:pt modelId="{DDF540AB-225E-43FA-AAA2-27F56A996299}" type="pres">
      <dgm:prSet presAssocID="{7A30EBE5-18F1-479F-B867-B93A802A1F4E}" presName="Name10" presStyleLbl="parChTrans1D2" presStyleIdx="0" presStyleCnt="2"/>
      <dgm:spPr/>
      <dgm:t>
        <a:bodyPr/>
        <a:lstStyle/>
        <a:p>
          <a:endParaRPr lang="en-US"/>
        </a:p>
      </dgm:t>
    </dgm:pt>
    <dgm:pt modelId="{1393097A-33A7-4533-9DCD-18B7C2DFA627}" type="pres">
      <dgm:prSet presAssocID="{63AC3867-8124-4276-8475-2AE7299D527F}" presName="hierRoot2" presStyleCnt="0"/>
      <dgm:spPr/>
    </dgm:pt>
    <dgm:pt modelId="{20390B96-46FC-45C3-8D26-A783974F27B8}" type="pres">
      <dgm:prSet presAssocID="{63AC3867-8124-4276-8475-2AE7299D527F}" presName="composite2" presStyleCnt="0"/>
      <dgm:spPr/>
    </dgm:pt>
    <dgm:pt modelId="{9A94B1A0-84B3-4987-9322-C89D8ED29010}" type="pres">
      <dgm:prSet presAssocID="{63AC3867-8124-4276-8475-2AE7299D527F}" presName="background2" presStyleLbl="node2" presStyleIdx="0" presStyleCnt="2"/>
      <dgm:spPr/>
    </dgm:pt>
    <dgm:pt modelId="{19ECE17B-7C55-467A-9E06-6D61D5FFB84E}" type="pres">
      <dgm:prSet presAssocID="{63AC3867-8124-4276-8475-2AE7299D527F}" presName="text2" presStyleLbl="fgAcc2" presStyleIdx="0" presStyleCnt="2" custScaleY="101853">
        <dgm:presLayoutVars>
          <dgm:chPref val="3"/>
        </dgm:presLayoutVars>
      </dgm:prSet>
      <dgm:spPr/>
      <dgm:t>
        <a:bodyPr/>
        <a:lstStyle/>
        <a:p>
          <a:endParaRPr lang="en-US"/>
        </a:p>
      </dgm:t>
    </dgm:pt>
    <dgm:pt modelId="{C056271F-A677-462A-95E5-EF920BC2204D}" type="pres">
      <dgm:prSet presAssocID="{63AC3867-8124-4276-8475-2AE7299D527F}" presName="hierChild3" presStyleCnt="0"/>
      <dgm:spPr/>
    </dgm:pt>
    <dgm:pt modelId="{0A22156F-67A3-49DE-8277-D0D64461842F}" type="pres">
      <dgm:prSet presAssocID="{F0690E47-A8AD-4C82-AA77-03DE6C7FA20E}" presName="Name17" presStyleLbl="parChTrans1D3" presStyleIdx="0" presStyleCnt="6"/>
      <dgm:spPr/>
      <dgm:t>
        <a:bodyPr/>
        <a:lstStyle/>
        <a:p>
          <a:endParaRPr lang="en-US"/>
        </a:p>
      </dgm:t>
    </dgm:pt>
    <dgm:pt modelId="{5C84AC93-E036-4223-94FE-CB539D310EE8}" type="pres">
      <dgm:prSet presAssocID="{ED605394-2C32-4AA9-B415-E370A7DF57C8}" presName="hierRoot3" presStyleCnt="0"/>
      <dgm:spPr/>
    </dgm:pt>
    <dgm:pt modelId="{922B0627-EAAA-465B-B536-1D1C03C62ED7}" type="pres">
      <dgm:prSet presAssocID="{ED605394-2C32-4AA9-B415-E370A7DF57C8}" presName="composite3" presStyleCnt="0"/>
      <dgm:spPr/>
    </dgm:pt>
    <dgm:pt modelId="{77218365-3FF7-416C-BBDD-2C5D32F5AF0D}" type="pres">
      <dgm:prSet presAssocID="{ED605394-2C32-4AA9-B415-E370A7DF57C8}" presName="background3" presStyleLbl="node3" presStyleIdx="0" presStyleCnt="6"/>
      <dgm:spPr/>
    </dgm:pt>
    <dgm:pt modelId="{E7550DA1-05F0-4180-AE7F-2DE460B45D44}" type="pres">
      <dgm:prSet presAssocID="{ED605394-2C32-4AA9-B415-E370A7DF57C8}" presName="text3" presStyleLbl="fgAcc3" presStyleIdx="0" presStyleCnt="6" custScaleY="101853">
        <dgm:presLayoutVars>
          <dgm:chPref val="3"/>
        </dgm:presLayoutVars>
      </dgm:prSet>
      <dgm:spPr/>
      <dgm:t>
        <a:bodyPr/>
        <a:lstStyle/>
        <a:p>
          <a:endParaRPr lang="en-US"/>
        </a:p>
      </dgm:t>
    </dgm:pt>
    <dgm:pt modelId="{DA18BDBF-89EA-4E7C-90BC-EF57FAAE1C80}" type="pres">
      <dgm:prSet presAssocID="{ED605394-2C32-4AA9-B415-E370A7DF57C8}" presName="hierChild4" presStyleCnt="0"/>
      <dgm:spPr/>
    </dgm:pt>
    <dgm:pt modelId="{EA42EBBA-EA71-42E8-99F8-AE83E5416385}" type="pres">
      <dgm:prSet presAssocID="{0DA73F52-2A29-4AF9-9AD2-889878DD6407}" presName="Name17" presStyleLbl="parChTrans1D3" presStyleIdx="1" presStyleCnt="6"/>
      <dgm:spPr/>
      <dgm:t>
        <a:bodyPr/>
        <a:lstStyle/>
        <a:p>
          <a:endParaRPr lang="en-US"/>
        </a:p>
      </dgm:t>
    </dgm:pt>
    <dgm:pt modelId="{74CD5064-F2DD-490D-9B74-3118B2B5DA9D}" type="pres">
      <dgm:prSet presAssocID="{123FA139-EA50-4F94-8EA5-9817E8E61620}" presName="hierRoot3" presStyleCnt="0"/>
      <dgm:spPr/>
    </dgm:pt>
    <dgm:pt modelId="{6619A208-2AA6-4B94-8A80-288B1E307891}" type="pres">
      <dgm:prSet presAssocID="{123FA139-EA50-4F94-8EA5-9817E8E61620}" presName="composite3" presStyleCnt="0"/>
      <dgm:spPr/>
    </dgm:pt>
    <dgm:pt modelId="{1F3624D5-405A-4E2B-9957-9FD731BB3AB0}" type="pres">
      <dgm:prSet presAssocID="{123FA139-EA50-4F94-8EA5-9817E8E61620}" presName="background3" presStyleLbl="node3" presStyleIdx="1" presStyleCnt="6"/>
      <dgm:spPr/>
    </dgm:pt>
    <dgm:pt modelId="{5AA66666-1BC2-43F1-8B6D-BB9CE0AC7499}" type="pres">
      <dgm:prSet presAssocID="{123FA139-EA50-4F94-8EA5-9817E8E61620}" presName="text3" presStyleLbl="fgAcc3" presStyleIdx="1" presStyleCnt="6" custScaleY="101853">
        <dgm:presLayoutVars>
          <dgm:chPref val="3"/>
        </dgm:presLayoutVars>
      </dgm:prSet>
      <dgm:spPr/>
      <dgm:t>
        <a:bodyPr/>
        <a:lstStyle/>
        <a:p>
          <a:endParaRPr lang="en-US"/>
        </a:p>
      </dgm:t>
    </dgm:pt>
    <dgm:pt modelId="{F969805E-9B2D-498D-B77D-65F9D5029715}" type="pres">
      <dgm:prSet presAssocID="{123FA139-EA50-4F94-8EA5-9817E8E61620}" presName="hierChild4" presStyleCnt="0"/>
      <dgm:spPr/>
    </dgm:pt>
    <dgm:pt modelId="{A77AA468-831B-46D3-8E93-E9E3715ABE9A}" type="pres">
      <dgm:prSet presAssocID="{C93FCBAB-7FD1-4614-A1AE-543900A6B475}" presName="Name17" presStyleLbl="parChTrans1D3" presStyleIdx="2" presStyleCnt="6"/>
      <dgm:spPr/>
      <dgm:t>
        <a:bodyPr/>
        <a:lstStyle/>
        <a:p>
          <a:endParaRPr lang="en-US"/>
        </a:p>
      </dgm:t>
    </dgm:pt>
    <dgm:pt modelId="{AD4DF06F-211B-4F4F-8028-B889CB1340D3}" type="pres">
      <dgm:prSet presAssocID="{8838FDDB-D4FE-440F-B8F1-7A48F6FDC46F}" presName="hierRoot3" presStyleCnt="0"/>
      <dgm:spPr/>
    </dgm:pt>
    <dgm:pt modelId="{DE3904C2-A297-4F01-925C-F5F0255FC984}" type="pres">
      <dgm:prSet presAssocID="{8838FDDB-D4FE-440F-B8F1-7A48F6FDC46F}" presName="composite3" presStyleCnt="0"/>
      <dgm:spPr/>
    </dgm:pt>
    <dgm:pt modelId="{B90B5FA2-CD07-4F2D-8484-55845B5C3FFF}" type="pres">
      <dgm:prSet presAssocID="{8838FDDB-D4FE-440F-B8F1-7A48F6FDC46F}" presName="background3" presStyleLbl="node3" presStyleIdx="2" presStyleCnt="6"/>
      <dgm:spPr/>
    </dgm:pt>
    <dgm:pt modelId="{3D1D79A1-32DB-4ACE-AAC0-92F9BA6ECF59}" type="pres">
      <dgm:prSet presAssocID="{8838FDDB-D4FE-440F-B8F1-7A48F6FDC46F}" presName="text3" presStyleLbl="fgAcc3" presStyleIdx="2" presStyleCnt="6" custScaleY="101853">
        <dgm:presLayoutVars>
          <dgm:chPref val="3"/>
        </dgm:presLayoutVars>
      </dgm:prSet>
      <dgm:spPr/>
      <dgm:t>
        <a:bodyPr/>
        <a:lstStyle/>
        <a:p>
          <a:endParaRPr lang="en-US"/>
        </a:p>
      </dgm:t>
    </dgm:pt>
    <dgm:pt modelId="{41E9DB94-AAFB-493B-8091-47925B6FBF06}" type="pres">
      <dgm:prSet presAssocID="{8838FDDB-D4FE-440F-B8F1-7A48F6FDC46F}" presName="hierChild4" presStyleCnt="0"/>
      <dgm:spPr/>
    </dgm:pt>
    <dgm:pt modelId="{7650E678-9DF6-4EC4-974B-B63CE0937C99}" type="pres">
      <dgm:prSet presAssocID="{A8195F9D-60E1-42F4-BCC3-DFB2D51C3082}" presName="Name17" presStyleLbl="parChTrans1D3" presStyleIdx="3" presStyleCnt="6"/>
      <dgm:spPr/>
      <dgm:t>
        <a:bodyPr/>
        <a:lstStyle/>
        <a:p>
          <a:endParaRPr lang="en-GB"/>
        </a:p>
      </dgm:t>
    </dgm:pt>
    <dgm:pt modelId="{C7286026-EF25-4B4D-AB6C-51D4F9D5699B}" type="pres">
      <dgm:prSet presAssocID="{0CBAEB3A-15E0-4272-B146-A0ACC6456556}" presName="hierRoot3" presStyleCnt="0"/>
      <dgm:spPr/>
    </dgm:pt>
    <dgm:pt modelId="{A441B1B1-0616-440D-8AFE-4F9F7C134CC5}" type="pres">
      <dgm:prSet presAssocID="{0CBAEB3A-15E0-4272-B146-A0ACC6456556}" presName="composite3" presStyleCnt="0"/>
      <dgm:spPr/>
    </dgm:pt>
    <dgm:pt modelId="{BCAE3E69-2D1F-4493-8D11-B115CE0420CB}" type="pres">
      <dgm:prSet presAssocID="{0CBAEB3A-15E0-4272-B146-A0ACC6456556}" presName="background3" presStyleLbl="node3" presStyleIdx="3" presStyleCnt="6"/>
      <dgm:spPr/>
    </dgm:pt>
    <dgm:pt modelId="{AF8104B9-7FCF-4856-9DDF-076B10182E70}" type="pres">
      <dgm:prSet presAssocID="{0CBAEB3A-15E0-4272-B146-A0ACC6456556}" presName="text3" presStyleLbl="fgAcc3" presStyleIdx="3" presStyleCnt="6" custScaleY="101853">
        <dgm:presLayoutVars>
          <dgm:chPref val="3"/>
        </dgm:presLayoutVars>
      </dgm:prSet>
      <dgm:spPr/>
      <dgm:t>
        <a:bodyPr/>
        <a:lstStyle/>
        <a:p>
          <a:endParaRPr lang="en-GB"/>
        </a:p>
      </dgm:t>
    </dgm:pt>
    <dgm:pt modelId="{EE341CBE-BC87-4BDF-BF4D-5E91A74D0DA4}" type="pres">
      <dgm:prSet presAssocID="{0CBAEB3A-15E0-4272-B146-A0ACC6456556}" presName="hierChild4" presStyleCnt="0"/>
      <dgm:spPr/>
    </dgm:pt>
    <dgm:pt modelId="{10B0CB27-A5EF-47D3-AB1C-7DA919AF1157}" type="pres">
      <dgm:prSet presAssocID="{3F053236-2494-497C-B2C4-FD04DE2E36B6}" presName="Name10" presStyleLbl="parChTrans1D2" presStyleIdx="1" presStyleCnt="2"/>
      <dgm:spPr/>
      <dgm:t>
        <a:bodyPr/>
        <a:lstStyle/>
        <a:p>
          <a:endParaRPr lang="en-US"/>
        </a:p>
      </dgm:t>
    </dgm:pt>
    <dgm:pt modelId="{23CE82A2-0C43-4731-A7DE-2BAFDB38D796}" type="pres">
      <dgm:prSet presAssocID="{E2AB683E-9E37-426F-A58F-DEAF0B9FC682}" presName="hierRoot2" presStyleCnt="0"/>
      <dgm:spPr/>
    </dgm:pt>
    <dgm:pt modelId="{7832965F-AEA0-4ECD-8485-466EE4F6A0DB}" type="pres">
      <dgm:prSet presAssocID="{E2AB683E-9E37-426F-A58F-DEAF0B9FC682}" presName="composite2" presStyleCnt="0"/>
      <dgm:spPr/>
    </dgm:pt>
    <dgm:pt modelId="{61AC748F-3F30-412D-9E77-E124726B9A10}" type="pres">
      <dgm:prSet presAssocID="{E2AB683E-9E37-426F-A58F-DEAF0B9FC682}" presName="background2" presStyleLbl="node2" presStyleIdx="1" presStyleCnt="2"/>
      <dgm:spPr/>
    </dgm:pt>
    <dgm:pt modelId="{83418372-FB64-4645-BBAF-4FA5C34E63B2}" type="pres">
      <dgm:prSet presAssocID="{E2AB683E-9E37-426F-A58F-DEAF0B9FC682}" presName="text2" presStyleLbl="fgAcc2" presStyleIdx="1" presStyleCnt="2" custScaleY="101853">
        <dgm:presLayoutVars>
          <dgm:chPref val="3"/>
        </dgm:presLayoutVars>
      </dgm:prSet>
      <dgm:spPr/>
      <dgm:t>
        <a:bodyPr/>
        <a:lstStyle/>
        <a:p>
          <a:endParaRPr lang="en-US"/>
        </a:p>
      </dgm:t>
    </dgm:pt>
    <dgm:pt modelId="{F9856073-B063-42EB-A79C-E671E5ECF1BD}" type="pres">
      <dgm:prSet presAssocID="{E2AB683E-9E37-426F-A58F-DEAF0B9FC682}" presName="hierChild3" presStyleCnt="0"/>
      <dgm:spPr/>
    </dgm:pt>
    <dgm:pt modelId="{7B842E63-4A32-4EDF-B866-E3CFCC87C13F}" type="pres">
      <dgm:prSet presAssocID="{EFFA484B-21F1-412B-9D5D-EE292E351878}" presName="Name17" presStyleLbl="parChTrans1D3" presStyleIdx="4" presStyleCnt="6"/>
      <dgm:spPr/>
      <dgm:t>
        <a:bodyPr/>
        <a:lstStyle/>
        <a:p>
          <a:endParaRPr lang="en-US"/>
        </a:p>
      </dgm:t>
    </dgm:pt>
    <dgm:pt modelId="{05E34086-29D7-43C7-B00F-AD5EAC58D7D4}" type="pres">
      <dgm:prSet presAssocID="{7672E7C7-EDE6-4386-84DB-1AAE5AAE3856}" presName="hierRoot3" presStyleCnt="0"/>
      <dgm:spPr/>
    </dgm:pt>
    <dgm:pt modelId="{E8C6A795-88CD-45F4-A35F-BEE000AC1018}" type="pres">
      <dgm:prSet presAssocID="{7672E7C7-EDE6-4386-84DB-1AAE5AAE3856}" presName="composite3" presStyleCnt="0"/>
      <dgm:spPr/>
    </dgm:pt>
    <dgm:pt modelId="{2A1754AF-D184-436A-905D-4671BEAB1E37}" type="pres">
      <dgm:prSet presAssocID="{7672E7C7-EDE6-4386-84DB-1AAE5AAE3856}" presName="background3" presStyleLbl="node3" presStyleIdx="4" presStyleCnt="6"/>
      <dgm:spPr/>
    </dgm:pt>
    <dgm:pt modelId="{A6BD9C97-A01E-4DAA-938E-E892B81A7F32}" type="pres">
      <dgm:prSet presAssocID="{7672E7C7-EDE6-4386-84DB-1AAE5AAE3856}" presName="text3" presStyleLbl="fgAcc3" presStyleIdx="4" presStyleCnt="6" custScaleY="101853">
        <dgm:presLayoutVars>
          <dgm:chPref val="3"/>
        </dgm:presLayoutVars>
      </dgm:prSet>
      <dgm:spPr/>
      <dgm:t>
        <a:bodyPr/>
        <a:lstStyle/>
        <a:p>
          <a:endParaRPr lang="en-US"/>
        </a:p>
      </dgm:t>
    </dgm:pt>
    <dgm:pt modelId="{3070BAA0-099D-4277-9DCD-92B418C6C9DF}" type="pres">
      <dgm:prSet presAssocID="{7672E7C7-EDE6-4386-84DB-1AAE5AAE3856}" presName="hierChild4" presStyleCnt="0"/>
      <dgm:spPr/>
    </dgm:pt>
    <dgm:pt modelId="{76032B2D-5C39-4DD8-B4AC-F0AB4AC58903}" type="pres">
      <dgm:prSet presAssocID="{E7F05722-6C84-45B6-93ED-AAEB466DD02B}" presName="Name23" presStyleLbl="parChTrans1D4" presStyleIdx="0" presStyleCnt="5"/>
      <dgm:spPr/>
      <dgm:t>
        <a:bodyPr/>
        <a:lstStyle/>
        <a:p>
          <a:endParaRPr lang="en-US"/>
        </a:p>
      </dgm:t>
    </dgm:pt>
    <dgm:pt modelId="{CB3AE8CB-D3BC-47A8-BA71-732F2416910D}" type="pres">
      <dgm:prSet presAssocID="{8699C0FB-01EF-4948-85B0-FE787AB2801E}" presName="hierRoot4" presStyleCnt="0"/>
      <dgm:spPr/>
    </dgm:pt>
    <dgm:pt modelId="{60536780-EC52-4AB3-91D0-336751480554}" type="pres">
      <dgm:prSet presAssocID="{8699C0FB-01EF-4948-85B0-FE787AB2801E}" presName="composite4" presStyleCnt="0"/>
      <dgm:spPr/>
    </dgm:pt>
    <dgm:pt modelId="{0DDF3319-77DC-4E68-BAA3-B195ADD80032}" type="pres">
      <dgm:prSet presAssocID="{8699C0FB-01EF-4948-85B0-FE787AB2801E}" presName="background4" presStyleLbl="node4" presStyleIdx="0" presStyleCnt="5"/>
      <dgm:spPr/>
    </dgm:pt>
    <dgm:pt modelId="{764EDF47-9C58-450F-8C85-607895A5A743}" type="pres">
      <dgm:prSet presAssocID="{8699C0FB-01EF-4948-85B0-FE787AB2801E}" presName="text4" presStyleLbl="fgAcc4" presStyleIdx="0" presStyleCnt="5" custScaleY="101853">
        <dgm:presLayoutVars>
          <dgm:chPref val="3"/>
        </dgm:presLayoutVars>
      </dgm:prSet>
      <dgm:spPr/>
      <dgm:t>
        <a:bodyPr/>
        <a:lstStyle/>
        <a:p>
          <a:endParaRPr lang="en-US"/>
        </a:p>
      </dgm:t>
    </dgm:pt>
    <dgm:pt modelId="{9509FB12-D598-4851-AFF2-F33D908CAAB6}" type="pres">
      <dgm:prSet presAssocID="{8699C0FB-01EF-4948-85B0-FE787AB2801E}" presName="hierChild5" presStyleCnt="0"/>
      <dgm:spPr/>
    </dgm:pt>
    <dgm:pt modelId="{2C022B11-0A0B-4092-A868-22E6F4C2BD48}" type="pres">
      <dgm:prSet presAssocID="{2A60867A-6304-44FF-B2EF-12CEBE6D50AB}" presName="Name23" presStyleLbl="parChTrans1D4" presStyleIdx="1" presStyleCnt="5"/>
      <dgm:spPr/>
      <dgm:t>
        <a:bodyPr/>
        <a:lstStyle/>
        <a:p>
          <a:endParaRPr lang="en-US"/>
        </a:p>
      </dgm:t>
    </dgm:pt>
    <dgm:pt modelId="{E6C4D981-C000-4975-A32E-BCEE82FDCE84}" type="pres">
      <dgm:prSet presAssocID="{14FE622F-FDF3-4501-B151-528090E8AEAE}" presName="hierRoot4" presStyleCnt="0"/>
      <dgm:spPr/>
    </dgm:pt>
    <dgm:pt modelId="{E24A9C81-ACCA-4BEC-A6B1-4D9FF40FD368}" type="pres">
      <dgm:prSet presAssocID="{14FE622F-FDF3-4501-B151-528090E8AEAE}" presName="composite4" presStyleCnt="0"/>
      <dgm:spPr/>
    </dgm:pt>
    <dgm:pt modelId="{709D0DE2-164E-40E5-A30A-962B125515E2}" type="pres">
      <dgm:prSet presAssocID="{14FE622F-FDF3-4501-B151-528090E8AEAE}" presName="background4" presStyleLbl="node4" presStyleIdx="1" presStyleCnt="5"/>
      <dgm:spPr/>
    </dgm:pt>
    <dgm:pt modelId="{743482FD-CABA-4383-A9B7-960E2F0F4A8F}" type="pres">
      <dgm:prSet presAssocID="{14FE622F-FDF3-4501-B151-528090E8AEAE}" presName="text4" presStyleLbl="fgAcc4" presStyleIdx="1" presStyleCnt="5" custScaleY="101853">
        <dgm:presLayoutVars>
          <dgm:chPref val="3"/>
        </dgm:presLayoutVars>
      </dgm:prSet>
      <dgm:spPr/>
      <dgm:t>
        <a:bodyPr/>
        <a:lstStyle/>
        <a:p>
          <a:endParaRPr lang="en-US"/>
        </a:p>
      </dgm:t>
    </dgm:pt>
    <dgm:pt modelId="{092AA996-35E1-45BB-8831-FEBAEAFA815C}" type="pres">
      <dgm:prSet presAssocID="{14FE622F-FDF3-4501-B151-528090E8AEAE}" presName="hierChild5" presStyleCnt="0"/>
      <dgm:spPr/>
    </dgm:pt>
    <dgm:pt modelId="{ABAE53AB-986E-433D-9310-3D37C2B80CD6}" type="pres">
      <dgm:prSet presAssocID="{691DA2DA-0610-4AA3-AF98-DC5B0CB6FB77}" presName="Name17" presStyleLbl="parChTrans1D3" presStyleIdx="5" presStyleCnt="6"/>
      <dgm:spPr/>
      <dgm:t>
        <a:bodyPr/>
        <a:lstStyle/>
        <a:p>
          <a:endParaRPr lang="en-US"/>
        </a:p>
      </dgm:t>
    </dgm:pt>
    <dgm:pt modelId="{E0F6DE22-EBAF-4654-9339-C8C76779B8D6}" type="pres">
      <dgm:prSet presAssocID="{A0E0DFD7-1F63-43B9-AEFF-4C47A5548DED}" presName="hierRoot3" presStyleCnt="0"/>
      <dgm:spPr/>
    </dgm:pt>
    <dgm:pt modelId="{48290D23-45C8-4306-800C-7BC823740494}" type="pres">
      <dgm:prSet presAssocID="{A0E0DFD7-1F63-43B9-AEFF-4C47A5548DED}" presName="composite3" presStyleCnt="0"/>
      <dgm:spPr/>
    </dgm:pt>
    <dgm:pt modelId="{097BE11D-3BE2-42EE-BDC0-7C0477D45F6C}" type="pres">
      <dgm:prSet presAssocID="{A0E0DFD7-1F63-43B9-AEFF-4C47A5548DED}" presName="background3" presStyleLbl="node3" presStyleIdx="5" presStyleCnt="6"/>
      <dgm:spPr/>
    </dgm:pt>
    <dgm:pt modelId="{64CB0592-DCE3-448C-8723-EB525C8F1A5F}" type="pres">
      <dgm:prSet presAssocID="{A0E0DFD7-1F63-43B9-AEFF-4C47A5548DED}" presName="text3" presStyleLbl="fgAcc3" presStyleIdx="5" presStyleCnt="6" custScaleY="101853">
        <dgm:presLayoutVars>
          <dgm:chPref val="3"/>
        </dgm:presLayoutVars>
      </dgm:prSet>
      <dgm:spPr/>
      <dgm:t>
        <a:bodyPr/>
        <a:lstStyle/>
        <a:p>
          <a:endParaRPr lang="en-US"/>
        </a:p>
      </dgm:t>
    </dgm:pt>
    <dgm:pt modelId="{0A06183B-8848-4CE9-BBDD-F5F21DEB1935}" type="pres">
      <dgm:prSet presAssocID="{A0E0DFD7-1F63-43B9-AEFF-4C47A5548DED}" presName="hierChild4" presStyleCnt="0"/>
      <dgm:spPr/>
    </dgm:pt>
    <dgm:pt modelId="{77D7311D-9ABA-4FAE-94A9-2FC04A003B24}" type="pres">
      <dgm:prSet presAssocID="{107346C1-A5C9-432C-81EA-EB3C742F7F7A}" presName="Name23" presStyleLbl="parChTrans1D4" presStyleIdx="2" presStyleCnt="5"/>
      <dgm:spPr/>
      <dgm:t>
        <a:bodyPr/>
        <a:lstStyle/>
        <a:p>
          <a:endParaRPr lang="en-US"/>
        </a:p>
      </dgm:t>
    </dgm:pt>
    <dgm:pt modelId="{77EEE0F8-3B56-4EC3-A7DE-98776945CD98}" type="pres">
      <dgm:prSet presAssocID="{A8C99FF1-A1E6-49C5-AEB4-1E3DB2B94087}" presName="hierRoot4" presStyleCnt="0"/>
      <dgm:spPr/>
    </dgm:pt>
    <dgm:pt modelId="{27AD55F0-7E97-45F0-A66D-0A8A9852317E}" type="pres">
      <dgm:prSet presAssocID="{A8C99FF1-A1E6-49C5-AEB4-1E3DB2B94087}" presName="composite4" presStyleCnt="0"/>
      <dgm:spPr/>
    </dgm:pt>
    <dgm:pt modelId="{854BFDFA-7F35-453F-B512-FF41C02D42ED}" type="pres">
      <dgm:prSet presAssocID="{A8C99FF1-A1E6-49C5-AEB4-1E3DB2B94087}" presName="background4" presStyleLbl="node4" presStyleIdx="2" presStyleCnt="5"/>
      <dgm:spPr/>
    </dgm:pt>
    <dgm:pt modelId="{D3B15E6A-3B91-4D08-B19E-4F23E4FE6255}" type="pres">
      <dgm:prSet presAssocID="{A8C99FF1-A1E6-49C5-AEB4-1E3DB2B94087}" presName="text4" presStyleLbl="fgAcc4" presStyleIdx="2" presStyleCnt="5" custScaleY="101853">
        <dgm:presLayoutVars>
          <dgm:chPref val="3"/>
        </dgm:presLayoutVars>
      </dgm:prSet>
      <dgm:spPr/>
      <dgm:t>
        <a:bodyPr/>
        <a:lstStyle/>
        <a:p>
          <a:endParaRPr lang="en-US"/>
        </a:p>
      </dgm:t>
    </dgm:pt>
    <dgm:pt modelId="{57F77463-2AC9-4C60-AD69-A8D0263A01BC}" type="pres">
      <dgm:prSet presAssocID="{A8C99FF1-A1E6-49C5-AEB4-1E3DB2B94087}" presName="hierChild5" presStyleCnt="0"/>
      <dgm:spPr/>
    </dgm:pt>
    <dgm:pt modelId="{E0CCD81A-8E51-4F1B-A540-8616A6097749}" type="pres">
      <dgm:prSet presAssocID="{AC145F99-6747-4484-A0E2-C31ECB32567B}" presName="Name23" presStyleLbl="parChTrans1D4" presStyleIdx="3" presStyleCnt="5"/>
      <dgm:spPr/>
      <dgm:t>
        <a:bodyPr/>
        <a:lstStyle/>
        <a:p>
          <a:endParaRPr lang="en-US"/>
        </a:p>
      </dgm:t>
    </dgm:pt>
    <dgm:pt modelId="{8563530D-6A1F-4343-9C2F-F4460F1BA444}" type="pres">
      <dgm:prSet presAssocID="{F30F85D3-7B3F-48A7-825F-00B6BDEA83CD}" presName="hierRoot4" presStyleCnt="0"/>
      <dgm:spPr/>
    </dgm:pt>
    <dgm:pt modelId="{EC640808-6B9A-4685-9154-DD73BA739C27}" type="pres">
      <dgm:prSet presAssocID="{F30F85D3-7B3F-48A7-825F-00B6BDEA83CD}" presName="composite4" presStyleCnt="0"/>
      <dgm:spPr/>
    </dgm:pt>
    <dgm:pt modelId="{2D1D86B4-0D94-4388-80E4-CD9E03C21746}" type="pres">
      <dgm:prSet presAssocID="{F30F85D3-7B3F-48A7-825F-00B6BDEA83CD}" presName="background4" presStyleLbl="node4" presStyleIdx="3" presStyleCnt="5"/>
      <dgm:spPr/>
    </dgm:pt>
    <dgm:pt modelId="{7E785901-C07B-4F84-B589-33BB09BF5CDE}" type="pres">
      <dgm:prSet presAssocID="{F30F85D3-7B3F-48A7-825F-00B6BDEA83CD}" presName="text4" presStyleLbl="fgAcc4" presStyleIdx="3" presStyleCnt="5" custScaleY="101853">
        <dgm:presLayoutVars>
          <dgm:chPref val="3"/>
        </dgm:presLayoutVars>
      </dgm:prSet>
      <dgm:spPr/>
      <dgm:t>
        <a:bodyPr/>
        <a:lstStyle/>
        <a:p>
          <a:endParaRPr lang="en-US"/>
        </a:p>
      </dgm:t>
    </dgm:pt>
    <dgm:pt modelId="{253EB283-FBC0-4692-AC92-8F0890D2762C}" type="pres">
      <dgm:prSet presAssocID="{F30F85D3-7B3F-48A7-825F-00B6BDEA83CD}" presName="hierChild5" presStyleCnt="0"/>
      <dgm:spPr/>
    </dgm:pt>
    <dgm:pt modelId="{648BDA8F-CDA8-4D9C-8D96-5B4829F3799C}" type="pres">
      <dgm:prSet presAssocID="{F9A25BD7-771D-4BBD-9BBD-8A8DEEBD8A94}" presName="Name23" presStyleLbl="parChTrans1D4" presStyleIdx="4" presStyleCnt="5"/>
      <dgm:spPr/>
      <dgm:t>
        <a:bodyPr/>
        <a:lstStyle/>
        <a:p>
          <a:endParaRPr lang="en-US"/>
        </a:p>
      </dgm:t>
    </dgm:pt>
    <dgm:pt modelId="{F4736364-0536-44FD-BAD5-E88CF08C8382}" type="pres">
      <dgm:prSet presAssocID="{B134016E-4FEA-4F6B-B09A-2291B1C028A7}" presName="hierRoot4" presStyleCnt="0"/>
      <dgm:spPr/>
    </dgm:pt>
    <dgm:pt modelId="{40E86A4D-BBF3-41AD-A068-A43626D9F4C9}" type="pres">
      <dgm:prSet presAssocID="{B134016E-4FEA-4F6B-B09A-2291B1C028A7}" presName="composite4" presStyleCnt="0"/>
      <dgm:spPr/>
    </dgm:pt>
    <dgm:pt modelId="{8CE214B2-C3EB-46EC-9E49-AF717A7BF00B}" type="pres">
      <dgm:prSet presAssocID="{B134016E-4FEA-4F6B-B09A-2291B1C028A7}" presName="background4" presStyleLbl="node4" presStyleIdx="4" presStyleCnt="5"/>
      <dgm:spPr/>
    </dgm:pt>
    <dgm:pt modelId="{2EFC4A04-0C45-4C67-96A6-6A4FED77276E}" type="pres">
      <dgm:prSet presAssocID="{B134016E-4FEA-4F6B-B09A-2291B1C028A7}" presName="text4" presStyleLbl="fgAcc4" presStyleIdx="4" presStyleCnt="5" custScaleY="101853">
        <dgm:presLayoutVars>
          <dgm:chPref val="3"/>
        </dgm:presLayoutVars>
      </dgm:prSet>
      <dgm:spPr/>
      <dgm:t>
        <a:bodyPr/>
        <a:lstStyle/>
        <a:p>
          <a:endParaRPr lang="en-US"/>
        </a:p>
      </dgm:t>
    </dgm:pt>
    <dgm:pt modelId="{3E3D71D4-B9FC-4E5E-866D-F09745BDC478}" type="pres">
      <dgm:prSet presAssocID="{B134016E-4FEA-4F6B-B09A-2291B1C028A7}" presName="hierChild5" presStyleCnt="0"/>
      <dgm:spPr/>
    </dgm:pt>
  </dgm:ptLst>
  <dgm:cxnLst>
    <dgm:cxn modelId="{4ECD9918-FD5C-4FF5-8F39-E71BC35D3218}" srcId="{AE08073E-346D-445A-86E0-C919C2180DBA}" destId="{4EA3C57F-3CA2-4C74-A332-91EB05C08E4F}" srcOrd="0" destOrd="0" parTransId="{87DB9BA5-8B3D-4AAA-9C2C-DEC12DDCA808}" sibTransId="{256FAF75-B5D8-4279-89B2-4D01784603CE}"/>
    <dgm:cxn modelId="{32656651-CB62-45CD-9758-7717119C3702}" type="presOf" srcId="{4EA3C57F-3CA2-4C74-A332-91EB05C08E4F}" destId="{2324D56A-A141-4C20-8759-2FF2343D4EE0}" srcOrd="0" destOrd="0" presId="urn:microsoft.com/office/officeart/2005/8/layout/hierarchy1"/>
    <dgm:cxn modelId="{659152CC-434E-4983-B2CA-1A0591EE5738}" type="presOf" srcId="{AC145F99-6747-4484-A0E2-C31ECB32567B}" destId="{E0CCD81A-8E51-4F1B-A540-8616A6097749}" srcOrd="0" destOrd="0" presId="urn:microsoft.com/office/officeart/2005/8/layout/hierarchy1"/>
    <dgm:cxn modelId="{86ED7352-648A-4D0C-830A-BF4997E829EE}" type="presOf" srcId="{B134016E-4FEA-4F6B-B09A-2291B1C028A7}" destId="{2EFC4A04-0C45-4C67-96A6-6A4FED77276E}" srcOrd="0" destOrd="0" presId="urn:microsoft.com/office/officeart/2005/8/layout/hierarchy1"/>
    <dgm:cxn modelId="{BE54FEB0-14D1-4337-909D-511428A0E980}" srcId="{7672E7C7-EDE6-4386-84DB-1AAE5AAE3856}" destId="{14FE622F-FDF3-4501-B151-528090E8AEAE}" srcOrd="1" destOrd="0" parTransId="{2A60867A-6304-44FF-B2EF-12CEBE6D50AB}" sibTransId="{59DB8896-E110-4D82-A24C-824B54045455}"/>
    <dgm:cxn modelId="{A24EC395-5217-4A43-8338-95FD94C1142C}" type="presOf" srcId="{3F053236-2494-497C-B2C4-FD04DE2E36B6}" destId="{10B0CB27-A5EF-47D3-AB1C-7DA919AF1157}" srcOrd="0" destOrd="0" presId="urn:microsoft.com/office/officeart/2005/8/layout/hierarchy1"/>
    <dgm:cxn modelId="{C9170ADD-0292-4184-8802-6669A41FF0C2}" srcId="{E2AB683E-9E37-426F-A58F-DEAF0B9FC682}" destId="{A0E0DFD7-1F63-43B9-AEFF-4C47A5548DED}" srcOrd="1" destOrd="0" parTransId="{691DA2DA-0610-4AA3-AF98-DC5B0CB6FB77}" sibTransId="{9174EA6B-9A4D-426F-B944-8282A57266EB}"/>
    <dgm:cxn modelId="{C15C841C-27C5-4CDE-AA55-7B1E3AF427A3}" type="presOf" srcId="{14FE622F-FDF3-4501-B151-528090E8AEAE}" destId="{743482FD-CABA-4383-A9B7-960E2F0F4A8F}" srcOrd="0" destOrd="0" presId="urn:microsoft.com/office/officeart/2005/8/layout/hierarchy1"/>
    <dgm:cxn modelId="{EE2F4331-A56D-4E23-A7BA-DAA5F1A150D4}" srcId="{4EA3C57F-3CA2-4C74-A332-91EB05C08E4F}" destId="{63AC3867-8124-4276-8475-2AE7299D527F}" srcOrd="0" destOrd="0" parTransId="{7A30EBE5-18F1-479F-B867-B93A802A1F4E}" sibTransId="{1432117B-C2BC-4FF2-BDDF-89C66114B391}"/>
    <dgm:cxn modelId="{7C7B9901-EFE9-46E1-A276-5C1ADE544C59}" type="presOf" srcId="{E7F05722-6C84-45B6-93ED-AAEB466DD02B}" destId="{76032B2D-5C39-4DD8-B4AC-F0AB4AC58903}" srcOrd="0" destOrd="0" presId="urn:microsoft.com/office/officeart/2005/8/layout/hierarchy1"/>
    <dgm:cxn modelId="{151B0502-FA95-48B0-BCEC-F5AF998E758D}" type="presOf" srcId="{A8C99FF1-A1E6-49C5-AEB4-1E3DB2B94087}" destId="{D3B15E6A-3B91-4D08-B19E-4F23E4FE6255}" srcOrd="0" destOrd="0" presId="urn:microsoft.com/office/officeart/2005/8/layout/hierarchy1"/>
    <dgm:cxn modelId="{B7B73635-8EEC-4CF2-8533-0D4A1AB41F1B}" type="presOf" srcId="{63AC3867-8124-4276-8475-2AE7299D527F}" destId="{19ECE17B-7C55-467A-9E06-6D61D5FFB84E}" srcOrd="0" destOrd="0" presId="urn:microsoft.com/office/officeart/2005/8/layout/hierarchy1"/>
    <dgm:cxn modelId="{96989C36-62C9-404A-8909-E4DB1BD2B064}" srcId="{7672E7C7-EDE6-4386-84DB-1AAE5AAE3856}" destId="{8699C0FB-01EF-4948-85B0-FE787AB2801E}" srcOrd="0" destOrd="0" parTransId="{E7F05722-6C84-45B6-93ED-AAEB466DD02B}" sibTransId="{71E9E03C-EF53-45D8-B582-7388A88BB6C5}"/>
    <dgm:cxn modelId="{C667508B-4388-4DE1-A068-80F59FF230A0}" srcId="{A0E0DFD7-1F63-43B9-AEFF-4C47A5548DED}" destId="{B134016E-4FEA-4F6B-B09A-2291B1C028A7}" srcOrd="2" destOrd="0" parTransId="{F9A25BD7-771D-4BBD-9BBD-8A8DEEBD8A94}" sibTransId="{85EB3C08-16D4-4DE2-BDC3-4845701D62D9}"/>
    <dgm:cxn modelId="{E2B7177A-8A37-4CDB-A00A-F62941322BE5}" type="presOf" srcId="{E2AB683E-9E37-426F-A58F-DEAF0B9FC682}" destId="{83418372-FB64-4645-BBAF-4FA5C34E63B2}" srcOrd="0" destOrd="0" presId="urn:microsoft.com/office/officeart/2005/8/layout/hierarchy1"/>
    <dgm:cxn modelId="{300ABFB2-DDEB-4EC2-A48C-7C8480EF7DC8}" srcId="{63AC3867-8124-4276-8475-2AE7299D527F}" destId="{123FA139-EA50-4F94-8EA5-9817E8E61620}" srcOrd="1" destOrd="0" parTransId="{0DA73F52-2A29-4AF9-9AD2-889878DD6407}" sibTransId="{5425EC5F-A32B-46EA-BC5C-6B98AD0D3F50}"/>
    <dgm:cxn modelId="{F59CAFD1-9267-407F-9005-52F5D3900646}" type="presOf" srcId="{0DA73F52-2A29-4AF9-9AD2-889878DD6407}" destId="{EA42EBBA-EA71-42E8-99F8-AE83E5416385}" srcOrd="0" destOrd="0" presId="urn:microsoft.com/office/officeart/2005/8/layout/hierarchy1"/>
    <dgm:cxn modelId="{6B1584F0-D9B1-4FC6-A742-C57A71DC4A13}" srcId="{4EA3C57F-3CA2-4C74-A332-91EB05C08E4F}" destId="{E2AB683E-9E37-426F-A58F-DEAF0B9FC682}" srcOrd="1" destOrd="0" parTransId="{3F053236-2494-497C-B2C4-FD04DE2E36B6}" sibTransId="{3DABE20D-E8B8-4D23-B781-96406F222225}"/>
    <dgm:cxn modelId="{9B47AE60-FA82-492E-807F-124D04D7B5D2}" type="presOf" srcId="{123FA139-EA50-4F94-8EA5-9817E8E61620}" destId="{5AA66666-1BC2-43F1-8B6D-BB9CE0AC7499}" srcOrd="0" destOrd="0" presId="urn:microsoft.com/office/officeart/2005/8/layout/hierarchy1"/>
    <dgm:cxn modelId="{88A9A65C-E29E-4641-8ADF-BE520325C7EA}" type="presOf" srcId="{EFFA484B-21F1-412B-9D5D-EE292E351878}" destId="{7B842E63-4A32-4EDF-B866-E3CFCC87C13F}" srcOrd="0" destOrd="0" presId="urn:microsoft.com/office/officeart/2005/8/layout/hierarchy1"/>
    <dgm:cxn modelId="{B8CA3CBF-5EFA-4FCB-BFC4-26C63F0BE0F8}" type="presOf" srcId="{F0690E47-A8AD-4C82-AA77-03DE6C7FA20E}" destId="{0A22156F-67A3-49DE-8277-D0D64461842F}" srcOrd="0" destOrd="0" presId="urn:microsoft.com/office/officeart/2005/8/layout/hierarchy1"/>
    <dgm:cxn modelId="{1F47E1A6-A3A0-4835-8E8C-E6A676878AE0}" type="presOf" srcId="{7672E7C7-EDE6-4386-84DB-1AAE5AAE3856}" destId="{A6BD9C97-A01E-4DAA-938E-E892B81A7F32}" srcOrd="0" destOrd="0" presId="urn:microsoft.com/office/officeart/2005/8/layout/hierarchy1"/>
    <dgm:cxn modelId="{B53DCF11-5D6F-4BBB-B806-74FDF204947A}" type="presOf" srcId="{8838FDDB-D4FE-440F-B8F1-7A48F6FDC46F}" destId="{3D1D79A1-32DB-4ACE-AAC0-92F9BA6ECF59}" srcOrd="0" destOrd="0" presId="urn:microsoft.com/office/officeart/2005/8/layout/hierarchy1"/>
    <dgm:cxn modelId="{118C4FA3-D460-4C53-BB2F-55E63A8677F8}" type="presOf" srcId="{2A60867A-6304-44FF-B2EF-12CEBE6D50AB}" destId="{2C022B11-0A0B-4092-A868-22E6F4C2BD48}" srcOrd="0" destOrd="0" presId="urn:microsoft.com/office/officeart/2005/8/layout/hierarchy1"/>
    <dgm:cxn modelId="{9E2AA7DC-3197-448D-9776-CAA9614FDE6F}" type="presOf" srcId="{107346C1-A5C9-432C-81EA-EB3C742F7F7A}" destId="{77D7311D-9ABA-4FAE-94A9-2FC04A003B24}" srcOrd="0" destOrd="0" presId="urn:microsoft.com/office/officeart/2005/8/layout/hierarchy1"/>
    <dgm:cxn modelId="{64BA3E3A-26F6-4BB9-B42D-C5A1786E7032}" type="presOf" srcId="{8699C0FB-01EF-4948-85B0-FE787AB2801E}" destId="{764EDF47-9C58-450F-8C85-607895A5A743}" srcOrd="0" destOrd="0" presId="urn:microsoft.com/office/officeart/2005/8/layout/hierarchy1"/>
    <dgm:cxn modelId="{BB4E394B-BD9B-4ABD-A026-70DEDC3E0291}" srcId="{63AC3867-8124-4276-8475-2AE7299D527F}" destId="{0CBAEB3A-15E0-4272-B146-A0ACC6456556}" srcOrd="3" destOrd="0" parTransId="{A8195F9D-60E1-42F4-BCC3-DFB2D51C3082}" sibTransId="{5AEF6A30-E478-4522-A931-6B256AA90B0C}"/>
    <dgm:cxn modelId="{2DFD9F79-8B65-4963-975E-F08D22F4DCF5}" srcId="{E2AB683E-9E37-426F-A58F-DEAF0B9FC682}" destId="{7672E7C7-EDE6-4386-84DB-1AAE5AAE3856}" srcOrd="0" destOrd="0" parTransId="{EFFA484B-21F1-412B-9D5D-EE292E351878}" sibTransId="{9FFBD2E3-CA5C-4EBE-8987-49A9D87C562C}"/>
    <dgm:cxn modelId="{B65EC47A-1D58-401B-8686-12AC5E2A1CD8}" type="presOf" srcId="{ED605394-2C32-4AA9-B415-E370A7DF57C8}" destId="{E7550DA1-05F0-4180-AE7F-2DE460B45D44}" srcOrd="0" destOrd="0" presId="urn:microsoft.com/office/officeart/2005/8/layout/hierarchy1"/>
    <dgm:cxn modelId="{1EA0EB73-803A-4078-9F53-57FD47BF4FC5}" srcId="{63AC3867-8124-4276-8475-2AE7299D527F}" destId="{ED605394-2C32-4AA9-B415-E370A7DF57C8}" srcOrd="0" destOrd="0" parTransId="{F0690E47-A8AD-4C82-AA77-03DE6C7FA20E}" sibTransId="{151D73F7-6FE8-4AAF-947E-9A73188953C4}"/>
    <dgm:cxn modelId="{2687CB8F-F7B6-45B2-9629-5EE09ABFFA0F}" type="presOf" srcId="{C93FCBAB-7FD1-4614-A1AE-543900A6B475}" destId="{A77AA468-831B-46D3-8E93-E9E3715ABE9A}" srcOrd="0" destOrd="0" presId="urn:microsoft.com/office/officeart/2005/8/layout/hierarchy1"/>
    <dgm:cxn modelId="{2BF685F2-72E4-410A-9BA8-D45BE347AFE4}" srcId="{A0E0DFD7-1F63-43B9-AEFF-4C47A5548DED}" destId="{A8C99FF1-A1E6-49C5-AEB4-1E3DB2B94087}" srcOrd="0" destOrd="0" parTransId="{107346C1-A5C9-432C-81EA-EB3C742F7F7A}" sibTransId="{F6C1E5E0-BC19-4192-B2E3-C7155D2D1DB4}"/>
    <dgm:cxn modelId="{76B2BC3C-5BBB-46C2-9399-480EB912AFBD}" type="presOf" srcId="{A0E0DFD7-1F63-43B9-AEFF-4C47A5548DED}" destId="{64CB0592-DCE3-448C-8723-EB525C8F1A5F}" srcOrd="0" destOrd="0" presId="urn:microsoft.com/office/officeart/2005/8/layout/hierarchy1"/>
    <dgm:cxn modelId="{019705A2-6F6C-444B-A628-925259EF59A1}" srcId="{A0E0DFD7-1F63-43B9-AEFF-4C47A5548DED}" destId="{F30F85D3-7B3F-48A7-825F-00B6BDEA83CD}" srcOrd="1" destOrd="0" parTransId="{AC145F99-6747-4484-A0E2-C31ECB32567B}" sibTransId="{C6E14846-789C-4064-9D97-63669FC626CE}"/>
    <dgm:cxn modelId="{CBF86F0E-5753-41CA-8AB5-181690BB2735}" type="presOf" srcId="{0CBAEB3A-15E0-4272-B146-A0ACC6456556}" destId="{AF8104B9-7FCF-4856-9DDF-076B10182E70}" srcOrd="0" destOrd="0" presId="urn:microsoft.com/office/officeart/2005/8/layout/hierarchy1"/>
    <dgm:cxn modelId="{CA4F4AD2-CDC7-472E-A6B9-F9C8B2687A7A}" srcId="{63AC3867-8124-4276-8475-2AE7299D527F}" destId="{8838FDDB-D4FE-440F-B8F1-7A48F6FDC46F}" srcOrd="2" destOrd="0" parTransId="{C93FCBAB-7FD1-4614-A1AE-543900A6B475}" sibTransId="{0100FCE0-C2E9-4F6A-BA30-860BDD39D186}"/>
    <dgm:cxn modelId="{8D917E64-27E4-4762-BEB4-B312156C8D1C}" type="presOf" srcId="{F30F85D3-7B3F-48A7-825F-00B6BDEA83CD}" destId="{7E785901-C07B-4F84-B589-33BB09BF5CDE}" srcOrd="0" destOrd="0" presId="urn:microsoft.com/office/officeart/2005/8/layout/hierarchy1"/>
    <dgm:cxn modelId="{537F9183-E024-40A0-9F45-C83D873EAE4C}" type="presOf" srcId="{AE08073E-346D-445A-86E0-C919C2180DBA}" destId="{C3F88C91-AC72-47B5-861C-B89851954068}" srcOrd="0" destOrd="0" presId="urn:microsoft.com/office/officeart/2005/8/layout/hierarchy1"/>
    <dgm:cxn modelId="{10A0C7D3-0734-48A5-9E78-50BAC03763F1}" type="presOf" srcId="{691DA2DA-0610-4AA3-AF98-DC5B0CB6FB77}" destId="{ABAE53AB-986E-433D-9310-3D37C2B80CD6}" srcOrd="0" destOrd="0" presId="urn:microsoft.com/office/officeart/2005/8/layout/hierarchy1"/>
    <dgm:cxn modelId="{2BE0779F-9033-4185-9C3F-D55B314F0286}" type="presOf" srcId="{F9A25BD7-771D-4BBD-9BBD-8A8DEEBD8A94}" destId="{648BDA8F-CDA8-4D9C-8D96-5B4829F3799C}" srcOrd="0" destOrd="0" presId="urn:microsoft.com/office/officeart/2005/8/layout/hierarchy1"/>
    <dgm:cxn modelId="{A5C6EBD8-143F-400D-AFDA-FA7C9FD3CA80}" type="presOf" srcId="{A8195F9D-60E1-42F4-BCC3-DFB2D51C3082}" destId="{7650E678-9DF6-4EC4-974B-B63CE0937C99}" srcOrd="0" destOrd="0" presId="urn:microsoft.com/office/officeart/2005/8/layout/hierarchy1"/>
    <dgm:cxn modelId="{AF46359F-61C2-4DCD-8028-4610E3C44F27}" type="presOf" srcId="{7A30EBE5-18F1-479F-B867-B93A802A1F4E}" destId="{DDF540AB-225E-43FA-AAA2-27F56A996299}" srcOrd="0" destOrd="0" presId="urn:microsoft.com/office/officeart/2005/8/layout/hierarchy1"/>
    <dgm:cxn modelId="{6F57D7EE-DAD0-4D65-A78A-77CE27AC0F42}" type="presParOf" srcId="{C3F88C91-AC72-47B5-861C-B89851954068}" destId="{42B62C05-389B-4DDE-BEB7-C67D0259DC1D}" srcOrd="0" destOrd="0" presId="urn:microsoft.com/office/officeart/2005/8/layout/hierarchy1"/>
    <dgm:cxn modelId="{AC856CAE-4B69-49AD-822D-B6F7DEB551FD}" type="presParOf" srcId="{42B62C05-389B-4DDE-BEB7-C67D0259DC1D}" destId="{E73A081B-552D-4752-84D3-8F6245A43E6F}" srcOrd="0" destOrd="0" presId="urn:microsoft.com/office/officeart/2005/8/layout/hierarchy1"/>
    <dgm:cxn modelId="{1A1C75BA-0E9C-4222-94F6-862B44950F88}" type="presParOf" srcId="{E73A081B-552D-4752-84D3-8F6245A43E6F}" destId="{412844AD-7620-4DC6-AB4D-ADA054BE860B}" srcOrd="0" destOrd="0" presId="urn:microsoft.com/office/officeart/2005/8/layout/hierarchy1"/>
    <dgm:cxn modelId="{582EE938-6703-4A3C-ACBF-205AA206D135}" type="presParOf" srcId="{E73A081B-552D-4752-84D3-8F6245A43E6F}" destId="{2324D56A-A141-4C20-8759-2FF2343D4EE0}" srcOrd="1" destOrd="0" presId="urn:microsoft.com/office/officeart/2005/8/layout/hierarchy1"/>
    <dgm:cxn modelId="{AC0576C6-AEE4-4EF0-ACD0-912C683C0035}" type="presParOf" srcId="{42B62C05-389B-4DDE-BEB7-C67D0259DC1D}" destId="{5AECB72F-DC8F-438B-8561-71052566E3DD}" srcOrd="1" destOrd="0" presId="urn:microsoft.com/office/officeart/2005/8/layout/hierarchy1"/>
    <dgm:cxn modelId="{2C8A1249-CBB9-47CF-8EA9-C06FBD5EECED}" type="presParOf" srcId="{5AECB72F-DC8F-438B-8561-71052566E3DD}" destId="{DDF540AB-225E-43FA-AAA2-27F56A996299}" srcOrd="0" destOrd="0" presId="urn:microsoft.com/office/officeart/2005/8/layout/hierarchy1"/>
    <dgm:cxn modelId="{3596B905-DD4E-4411-8693-3CB23F531D1E}" type="presParOf" srcId="{5AECB72F-DC8F-438B-8561-71052566E3DD}" destId="{1393097A-33A7-4533-9DCD-18B7C2DFA627}" srcOrd="1" destOrd="0" presId="urn:microsoft.com/office/officeart/2005/8/layout/hierarchy1"/>
    <dgm:cxn modelId="{C613C993-8885-4A0C-964C-21C31A37FB0F}" type="presParOf" srcId="{1393097A-33A7-4533-9DCD-18B7C2DFA627}" destId="{20390B96-46FC-45C3-8D26-A783974F27B8}" srcOrd="0" destOrd="0" presId="urn:microsoft.com/office/officeart/2005/8/layout/hierarchy1"/>
    <dgm:cxn modelId="{21B7EA0E-38DC-490D-A15A-33E267922765}" type="presParOf" srcId="{20390B96-46FC-45C3-8D26-A783974F27B8}" destId="{9A94B1A0-84B3-4987-9322-C89D8ED29010}" srcOrd="0" destOrd="0" presId="urn:microsoft.com/office/officeart/2005/8/layout/hierarchy1"/>
    <dgm:cxn modelId="{B4A05293-6147-4F30-8772-81468A644F26}" type="presParOf" srcId="{20390B96-46FC-45C3-8D26-A783974F27B8}" destId="{19ECE17B-7C55-467A-9E06-6D61D5FFB84E}" srcOrd="1" destOrd="0" presId="urn:microsoft.com/office/officeart/2005/8/layout/hierarchy1"/>
    <dgm:cxn modelId="{8A959B86-4787-4273-97F7-0CE870DA6CAB}" type="presParOf" srcId="{1393097A-33A7-4533-9DCD-18B7C2DFA627}" destId="{C056271F-A677-462A-95E5-EF920BC2204D}" srcOrd="1" destOrd="0" presId="urn:microsoft.com/office/officeart/2005/8/layout/hierarchy1"/>
    <dgm:cxn modelId="{F9654334-EA42-4F32-9989-50893FE77D36}" type="presParOf" srcId="{C056271F-A677-462A-95E5-EF920BC2204D}" destId="{0A22156F-67A3-49DE-8277-D0D64461842F}" srcOrd="0" destOrd="0" presId="urn:microsoft.com/office/officeart/2005/8/layout/hierarchy1"/>
    <dgm:cxn modelId="{86A7070D-92E7-43EE-A561-C9027B4A0788}" type="presParOf" srcId="{C056271F-A677-462A-95E5-EF920BC2204D}" destId="{5C84AC93-E036-4223-94FE-CB539D310EE8}" srcOrd="1" destOrd="0" presId="urn:microsoft.com/office/officeart/2005/8/layout/hierarchy1"/>
    <dgm:cxn modelId="{5A39898E-FC56-4EDF-92C9-AB7AFED64D05}" type="presParOf" srcId="{5C84AC93-E036-4223-94FE-CB539D310EE8}" destId="{922B0627-EAAA-465B-B536-1D1C03C62ED7}" srcOrd="0" destOrd="0" presId="urn:microsoft.com/office/officeart/2005/8/layout/hierarchy1"/>
    <dgm:cxn modelId="{DB3100DD-EFA0-4CB3-8E14-C64BB417424C}" type="presParOf" srcId="{922B0627-EAAA-465B-B536-1D1C03C62ED7}" destId="{77218365-3FF7-416C-BBDD-2C5D32F5AF0D}" srcOrd="0" destOrd="0" presId="urn:microsoft.com/office/officeart/2005/8/layout/hierarchy1"/>
    <dgm:cxn modelId="{96D96979-5DC2-4C01-BB99-01896DCB52D2}" type="presParOf" srcId="{922B0627-EAAA-465B-B536-1D1C03C62ED7}" destId="{E7550DA1-05F0-4180-AE7F-2DE460B45D44}" srcOrd="1" destOrd="0" presId="urn:microsoft.com/office/officeart/2005/8/layout/hierarchy1"/>
    <dgm:cxn modelId="{4EF6A9E3-525A-4C69-8EAA-F15AA16F77CA}" type="presParOf" srcId="{5C84AC93-E036-4223-94FE-CB539D310EE8}" destId="{DA18BDBF-89EA-4E7C-90BC-EF57FAAE1C80}" srcOrd="1" destOrd="0" presId="urn:microsoft.com/office/officeart/2005/8/layout/hierarchy1"/>
    <dgm:cxn modelId="{E056EE07-C6D6-4A55-AC71-65D1543A07FC}" type="presParOf" srcId="{C056271F-A677-462A-95E5-EF920BC2204D}" destId="{EA42EBBA-EA71-42E8-99F8-AE83E5416385}" srcOrd="2" destOrd="0" presId="urn:microsoft.com/office/officeart/2005/8/layout/hierarchy1"/>
    <dgm:cxn modelId="{C3F94DE8-163E-4176-A48D-128FE13205B1}" type="presParOf" srcId="{C056271F-A677-462A-95E5-EF920BC2204D}" destId="{74CD5064-F2DD-490D-9B74-3118B2B5DA9D}" srcOrd="3" destOrd="0" presId="urn:microsoft.com/office/officeart/2005/8/layout/hierarchy1"/>
    <dgm:cxn modelId="{9F6390E4-B694-4B87-9AE8-7402C6381EC1}" type="presParOf" srcId="{74CD5064-F2DD-490D-9B74-3118B2B5DA9D}" destId="{6619A208-2AA6-4B94-8A80-288B1E307891}" srcOrd="0" destOrd="0" presId="urn:microsoft.com/office/officeart/2005/8/layout/hierarchy1"/>
    <dgm:cxn modelId="{22635F25-3A60-4F8D-9722-5AEC6578BC31}" type="presParOf" srcId="{6619A208-2AA6-4B94-8A80-288B1E307891}" destId="{1F3624D5-405A-4E2B-9957-9FD731BB3AB0}" srcOrd="0" destOrd="0" presId="urn:microsoft.com/office/officeart/2005/8/layout/hierarchy1"/>
    <dgm:cxn modelId="{4C5ACFB3-9021-415E-A5E7-1977C55AA0E0}" type="presParOf" srcId="{6619A208-2AA6-4B94-8A80-288B1E307891}" destId="{5AA66666-1BC2-43F1-8B6D-BB9CE0AC7499}" srcOrd="1" destOrd="0" presId="urn:microsoft.com/office/officeart/2005/8/layout/hierarchy1"/>
    <dgm:cxn modelId="{DAEAC8A0-16F4-4D0E-A214-7C44F6DEBF44}" type="presParOf" srcId="{74CD5064-F2DD-490D-9B74-3118B2B5DA9D}" destId="{F969805E-9B2D-498D-B77D-65F9D5029715}" srcOrd="1" destOrd="0" presId="urn:microsoft.com/office/officeart/2005/8/layout/hierarchy1"/>
    <dgm:cxn modelId="{ED796908-E434-4A96-95EC-92F244F75D5A}" type="presParOf" srcId="{C056271F-A677-462A-95E5-EF920BC2204D}" destId="{A77AA468-831B-46D3-8E93-E9E3715ABE9A}" srcOrd="4" destOrd="0" presId="urn:microsoft.com/office/officeart/2005/8/layout/hierarchy1"/>
    <dgm:cxn modelId="{04B871F6-4EF2-4B8E-B19D-581443A43B5F}" type="presParOf" srcId="{C056271F-A677-462A-95E5-EF920BC2204D}" destId="{AD4DF06F-211B-4F4F-8028-B889CB1340D3}" srcOrd="5" destOrd="0" presId="urn:microsoft.com/office/officeart/2005/8/layout/hierarchy1"/>
    <dgm:cxn modelId="{2E3042F2-EF67-4402-877C-29709BC6014A}" type="presParOf" srcId="{AD4DF06F-211B-4F4F-8028-B889CB1340D3}" destId="{DE3904C2-A297-4F01-925C-F5F0255FC984}" srcOrd="0" destOrd="0" presId="urn:microsoft.com/office/officeart/2005/8/layout/hierarchy1"/>
    <dgm:cxn modelId="{1A281102-0A17-4009-8CF7-ADC245B7166F}" type="presParOf" srcId="{DE3904C2-A297-4F01-925C-F5F0255FC984}" destId="{B90B5FA2-CD07-4F2D-8484-55845B5C3FFF}" srcOrd="0" destOrd="0" presId="urn:microsoft.com/office/officeart/2005/8/layout/hierarchy1"/>
    <dgm:cxn modelId="{5922641D-7AA6-48BE-914E-36A6F1937D75}" type="presParOf" srcId="{DE3904C2-A297-4F01-925C-F5F0255FC984}" destId="{3D1D79A1-32DB-4ACE-AAC0-92F9BA6ECF59}" srcOrd="1" destOrd="0" presId="urn:microsoft.com/office/officeart/2005/8/layout/hierarchy1"/>
    <dgm:cxn modelId="{9C79F33A-09A5-4417-924C-9B8781F9781D}" type="presParOf" srcId="{AD4DF06F-211B-4F4F-8028-B889CB1340D3}" destId="{41E9DB94-AAFB-493B-8091-47925B6FBF06}" srcOrd="1" destOrd="0" presId="urn:microsoft.com/office/officeart/2005/8/layout/hierarchy1"/>
    <dgm:cxn modelId="{72449EF8-0DD7-421E-92C1-F4F32FD28486}" type="presParOf" srcId="{C056271F-A677-462A-95E5-EF920BC2204D}" destId="{7650E678-9DF6-4EC4-974B-B63CE0937C99}" srcOrd="6" destOrd="0" presId="urn:microsoft.com/office/officeart/2005/8/layout/hierarchy1"/>
    <dgm:cxn modelId="{AC367729-6280-4A8F-B354-6DBCFF7383F1}" type="presParOf" srcId="{C056271F-A677-462A-95E5-EF920BC2204D}" destId="{C7286026-EF25-4B4D-AB6C-51D4F9D5699B}" srcOrd="7" destOrd="0" presId="urn:microsoft.com/office/officeart/2005/8/layout/hierarchy1"/>
    <dgm:cxn modelId="{2CB0EA18-7623-4F8A-8151-35C416565574}" type="presParOf" srcId="{C7286026-EF25-4B4D-AB6C-51D4F9D5699B}" destId="{A441B1B1-0616-440D-8AFE-4F9F7C134CC5}" srcOrd="0" destOrd="0" presId="urn:microsoft.com/office/officeart/2005/8/layout/hierarchy1"/>
    <dgm:cxn modelId="{FBA01C56-72B8-4FE3-959D-053473CD3B8B}" type="presParOf" srcId="{A441B1B1-0616-440D-8AFE-4F9F7C134CC5}" destId="{BCAE3E69-2D1F-4493-8D11-B115CE0420CB}" srcOrd="0" destOrd="0" presId="urn:microsoft.com/office/officeart/2005/8/layout/hierarchy1"/>
    <dgm:cxn modelId="{92ACAD77-57A8-4BCF-865E-0A50BCC8B7E2}" type="presParOf" srcId="{A441B1B1-0616-440D-8AFE-4F9F7C134CC5}" destId="{AF8104B9-7FCF-4856-9DDF-076B10182E70}" srcOrd="1" destOrd="0" presId="urn:microsoft.com/office/officeart/2005/8/layout/hierarchy1"/>
    <dgm:cxn modelId="{93A9FDC5-7CAE-4D80-948C-3DA64DD1B797}" type="presParOf" srcId="{C7286026-EF25-4B4D-AB6C-51D4F9D5699B}" destId="{EE341CBE-BC87-4BDF-BF4D-5E91A74D0DA4}" srcOrd="1" destOrd="0" presId="urn:microsoft.com/office/officeart/2005/8/layout/hierarchy1"/>
    <dgm:cxn modelId="{6519D6EF-AF36-491A-979C-865953076489}" type="presParOf" srcId="{5AECB72F-DC8F-438B-8561-71052566E3DD}" destId="{10B0CB27-A5EF-47D3-AB1C-7DA919AF1157}" srcOrd="2" destOrd="0" presId="urn:microsoft.com/office/officeart/2005/8/layout/hierarchy1"/>
    <dgm:cxn modelId="{1ABC8426-8CEC-4518-B4F8-41FB1CB59DA5}" type="presParOf" srcId="{5AECB72F-DC8F-438B-8561-71052566E3DD}" destId="{23CE82A2-0C43-4731-A7DE-2BAFDB38D796}" srcOrd="3" destOrd="0" presId="urn:microsoft.com/office/officeart/2005/8/layout/hierarchy1"/>
    <dgm:cxn modelId="{A75DBF3A-88FE-4C9F-B66B-B644CB9D19BF}" type="presParOf" srcId="{23CE82A2-0C43-4731-A7DE-2BAFDB38D796}" destId="{7832965F-AEA0-4ECD-8485-466EE4F6A0DB}" srcOrd="0" destOrd="0" presId="urn:microsoft.com/office/officeart/2005/8/layout/hierarchy1"/>
    <dgm:cxn modelId="{F92A7DFA-797E-42E6-B045-7916AE0ED0DB}" type="presParOf" srcId="{7832965F-AEA0-4ECD-8485-466EE4F6A0DB}" destId="{61AC748F-3F30-412D-9E77-E124726B9A10}" srcOrd="0" destOrd="0" presId="urn:microsoft.com/office/officeart/2005/8/layout/hierarchy1"/>
    <dgm:cxn modelId="{9F55EA9E-AB93-4B60-A2E3-61B7963D246E}" type="presParOf" srcId="{7832965F-AEA0-4ECD-8485-466EE4F6A0DB}" destId="{83418372-FB64-4645-BBAF-4FA5C34E63B2}" srcOrd="1" destOrd="0" presId="urn:microsoft.com/office/officeart/2005/8/layout/hierarchy1"/>
    <dgm:cxn modelId="{810E04F2-8063-43F7-B5F3-E2DF2885D848}" type="presParOf" srcId="{23CE82A2-0C43-4731-A7DE-2BAFDB38D796}" destId="{F9856073-B063-42EB-A79C-E671E5ECF1BD}" srcOrd="1" destOrd="0" presId="urn:microsoft.com/office/officeart/2005/8/layout/hierarchy1"/>
    <dgm:cxn modelId="{659EBE9C-CF36-4D05-9C6C-D5B424554DB4}" type="presParOf" srcId="{F9856073-B063-42EB-A79C-E671E5ECF1BD}" destId="{7B842E63-4A32-4EDF-B866-E3CFCC87C13F}" srcOrd="0" destOrd="0" presId="urn:microsoft.com/office/officeart/2005/8/layout/hierarchy1"/>
    <dgm:cxn modelId="{3603EF3F-EF69-44F2-8CD0-98818241B0DB}" type="presParOf" srcId="{F9856073-B063-42EB-A79C-E671E5ECF1BD}" destId="{05E34086-29D7-43C7-B00F-AD5EAC58D7D4}" srcOrd="1" destOrd="0" presId="urn:microsoft.com/office/officeart/2005/8/layout/hierarchy1"/>
    <dgm:cxn modelId="{1C7CEF45-2B57-4BA9-970F-F7CCA3C0E8EA}" type="presParOf" srcId="{05E34086-29D7-43C7-B00F-AD5EAC58D7D4}" destId="{E8C6A795-88CD-45F4-A35F-BEE000AC1018}" srcOrd="0" destOrd="0" presId="urn:microsoft.com/office/officeart/2005/8/layout/hierarchy1"/>
    <dgm:cxn modelId="{84DD9398-B9A8-45EE-ABAF-D9D22DE607BC}" type="presParOf" srcId="{E8C6A795-88CD-45F4-A35F-BEE000AC1018}" destId="{2A1754AF-D184-436A-905D-4671BEAB1E37}" srcOrd="0" destOrd="0" presId="urn:microsoft.com/office/officeart/2005/8/layout/hierarchy1"/>
    <dgm:cxn modelId="{AB17A9E7-CD43-4DC9-B012-1C4DB3BA215B}" type="presParOf" srcId="{E8C6A795-88CD-45F4-A35F-BEE000AC1018}" destId="{A6BD9C97-A01E-4DAA-938E-E892B81A7F32}" srcOrd="1" destOrd="0" presId="urn:microsoft.com/office/officeart/2005/8/layout/hierarchy1"/>
    <dgm:cxn modelId="{446146EE-0FE2-48B6-AF92-4EEBD70DB8A5}" type="presParOf" srcId="{05E34086-29D7-43C7-B00F-AD5EAC58D7D4}" destId="{3070BAA0-099D-4277-9DCD-92B418C6C9DF}" srcOrd="1" destOrd="0" presId="urn:microsoft.com/office/officeart/2005/8/layout/hierarchy1"/>
    <dgm:cxn modelId="{87D92722-F7DC-40E5-9E35-CFE63874B87D}" type="presParOf" srcId="{3070BAA0-099D-4277-9DCD-92B418C6C9DF}" destId="{76032B2D-5C39-4DD8-B4AC-F0AB4AC58903}" srcOrd="0" destOrd="0" presId="urn:microsoft.com/office/officeart/2005/8/layout/hierarchy1"/>
    <dgm:cxn modelId="{3D97DE6C-3389-48E6-8703-D0747441EFEF}" type="presParOf" srcId="{3070BAA0-099D-4277-9DCD-92B418C6C9DF}" destId="{CB3AE8CB-D3BC-47A8-BA71-732F2416910D}" srcOrd="1" destOrd="0" presId="urn:microsoft.com/office/officeart/2005/8/layout/hierarchy1"/>
    <dgm:cxn modelId="{3A39F3CC-0B97-4CA3-8E88-328E25A75540}" type="presParOf" srcId="{CB3AE8CB-D3BC-47A8-BA71-732F2416910D}" destId="{60536780-EC52-4AB3-91D0-336751480554}" srcOrd="0" destOrd="0" presId="urn:microsoft.com/office/officeart/2005/8/layout/hierarchy1"/>
    <dgm:cxn modelId="{D812291A-432A-4FAC-8894-8F4C3DBA2045}" type="presParOf" srcId="{60536780-EC52-4AB3-91D0-336751480554}" destId="{0DDF3319-77DC-4E68-BAA3-B195ADD80032}" srcOrd="0" destOrd="0" presId="urn:microsoft.com/office/officeart/2005/8/layout/hierarchy1"/>
    <dgm:cxn modelId="{A77E48F1-7596-49C1-A48C-0E076EC15058}" type="presParOf" srcId="{60536780-EC52-4AB3-91D0-336751480554}" destId="{764EDF47-9C58-450F-8C85-607895A5A743}" srcOrd="1" destOrd="0" presId="urn:microsoft.com/office/officeart/2005/8/layout/hierarchy1"/>
    <dgm:cxn modelId="{122611D3-59FC-4A94-8837-66911A54004D}" type="presParOf" srcId="{CB3AE8CB-D3BC-47A8-BA71-732F2416910D}" destId="{9509FB12-D598-4851-AFF2-F33D908CAAB6}" srcOrd="1" destOrd="0" presId="urn:microsoft.com/office/officeart/2005/8/layout/hierarchy1"/>
    <dgm:cxn modelId="{698A2628-1FC9-4291-867F-8AF6913AA5DE}" type="presParOf" srcId="{3070BAA0-099D-4277-9DCD-92B418C6C9DF}" destId="{2C022B11-0A0B-4092-A868-22E6F4C2BD48}" srcOrd="2" destOrd="0" presId="urn:microsoft.com/office/officeart/2005/8/layout/hierarchy1"/>
    <dgm:cxn modelId="{1449753A-C164-42F5-808D-38D4FBD2231E}" type="presParOf" srcId="{3070BAA0-099D-4277-9DCD-92B418C6C9DF}" destId="{E6C4D981-C000-4975-A32E-BCEE82FDCE84}" srcOrd="3" destOrd="0" presId="urn:microsoft.com/office/officeart/2005/8/layout/hierarchy1"/>
    <dgm:cxn modelId="{0E570F9B-7FDE-4099-B5A5-838C6717033D}" type="presParOf" srcId="{E6C4D981-C000-4975-A32E-BCEE82FDCE84}" destId="{E24A9C81-ACCA-4BEC-A6B1-4D9FF40FD368}" srcOrd="0" destOrd="0" presId="urn:microsoft.com/office/officeart/2005/8/layout/hierarchy1"/>
    <dgm:cxn modelId="{D7869BA3-0F13-44E9-B08C-071CDD550C7F}" type="presParOf" srcId="{E24A9C81-ACCA-4BEC-A6B1-4D9FF40FD368}" destId="{709D0DE2-164E-40E5-A30A-962B125515E2}" srcOrd="0" destOrd="0" presId="urn:microsoft.com/office/officeart/2005/8/layout/hierarchy1"/>
    <dgm:cxn modelId="{529BF2E9-D0EA-4E46-9AF8-29634C39670C}" type="presParOf" srcId="{E24A9C81-ACCA-4BEC-A6B1-4D9FF40FD368}" destId="{743482FD-CABA-4383-A9B7-960E2F0F4A8F}" srcOrd="1" destOrd="0" presId="urn:microsoft.com/office/officeart/2005/8/layout/hierarchy1"/>
    <dgm:cxn modelId="{AA2B7B21-7C4B-497E-AC91-7742A43E8254}" type="presParOf" srcId="{E6C4D981-C000-4975-A32E-BCEE82FDCE84}" destId="{092AA996-35E1-45BB-8831-FEBAEAFA815C}" srcOrd="1" destOrd="0" presId="urn:microsoft.com/office/officeart/2005/8/layout/hierarchy1"/>
    <dgm:cxn modelId="{6EB215D1-4831-4ECA-9674-F8B48CCE5FD1}" type="presParOf" srcId="{F9856073-B063-42EB-A79C-E671E5ECF1BD}" destId="{ABAE53AB-986E-433D-9310-3D37C2B80CD6}" srcOrd="2" destOrd="0" presId="urn:microsoft.com/office/officeart/2005/8/layout/hierarchy1"/>
    <dgm:cxn modelId="{A91F9A40-1447-4C38-8617-2A8004EF1CA5}" type="presParOf" srcId="{F9856073-B063-42EB-A79C-E671E5ECF1BD}" destId="{E0F6DE22-EBAF-4654-9339-C8C76779B8D6}" srcOrd="3" destOrd="0" presId="urn:microsoft.com/office/officeart/2005/8/layout/hierarchy1"/>
    <dgm:cxn modelId="{193F5B6A-2FD9-4BB7-A9FC-B66E433DAB39}" type="presParOf" srcId="{E0F6DE22-EBAF-4654-9339-C8C76779B8D6}" destId="{48290D23-45C8-4306-800C-7BC823740494}" srcOrd="0" destOrd="0" presId="urn:microsoft.com/office/officeart/2005/8/layout/hierarchy1"/>
    <dgm:cxn modelId="{297CFE4E-053E-4CF1-BAF2-C93BDBC39A25}" type="presParOf" srcId="{48290D23-45C8-4306-800C-7BC823740494}" destId="{097BE11D-3BE2-42EE-BDC0-7C0477D45F6C}" srcOrd="0" destOrd="0" presId="urn:microsoft.com/office/officeart/2005/8/layout/hierarchy1"/>
    <dgm:cxn modelId="{FA8E82F7-FC61-471B-B0BF-E71919F53518}" type="presParOf" srcId="{48290D23-45C8-4306-800C-7BC823740494}" destId="{64CB0592-DCE3-448C-8723-EB525C8F1A5F}" srcOrd="1" destOrd="0" presId="urn:microsoft.com/office/officeart/2005/8/layout/hierarchy1"/>
    <dgm:cxn modelId="{CDACAAB2-23D0-48EF-8539-D439C83DA926}" type="presParOf" srcId="{E0F6DE22-EBAF-4654-9339-C8C76779B8D6}" destId="{0A06183B-8848-4CE9-BBDD-F5F21DEB1935}" srcOrd="1" destOrd="0" presId="urn:microsoft.com/office/officeart/2005/8/layout/hierarchy1"/>
    <dgm:cxn modelId="{9C4AA505-C332-4C9A-99B0-714AE27EFC80}" type="presParOf" srcId="{0A06183B-8848-4CE9-BBDD-F5F21DEB1935}" destId="{77D7311D-9ABA-4FAE-94A9-2FC04A003B24}" srcOrd="0" destOrd="0" presId="urn:microsoft.com/office/officeart/2005/8/layout/hierarchy1"/>
    <dgm:cxn modelId="{81993A8A-F104-4ED2-BB10-D15C07C13377}" type="presParOf" srcId="{0A06183B-8848-4CE9-BBDD-F5F21DEB1935}" destId="{77EEE0F8-3B56-4EC3-A7DE-98776945CD98}" srcOrd="1" destOrd="0" presId="urn:microsoft.com/office/officeart/2005/8/layout/hierarchy1"/>
    <dgm:cxn modelId="{B9DA5B3B-9388-42CC-9D22-4F9E4FA35E04}" type="presParOf" srcId="{77EEE0F8-3B56-4EC3-A7DE-98776945CD98}" destId="{27AD55F0-7E97-45F0-A66D-0A8A9852317E}" srcOrd="0" destOrd="0" presId="urn:microsoft.com/office/officeart/2005/8/layout/hierarchy1"/>
    <dgm:cxn modelId="{52860A61-A0ED-4D11-AEA4-40D940E06652}" type="presParOf" srcId="{27AD55F0-7E97-45F0-A66D-0A8A9852317E}" destId="{854BFDFA-7F35-453F-B512-FF41C02D42ED}" srcOrd="0" destOrd="0" presId="urn:microsoft.com/office/officeart/2005/8/layout/hierarchy1"/>
    <dgm:cxn modelId="{24FC1262-5342-4485-87C2-12FFE8EEB309}" type="presParOf" srcId="{27AD55F0-7E97-45F0-A66D-0A8A9852317E}" destId="{D3B15E6A-3B91-4D08-B19E-4F23E4FE6255}" srcOrd="1" destOrd="0" presId="urn:microsoft.com/office/officeart/2005/8/layout/hierarchy1"/>
    <dgm:cxn modelId="{2B165EC5-0D05-4F48-A68C-9AF9D180DD49}" type="presParOf" srcId="{77EEE0F8-3B56-4EC3-A7DE-98776945CD98}" destId="{57F77463-2AC9-4C60-AD69-A8D0263A01BC}" srcOrd="1" destOrd="0" presId="urn:microsoft.com/office/officeart/2005/8/layout/hierarchy1"/>
    <dgm:cxn modelId="{3EDF5961-EA93-4863-9343-DCC042B2FBFD}" type="presParOf" srcId="{0A06183B-8848-4CE9-BBDD-F5F21DEB1935}" destId="{E0CCD81A-8E51-4F1B-A540-8616A6097749}" srcOrd="2" destOrd="0" presId="urn:microsoft.com/office/officeart/2005/8/layout/hierarchy1"/>
    <dgm:cxn modelId="{FDA2DF3D-125C-478D-8A41-EA6D5764C536}" type="presParOf" srcId="{0A06183B-8848-4CE9-BBDD-F5F21DEB1935}" destId="{8563530D-6A1F-4343-9C2F-F4460F1BA444}" srcOrd="3" destOrd="0" presId="urn:microsoft.com/office/officeart/2005/8/layout/hierarchy1"/>
    <dgm:cxn modelId="{E50B6581-D496-48E3-8672-AF4E1E9BC8E0}" type="presParOf" srcId="{8563530D-6A1F-4343-9C2F-F4460F1BA444}" destId="{EC640808-6B9A-4685-9154-DD73BA739C27}" srcOrd="0" destOrd="0" presId="urn:microsoft.com/office/officeart/2005/8/layout/hierarchy1"/>
    <dgm:cxn modelId="{44452A48-B7DB-4D83-96EB-98F07728B353}" type="presParOf" srcId="{EC640808-6B9A-4685-9154-DD73BA739C27}" destId="{2D1D86B4-0D94-4388-80E4-CD9E03C21746}" srcOrd="0" destOrd="0" presId="urn:microsoft.com/office/officeart/2005/8/layout/hierarchy1"/>
    <dgm:cxn modelId="{8EA35B19-AF8A-42A2-AB3F-570DE9125F28}" type="presParOf" srcId="{EC640808-6B9A-4685-9154-DD73BA739C27}" destId="{7E785901-C07B-4F84-B589-33BB09BF5CDE}" srcOrd="1" destOrd="0" presId="urn:microsoft.com/office/officeart/2005/8/layout/hierarchy1"/>
    <dgm:cxn modelId="{8AA4B132-0EE5-447D-A37F-971878B69298}" type="presParOf" srcId="{8563530D-6A1F-4343-9C2F-F4460F1BA444}" destId="{253EB283-FBC0-4692-AC92-8F0890D2762C}" srcOrd="1" destOrd="0" presId="urn:microsoft.com/office/officeart/2005/8/layout/hierarchy1"/>
    <dgm:cxn modelId="{60DBFFBE-6CC3-48FC-97E2-CD9E06DEFD54}" type="presParOf" srcId="{0A06183B-8848-4CE9-BBDD-F5F21DEB1935}" destId="{648BDA8F-CDA8-4D9C-8D96-5B4829F3799C}" srcOrd="4" destOrd="0" presId="urn:microsoft.com/office/officeart/2005/8/layout/hierarchy1"/>
    <dgm:cxn modelId="{AF71B515-6A61-480C-A7B2-2BFCBDF3991B}" type="presParOf" srcId="{0A06183B-8848-4CE9-BBDD-F5F21DEB1935}" destId="{F4736364-0536-44FD-BAD5-E88CF08C8382}" srcOrd="5" destOrd="0" presId="urn:microsoft.com/office/officeart/2005/8/layout/hierarchy1"/>
    <dgm:cxn modelId="{B4DEECD9-D402-412B-A8E2-01BFAD01D6D9}" type="presParOf" srcId="{F4736364-0536-44FD-BAD5-E88CF08C8382}" destId="{40E86A4D-BBF3-41AD-A068-A43626D9F4C9}" srcOrd="0" destOrd="0" presId="urn:microsoft.com/office/officeart/2005/8/layout/hierarchy1"/>
    <dgm:cxn modelId="{4F07CE64-873C-47C2-8D7E-6269C6425548}" type="presParOf" srcId="{40E86A4D-BBF3-41AD-A068-A43626D9F4C9}" destId="{8CE214B2-C3EB-46EC-9E49-AF717A7BF00B}" srcOrd="0" destOrd="0" presId="urn:microsoft.com/office/officeart/2005/8/layout/hierarchy1"/>
    <dgm:cxn modelId="{24F1288B-3EB8-48EA-9737-8274A6A0FFEC}" type="presParOf" srcId="{40E86A4D-BBF3-41AD-A068-A43626D9F4C9}" destId="{2EFC4A04-0C45-4C67-96A6-6A4FED77276E}" srcOrd="1" destOrd="0" presId="urn:microsoft.com/office/officeart/2005/8/layout/hierarchy1"/>
    <dgm:cxn modelId="{5D5B0C57-4009-49C3-9BD4-7E6D1999CEA8}" type="presParOf" srcId="{F4736364-0536-44FD-BAD5-E88CF08C8382}" destId="{3E3D71D4-B9FC-4E5E-866D-F09745BDC47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FBE2BB-1FD7-4809-A145-936AD6DED706}"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4FA0051B-9F5A-4A86-86AD-B8FB13EEC19D}">
      <dgm:prSet phldrT="[Text]"/>
      <dgm:spPr/>
      <dgm:t>
        <a:bodyPr/>
        <a:lstStyle/>
        <a:p>
          <a:r>
            <a:rPr lang="en-US"/>
            <a:t>Internal Data</a:t>
          </a:r>
        </a:p>
      </dgm:t>
    </dgm:pt>
    <dgm:pt modelId="{826D2DE1-5B69-4A61-A14F-C1DB293DB402}" type="parTrans" cxnId="{20BA8AB4-017F-44D4-B8A4-8C4D16CA87EF}">
      <dgm:prSet/>
      <dgm:spPr/>
      <dgm:t>
        <a:bodyPr/>
        <a:lstStyle/>
        <a:p>
          <a:endParaRPr lang="en-US"/>
        </a:p>
      </dgm:t>
    </dgm:pt>
    <dgm:pt modelId="{C7167053-F646-4950-99B2-9344634BBDB6}" type="sibTrans" cxnId="{20BA8AB4-017F-44D4-B8A4-8C4D16CA87EF}">
      <dgm:prSet/>
      <dgm:spPr/>
      <dgm:t>
        <a:bodyPr/>
        <a:lstStyle/>
        <a:p>
          <a:endParaRPr lang="en-US"/>
        </a:p>
      </dgm:t>
    </dgm:pt>
    <dgm:pt modelId="{E7EB5AE5-6431-4E8F-BC6D-44283E589491}">
      <dgm:prSet phldrT="[Text]"/>
      <dgm:spPr/>
      <dgm:t>
        <a:bodyPr/>
        <a:lstStyle/>
        <a:p>
          <a:r>
            <a:rPr lang="en-US"/>
            <a:t>Company Records</a:t>
          </a:r>
        </a:p>
      </dgm:t>
    </dgm:pt>
    <dgm:pt modelId="{745890DC-15D2-49F1-AACF-5227F0C5F0FB}" type="parTrans" cxnId="{ABA2B0D2-FCF9-4960-A1AB-792E94002B67}">
      <dgm:prSet/>
      <dgm:spPr/>
      <dgm:t>
        <a:bodyPr/>
        <a:lstStyle/>
        <a:p>
          <a:endParaRPr lang="en-US"/>
        </a:p>
      </dgm:t>
    </dgm:pt>
    <dgm:pt modelId="{389F339C-0859-4AE5-B1FB-79BB25BB5103}" type="sibTrans" cxnId="{ABA2B0D2-FCF9-4960-A1AB-792E94002B67}">
      <dgm:prSet/>
      <dgm:spPr/>
      <dgm:t>
        <a:bodyPr/>
        <a:lstStyle/>
        <a:p>
          <a:endParaRPr lang="en-US"/>
        </a:p>
      </dgm:t>
    </dgm:pt>
    <dgm:pt modelId="{AAB9D9DC-77FC-4DBF-A26C-C3C6D53AD803}">
      <dgm:prSet phldrT="[Text]"/>
      <dgm:spPr/>
      <dgm:t>
        <a:bodyPr/>
        <a:lstStyle/>
        <a:p>
          <a:r>
            <a:rPr lang="en-US"/>
            <a:t>Sales Records</a:t>
          </a:r>
        </a:p>
      </dgm:t>
    </dgm:pt>
    <dgm:pt modelId="{6F92E099-9B58-456A-A19B-297AA4F5A58E}" type="parTrans" cxnId="{64AABF9B-463A-4CE4-9407-D3FE02BF1D69}">
      <dgm:prSet/>
      <dgm:spPr/>
      <dgm:t>
        <a:bodyPr/>
        <a:lstStyle/>
        <a:p>
          <a:endParaRPr lang="en-US"/>
        </a:p>
      </dgm:t>
    </dgm:pt>
    <dgm:pt modelId="{03F09CF4-6671-4E29-B4C1-20796EB6295F}" type="sibTrans" cxnId="{64AABF9B-463A-4CE4-9407-D3FE02BF1D69}">
      <dgm:prSet/>
      <dgm:spPr/>
      <dgm:t>
        <a:bodyPr/>
        <a:lstStyle/>
        <a:p>
          <a:endParaRPr lang="en-US"/>
        </a:p>
      </dgm:t>
    </dgm:pt>
    <dgm:pt modelId="{836FC9DA-5FAA-4673-9207-C91437F746B8}">
      <dgm:prSet phldrT="[Text]"/>
      <dgm:spPr/>
      <dgm:t>
        <a:bodyPr/>
        <a:lstStyle/>
        <a:p>
          <a:r>
            <a:rPr lang="en-US"/>
            <a:t>Financial Records</a:t>
          </a:r>
        </a:p>
      </dgm:t>
    </dgm:pt>
    <dgm:pt modelId="{C69046FD-2D66-4565-AD4C-0D212F9A5FD3}" type="parTrans" cxnId="{4F4E6A36-5DAE-40A3-875B-D8EB843058AF}">
      <dgm:prSet/>
      <dgm:spPr/>
      <dgm:t>
        <a:bodyPr/>
        <a:lstStyle/>
        <a:p>
          <a:endParaRPr lang="en-US"/>
        </a:p>
      </dgm:t>
    </dgm:pt>
    <dgm:pt modelId="{B7F10B93-5D8C-41BC-9B12-9C99C33EACDF}" type="sibTrans" cxnId="{4F4E6A36-5DAE-40A3-875B-D8EB843058AF}">
      <dgm:prSet/>
      <dgm:spPr/>
      <dgm:t>
        <a:bodyPr/>
        <a:lstStyle/>
        <a:p>
          <a:endParaRPr lang="en-US"/>
        </a:p>
      </dgm:t>
    </dgm:pt>
    <dgm:pt modelId="{8DAF1A50-59CF-444A-8612-8746D12A6C02}">
      <dgm:prSet phldrT="[Text]"/>
      <dgm:spPr/>
      <dgm:t>
        <a:bodyPr/>
        <a:lstStyle/>
        <a:p>
          <a:r>
            <a:rPr lang="en-US"/>
            <a:t>Employee Records</a:t>
          </a:r>
        </a:p>
      </dgm:t>
    </dgm:pt>
    <dgm:pt modelId="{137698DE-2783-47EB-A780-99ACF470247A}" type="parTrans" cxnId="{F866359E-4321-47A0-AAFA-5FAEECB1C411}">
      <dgm:prSet/>
      <dgm:spPr/>
      <dgm:t>
        <a:bodyPr/>
        <a:lstStyle/>
        <a:p>
          <a:endParaRPr lang="en-US"/>
        </a:p>
      </dgm:t>
    </dgm:pt>
    <dgm:pt modelId="{D02952AD-9074-4F6B-9472-5A17B744EBB6}" type="sibTrans" cxnId="{F866359E-4321-47A0-AAFA-5FAEECB1C411}">
      <dgm:prSet/>
      <dgm:spPr/>
      <dgm:t>
        <a:bodyPr/>
        <a:lstStyle/>
        <a:p>
          <a:endParaRPr lang="en-US"/>
        </a:p>
      </dgm:t>
    </dgm:pt>
    <dgm:pt modelId="{C73393F3-9140-49EE-B948-48E67538ADAE}">
      <dgm:prSet phldrT="[Text]"/>
      <dgm:spPr/>
      <dgm:t>
        <a:bodyPr/>
        <a:lstStyle/>
        <a:p>
          <a:r>
            <a:rPr lang="en-US"/>
            <a:t>Other Publications</a:t>
          </a:r>
        </a:p>
      </dgm:t>
    </dgm:pt>
    <dgm:pt modelId="{87C63C79-12EA-4584-8A29-E7F6B12ED48C}" type="parTrans" cxnId="{916C29BE-BF46-4F61-ABF1-9CE0EB4BA096}">
      <dgm:prSet/>
      <dgm:spPr/>
      <dgm:t>
        <a:bodyPr/>
        <a:lstStyle/>
        <a:p>
          <a:endParaRPr lang="en-US"/>
        </a:p>
      </dgm:t>
    </dgm:pt>
    <dgm:pt modelId="{46F766B0-6457-4CE8-9D95-E1A4013EA85B}" type="sibTrans" cxnId="{916C29BE-BF46-4F61-ABF1-9CE0EB4BA096}">
      <dgm:prSet/>
      <dgm:spPr/>
      <dgm:t>
        <a:bodyPr/>
        <a:lstStyle/>
        <a:p>
          <a:endParaRPr lang="en-US"/>
        </a:p>
      </dgm:t>
    </dgm:pt>
    <dgm:pt modelId="{8D9EDC1A-2227-401F-BBA1-3BCAF6A31652}">
      <dgm:prSet/>
      <dgm:spPr/>
      <dgm:t>
        <a:bodyPr/>
        <a:lstStyle/>
        <a:p>
          <a:r>
            <a:rPr lang="en-US"/>
            <a:t>Customer Records</a:t>
          </a:r>
        </a:p>
      </dgm:t>
    </dgm:pt>
    <dgm:pt modelId="{A4758DF2-B869-46BF-8EA7-DD6291DED8F1}" type="parTrans" cxnId="{36C96537-52AA-46A3-9268-AF8C22A121DF}">
      <dgm:prSet/>
      <dgm:spPr/>
      <dgm:t>
        <a:bodyPr/>
        <a:lstStyle/>
        <a:p>
          <a:endParaRPr lang="en-US"/>
        </a:p>
      </dgm:t>
    </dgm:pt>
    <dgm:pt modelId="{7892EEA7-883B-49ED-9842-60927C1D4A71}" type="sibTrans" cxnId="{36C96537-52AA-46A3-9268-AF8C22A121DF}">
      <dgm:prSet/>
      <dgm:spPr/>
      <dgm:t>
        <a:bodyPr/>
        <a:lstStyle/>
        <a:p>
          <a:endParaRPr lang="en-US"/>
        </a:p>
      </dgm:t>
    </dgm:pt>
    <dgm:pt modelId="{0DDE0AE3-0376-46D8-B56E-ED78B0E7B232}" type="pres">
      <dgm:prSet presAssocID="{D7FBE2BB-1FD7-4809-A145-936AD6DED706}" presName="hierChild1" presStyleCnt="0">
        <dgm:presLayoutVars>
          <dgm:chPref val="1"/>
          <dgm:dir/>
          <dgm:animOne val="branch"/>
          <dgm:animLvl val="lvl"/>
          <dgm:resizeHandles/>
        </dgm:presLayoutVars>
      </dgm:prSet>
      <dgm:spPr/>
      <dgm:t>
        <a:bodyPr/>
        <a:lstStyle/>
        <a:p>
          <a:endParaRPr lang="en-US"/>
        </a:p>
      </dgm:t>
    </dgm:pt>
    <dgm:pt modelId="{4FB706A4-6372-4C58-BCD2-F2A677DF22E5}" type="pres">
      <dgm:prSet presAssocID="{4FA0051B-9F5A-4A86-86AD-B8FB13EEC19D}" presName="hierRoot1" presStyleCnt="0"/>
      <dgm:spPr/>
    </dgm:pt>
    <dgm:pt modelId="{4E8B7FF1-1420-49D1-A3A1-7EDC4B7C683A}" type="pres">
      <dgm:prSet presAssocID="{4FA0051B-9F5A-4A86-86AD-B8FB13EEC19D}" presName="composite" presStyleCnt="0"/>
      <dgm:spPr/>
    </dgm:pt>
    <dgm:pt modelId="{1D4E6842-F26C-4094-AEE4-F290D74B9A34}" type="pres">
      <dgm:prSet presAssocID="{4FA0051B-9F5A-4A86-86AD-B8FB13EEC19D}" presName="background" presStyleLbl="node0" presStyleIdx="0" presStyleCnt="1"/>
      <dgm:spPr/>
    </dgm:pt>
    <dgm:pt modelId="{4161AD58-A3E3-442C-81B5-BED97C73E30F}" type="pres">
      <dgm:prSet presAssocID="{4FA0051B-9F5A-4A86-86AD-B8FB13EEC19D}" presName="text" presStyleLbl="fgAcc0" presStyleIdx="0" presStyleCnt="1">
        <dgm:presLayoutVars>
          <dgm:chPref val="3"/>
        </dgm:presLayoutVars>
      </dgm:prSet>
      <dgm:spPr/>
      <dgm:t>
        <a:bodyPr/>
        <a:lstStyle/>
        <a:p>
          <a:endParaRPr lang="en-US"/>
        </a:p>
      </dgm:t>
    </dgm:pt>
    <dgm:pt modelId="{AB913CEC-B774-4F14-B699-211F7CD71B58}" type="pres">
      <dgm:prSet presAssocID="{4FA0051B-9F5A-4A86-86AD-B8FB13EEC19D}" presName="hierChild2" presStyleCnt="0"/>
      <dgm:spPr/>
    </dgm:pt>
    <dgm:pt modelId="{635A7953-D421-4A6C-BC2D-25D18A020DDE}" type="pres">
      <dgm:prSet presAssocID="{745890DC-15D2-49F1-AACF-5227F0C5F0FB}" presName="Name10" presStyleLbl="parChTrans1D2" presStyleIdx="0" presStyleCnt="6"/>
      <dgm:spPr/>
      <dgm:t>
        <a:bodyPr/>
        <a:lstStyle/>
        <a:p>
          <a:endParaRPr lang="en-US"/>
        </a:p>
      </dgm:t>
    </dgm:pt>
    <dgm:pt modelId="{B3A17F46-FAB5-4649-AC92-402048509C87}" type="pres">
      <dgm:prSet presAssocID="{E7EB5AE5-6431-4E8F-BC6D-44283E589491}" presName="hierRoot2" presStyleCnt="0"/>
      <dgm:spPr/>
    </dgm:pt>
    <dgm:pt modelId="{5FD8937D-9455-4241-B207-405D5AF385EB}" type="pres">
      <dgm:prSet presAssocID="{E7EB5AE5-6431-4E8F-BC6D-44283E589491}" presName="composite2" presStyleCnt="0"/>
      <dgm:spPr/>
    </dgm:pt>
    <dgm:pt modelId="{998F50A7-4BB3-4201-A05B-25304AF80D24}" type="pres">
      <dgm:prSet presAssocID="{E7EB5AE5-6431-4E8F-BC6D-44283E589491}" presName="background2" presStyleLbl="node2" presStyleIdx="0" presStyleCnt="6"/>
      <dgm:spPr/>
    </dgm:pt>
    <dgm:pt modelId="{68661954-2DE0-47DF-B00D-E6B6A7DE90B1}" type="pres">
      <dgm:prSet presAssocID="{E7EB5AE5-6431-4E8F-BC6D-44283E589491}" presName="text2" presStyleLbl="fgAcc2" presStyleIdx="0" presStyleCnt="6">
        <dgm:presLayoutVars>
          <dgm:chPref val="3"/>
        </dgm:presLayoutVars>
      </dgm:prSet>
      <dgm:spPr/>
      <dgm:t>
        <a:bodyPr/>
        <a:lstStyle/>
        <a:p>
          <a:endParaRPr lang="en-US"/>
        </a:p>
      </dgm:t>
    </dgm:pt>
    <dgm:pt modelId="{5400F033-A875-493E-84C6-21D1308D9DA3}" type="pres">
      <dgm:prSet presAssocID="{E7EB5AE5-6431-4E8F-BC6D-44283E589491}" presName="hierChild3" presStyleCnt="0"/>
      <dgm:spPr/>
    </dgm:pt>
    <dgm:pt modelId="{5FEF5587-6735-46BE-95AA-E038DCE94B91}" type="pres">
      <dgm:prSet presAssocID="{6F92E099-9B58-456A-A19B-297AA4F5A58E}" presName="Name10" presStyleLbl="parChTrans1D2" presStyleIdx="1" presStyleCnt="6"/>
      <dgm:spPr/>
      <dgm:t>
        <a:bodyPr/>
        <a:lstStyle/>
        <a:p>
          <a:endParaRPr lang="en-US"/>
        </a:p>
      </dgm:t>
    </dgm:pt>
    <dgm:pt modelId="{E440A1D2-2397-46E1-9757-729F329C7B17}" type="pres">
      <dgm:prSet presAssocID="{AAB9D9DC-77FC-4DBF-A26C-C3C6D53AD803}" presName="hierRoot2" presStyleCnt="0"/>
      <dgm:spPr/>
    </dgm:pt>
    <dgm:pt modelId="{A9DDF1BA-D21B-40D3-8128-07FC7E5AF7F1}" type="pres">
      <dgm:prSet presAssocID="{AAB9D9DC-77FC-4DBF-A26C-C3C6D53AD803}" presName="composite2" presStyleCnt="0"/>
      <dgm:spPr/>
    </dgm:pt>
    <dgm:pt modelId="{E2374CB3-AFC9-4C74-949C-BFFC468FDF33}" type="pres">
      <dgm:prSet presAssocID="{AAB9D9DC-77FC-4DBF-A26C-C3C6D53AD803}" presName="background2" presStyleLbl="node2" presStyleIdx="1" presStyleCnt="6"/>
      <dgm:spPr/>
    </dgm:pt>
    <dgm:pt modelId="{9F98A98A-11ED-4A7F-85CB-C636F80AF921}" type="pres">
      <dgm:prSet presAssocID="{AAB9D9DC-77FC-4DBF-A26C-C3C6D53AD803}" presName="text2" presStyleLbl="fgAcc2" presStyleIdx="1" presStyleCnt="6">
        <dgm:presLayoutVars>
          <dgm:chPref val="3"/>
        </dgm:presLayoutVars>
      </dgm:prSet>
      <dgm:spPr/>
      <dgm:t>
        <a:bodyPr/>
        <a:lstStyle/>
        <a:p>
          <a:endParaRPr lang="en-US"/>
        </a:p>
      </dgm:t>
    </dgm:pt>
    <dgm:pt modelId="{C970F784-4241-4F71-BB89-552FF6391B07}" type="pres">
      <dgm:prSet presAssocID="{AAB9D9DC-77FC-4DBF-A26C-C3C6D53AD803}" presName="hierChild3" presStyleCnt="0"/>
      <dgm:spPr/>
    </dgm:pt>
    <dgm:pt modelId="{04946863-91D2-4A2B-BA8C-C548824F6F89}" type="pres">
      <dgm:prSet presAssocID="{C69046FD-2D66-4565-AD4C-0D212F9A5FD3}" presName="Name10" presStyleLbl="parChTrans1D2" presStyleIdx="2" presStyleCnt="6"/>
      <dgm:spPr/>
      <dgm:t>
        <a:bodyPr/>
        <a:lstStyle/>
        <a:p>
          <a:endParaRPr lang="en-US"/>
        </a:p>
      </dgm:t>
    </dgm:pt>
    <dgm:pt modelId="{1CA00434-9DC1-469C-80B3-97080980D91A}" type="pres">
      <dgm:prSet presAssocID="{836FC9DA-5FAA-4673-9207-C91437F746B8}" presName="hierRoot2" presStyleCnt="0"/>
      <dgm:spPr/>
    </dgm:pt>
    <dgm:pt modelId="{10D38E17-3DA6-49FA-B7B7-51ED331CB95D}" type="pres">
      <dgm:prSet presAssocID="{836FC9DA-5FAA-4673-9207-C91437F746B8}" presName="composite2" presStyleCnt="0"/>
      <dgm:spPr/>
    </dgm:pt>
    <dgm:pt modelId="{99F55A33-AC1B-4F86-BD50-C21C5C98C0BC}" type="pres">
      <dgm:prSet presAssocID="{836FC9DA-5FAA-4673-9207-C91437F746B8}" presName="background2" presStyleLbl="node2" presStyleIdx="2" presStyleCnt="6"/>
      <dgm:spPr/>
    </dgm:pt>
    <dgm:pt modelId="{0D853CFA-A03A-4FCC-84D5-D941B0F80557}" type="pres">
      <dgm:prSet presAssocID="{836FC9DA-5FAA-4673-9207-C91437F746B8}" presName="text2" presStyleLbl="fgAcc2" presStyleIdx="2" presStyleCnt="6">
        <dgm:presLayoutVars>
          <dgm:chPref val="3"/>
        </dgm:presLayoutVars>
      </dgm:prSet>
      <dgm:spPr/>
      <dgm:t>
        <a:bodyPr/>
        <a:lstStyle/>
        <a:p>
          <a:endParaRPr lang="en-US"/>
        </a:p>
      </dgm:t>
    </dgm:pt>
    <dgm:pt modelId="{61940E14-B0FC-4802-9DC9-9F26B3A11832}" type="pres">
      <dgm:prSet presAssocID="{836FC9DA-5FAA-4673-9207-C91437F746B8}" presName="hierChild3" presStyleCnt="0"/>
      <dgm:spPr/>
    </dgm:pt>
    <dgm:pt modelId="{914D1652-E1F6-473B-A76E-EDA9FA92C776}" type="pres">
      <dgm:prSet presAssocID="{137698DE-2783-47EB-A780-99ACF470247A}" presName="Name10" presStyleLbl="parChTrans1D2" presStyleIdx="3" presStyleCnt="6"/>
      <dgm:spPr/>
      <dgm:t>
        <a:bodyPr/>
        <a:lstStyle/>
        <a:p>
          <a:endParaRPr lang="en-US"/>
        </a:p>
      </dgm:t>
    </dgm:pt>
    <dgm:pt modelId="{2CAA8951-1230-416A-9AE9-ED147C40F522}" type="pres">
      <dgm:prSet presAssocID="{8DAF1A50-59CF-444A-8612-8746D12A6C02}" presName="hierRoot2" presStyleCnt="0"/>
      <dgm:spPr/>
    </dgm:pt>
    <dgm:pt modelId="{FBE7548A-EAD1-4289-AF4D-77901ECACE88}" type="pres">
      <dgm:prSet presAssocID="{8DAF1A50-59CF-444A-8612-8746D12A6C02}" presName="composite2" presStyleCnt="0"/>
      <dgm:spPr/>
    </dgm:pt>
    <dgm:pt modelId="{6CCAE550-F0BF-4122-8CA7-D3747BC2034A}" type="pres">
      <dgm:prSet presAssocID="{8DAF1A50-59CF-444A-8612-8746D12A6C02}" presName="background2" presStyleLbl="node2" presStyleIdx="3" presStyleCnt="6"/>
      <dgm:spPr/>
    </dgm:pt>
    <dgm:pt modelId="{4D70B7C8-3F7D-4B61-A889-1B4629BA9964}" type="pres">
      <dgm:prSet presAssocID="{8DAF1A50-59CF-444A-8612-8746D12A6C02}" presName="text2" presStyleLbl="fgAcc2" presStyleIdx="3" presStyleCnt="6">
        <dgm:presLayoutVars>
          <dgm:chPref val="3"/>
        </dgm:presLayoutVars>
      </dgm:prSet>
      <dgm:spPr/>
      <dgm:t>
        <a:bodyPr/>
        <a:lstStyle/>
        <a:p>
          <a:endParaRPr lang="en-US"/>
        </a:p>
      </dgm:t>
    </dgm:pt>
    <dgm:pt modelId="{1818E364-136E-48E7-A6FF-D7497FE378F7}" type="pres">
      <dgm:prSet presAssocID="{8DAF1A50-59CF-444A-8612-8746D12A6C02}" presName="hierChild3" presStyleCnt="0"/>
      <dgm:spPr/>
    </dgm:pt>
    <dgm:pt modelId="{E607F702-B8CE-4455-A9CF-7E878B83E26D}" type="pres">
      <dgm:prSet presAssocID="{87C63C79-12EA-4584-8A29-E7F6B12ED48C}" presName="Name10" presStyleLbl="parChTrans1D2" presStyleIdx="4" presStyleCnt="6"/>
      <dgm:spPr/>
      <dgm:t>
        <a:bodyPr/>
        <a:lstStyle/>
        <a:p>
          <a:endParaRPr lang="en-US"/>
        </a:p>
      </dgm:t>
    </dgm:pt>
    <dgm:pt modelId="{806D7F7D-8C19-4BBA-85F3-9F7C8E37A951}" type="pres">
      <dgm:prSet presAssocID="{C73393F3-9140-49EE-B948-48E67538ADAE}" presName="hierRoot2" presStyleCnt="0"/>
      <dgm:spPr/>
    </dgm:pt>
    <dgm:pt modelId="{9A275324-7D40-48E2-9EB5-0F818224B3AC}" type="pres">
      <dgm:prSet presAssocID="{C73393F3-9140-49EE-B948-48E67538ADAE}" presName="composite2" presStyleCnt="0"/>
      <dgm:spPr/>
    </dgm:pt>
    <dgm:pt modelId="{7F34F384-B3B8-44ED-8D1E-164BA5650A0E}" type="pres">
      <dgm:prSet presAssocID="{C73393F3-9140-49EE-B948-48E67538ADAE}" presName="background2" presStyleLbl="node2" presStyleIdx="4" presStyleCnt="6"/>
      <dgm:spPr/>
    </dgm:pt>
    <dgm:pt modelId="{DCF2D2F1-1AC1-44E2-B918-F4F2CDB3F10A}" type="pres">
      <dgm:prSet presAssocID="{C73393F3-9140-49EE-B948-48E67538ADAE}" presName="text2" presStyleLbl="fgAcc2" presStyleIdx="4" presStyleCnt="6">
        <dgm:presLayoutVars>
          <dgm:chPref val="3"/>
        </dgm:presLayoutVars>
      </dgm:prSet>
      <dgm:spPr/>
      <dgm:t>
        <a:bodyPr/>
        <a:lstStyle/>
        <a:p>
          <a:endParaRPr lang="en-US"/>
        </a:p>
      </dgm:t>
    </dgm:pt>
    <dgm:pt modelId="{143768D8-1194-4A1E-B126-CC2A997D7028}" type="pres">
      <dgm:prSet presAssocID="{C73393F3-9140-49EE-B948-48E67538ADAE}" presName="hierChild3" presStyleCnt="0"/>
      <dgm:spPr/>
    </dgm:pt>
    <dgm:pt modelId="{7CEC5C16-0833-49F4-B289-A5EB9B2DF79F}" type="pres">
      <dgm:prSet presAssocID="{A4758DF2-B869-46BF-8EA7-DD6291DED8F1}" presName="Name10" presStyleLbl="parChTrans1D2" presStyleIdx="5" presStyleCnt="6"/>
      <dgm:spPr/>
      <dgm:t>
        <a:bodyPr/>
        <a:lstStyle/>
        <a:p>
          <a:endParaRPr lang="en-US"/>
        </a:p>
      </dgm:t>
    </dgm:pt>
    <dgm:pt modelId="{99DD7B49-9010-4905-ABD4-BC94D0E1AC2F}" type="pres">
      <dgm:prSet presAssocID="{8D9EDC1A-2227-401F-BBA1-3BCAF6A31652}" presName="hierRoot2" presStyleCnt="0"/>
      <dgm:spPr/>
    </dgm:pt>
    <dgm:pt modelId="{9E213651-98C0-4F87-8F24-98D346267B74}" type="pres">
      <dgm:prSet presAssocID="{8D9EDC1A-2227-401F-BBA1-3BCAF6A31652}" presName="composite2" presStyleCnt="0"/>
      <dgm:spPr/>
    </dgm:pt>
    <dgm:pt modelId="{1C779D35-93FC-4A7A-8F6B-48D7D7C93D27}" type="pres">
      <dgm:prSet presAssocID="{8D9EDC1A-2227-401F-BBA1-3BCAF6A31652}" presName="background2" presStyleLbl="node2" presStyleIdx="5" presStyleCnt="6"/>
      <dgm:spPr/>
    </dgm:pt>
    <dgm:pt modelId="{4649D72B-C7E1-4D73-BCF1-20207D533831}" type="pres">
      <dgm:prSet presAssocID="{8D9EDC1A-2227-401F-BBA1-3BCAF6A31652}" presName="text2" presStyleLbl="fgAcc2" presStyleIdx="5" presStyleCnt="6">
        <dgm:presLayoutVars>
          <dgm:chPref val="3"/>
        </dgm:presLayoutVars>
      </dgm:prSet>
      <dgm:spPr/>
      <dgm:t>
        <a:bodyPr/>
        <a:lstStyle/>
        <a:p>
          <a:endParaRPr lang="en-US"/>
        </a:p>
      </dgm:t>
    </dgm:pt>
    <dgm:pt modelId="{B2CCD48B-F0C6-4E16-80F3-0674A7ABABF1}" type="pres">
      <dgm:prSet presAssocID="{8D9EDC1A-2227-401F-BBA1-3BCAF6A31652}" presName="hierChild3" presStyleCnt="0"/>
      <dgm:spPr/>
    </dgm:pt>
  </dgm:ptLst>
  <dgm:cxnLst>
    <dgm:cxn modelId="{2DB8561B-AB17-4174-90C4-8B25C78AED16}" type="presOf" srcId="{8DAF1A50-59CF-444A-8612-8746D12A6C02}" destId="{4D70B7C8-3F7D-4B61-A889-1B4629BA9964}" srcOrd="0" destOrd="0" presId="urn:microsoft.com/office/officeart/2005/8/layout/hierarchy1"/>
    <dgm:cxn modelId="{213C3214-FF73-496B-8AC8-62FB913AD7D4}" type="presOf" srcId="{87C63C79-12EA-4584-8A29-E7F6B12ED48C}" destId="{E607F702-B8CE-4455-A9CF-7E878B83E26D}" srcOrd="0" destOrd="0" presId="urn:microsoft.com/office/officeart/2005/8/layout/hierarchy1"/>
    <dgm:cxn modelId="{ABA2B0D2-FCF9-4960-A1AB-792E94002B67}" srcId="{4FA0051B-9F5A-4A86-86AD-B8FB13EEC19D}" destId="{E7EB5AE5-6431-4E8F-BC6D-44283E589491}" srcOrd="0" destOrd="0" parTransId="{745890DC-15D2-49F1-AACF-5227F0C5F0FB}" sibTransId="{389F339C-0859-4AE5-B1FB-79BB25BB5103}"/>
    <dgm:cxn modelId="{FDF9A429-A9EB-47DC-8421-E701C1746547}" type="presOf" srcId="{C73393F3-9140-49EE-B948-48E67538ADAE}" destId="{DCF2D2F1-1AC1-44E2-B918-F4F2CDB3F10A}" srcOrd="0" destOrd="0" presId="urn:microsoft.com/office/officeart/2005/8/layout/hierarchy1"/>
    <dgm:cxn modelId="{20BA8AB4-017F-44D4-B8A4-8C4D16CA87EF}" srcId="{D7FBE2BB-1FD7-4809-A145-936AD6DED706}" destId="{4FA0051B-9F5A-4A86-86AD-B8FB13EEC19D}" srcOrd="0" destOrd="0" parTransId="{826D2DE1-5B69-4A61-A14F-C1DB293DB402}" sibTransId="{C7167053-F646-4950-99B2-9344634BBDB6}"/>
    <dgm:cxn modelId="{27D0C09D-0F8F-4EA0-A727-F469461C5CD3}" type="presOf" srcId="{6F92E099-9B58-456A-A19B-297AA4F5A58E}" destId="{5FEF5587-6735-46BE-95AA-E038DCE94B91}" srcOrd="0" destOrd="0" presId="urn:microsoft.com/office/officeart/2005/8/layout/hierarchy1"/>
    <dgm:cxn modelId="{7A9B62BB-4C4C-468C-ACBA-8CC0AB9B55B2}" type="presOf" srcId="{E7EB5AE5-6431-4E8F-BC6D-44283E589491}" destId="{68661954-2DE0-47DF-B00D-E6B6A7DE90B1}" srcOrd="0" destOrd="0" presId="urn:microsoft.com/office/officeart/2005/8/layout/hierarchy1"/>
    <dgm:cxn modelId="{F866359E-4321-47A0-AAFA-5FAEECB1C411}" srcId="{4FA0051B-9F5A-4A86-86AD-B8FB13EEC19D}" destId="{8DAF1A50-59CF-444A-8612-8746D12A6C02}" srcOrd="3" destOrd="0" parTransId="{137698DE-2783-47EB-A780-99ACF470247A}" sibTransId="{D02952AD-9074-4F6B-9472-5A17B744EBB6}"/>
    <dgm:cxn modelId="{4F2F58AD-AA21-43B2-9165-D3AE2E9A272F}" type="presOf" srcId="{836FC9DA-5FAA-4673-9207-C91437F746B8}" destId="{0D853CFA-A03A-4FCC-84D5-D941B0F80557}" srcOrd="0" destOrd="0" presId="urn:microsoft.com/office/officeart/2005/8/layout/hierarchy1"/>
    <dgm:cxn modelId="{0E9816DE-8DA9-4E00-8CB7-3FD4F83BDEE9}" type="presOf" srcId="{4FA0051B-9F5A-4A86-86AD-B8FB13EEC19D}" destId="{4161AD58-A3E3-442C-81B5-BED97C73E30F}" srcOrd="0" destOrd="0" presId="urn:microsoft.com/office/officeart/2005/8/layout/hierarchy1"/>
    <dgm:cxn modelId="{957FF8E4-BEB8-4D3C-B962-4DA9B3250CE7}" type="presOf" srcId="{137698DE-2783-47EB-A780-99ACF470247A}" destId="{914D1652-E1F6-473B-A76E-EDA9FA92C776}" srcOrd="0" destOrd="0" presId="urn:microsoft.com/office/officeart/2005/8/layout/hierarchy1"/>
    <dgm:cxn modelId="{916C29BE-BF46-4F61-ABF1-9CE0EB4BA096}" srcId="{4FA0051B-9F5A-4A86-86AD-B8FB13EEC19D}" destId="{C73393F3-9140-49EE-B948-48E67538ADAE}" srcOrd="4" destOrd="0" parTransId="{87C63C79-12EA-4584-8A29-E7F6B12ED48C}" sibTransId="{46F766B0-6457-4CE8-9D95-E1A4013EA85B}"/>
    <dgm:cxn modelId="{851808D7-55AD-487B-859C-61690EB4EDEA}" type="presOf" srcId="{A4758DF2-B869-46BF-8EA7-DD6291DED8F1}" destId="{7CEC5C16-0833-49F4-B289-A5EB9B2DF79F}" srcOrd="0" destOrd="0" presId="urn:microsoft.com/office/officeart/2005/8/layout/hierarchy1"/>
    <dgm:cxn modelId="{36C96537-52AA-46A3-9268-AF8C22A121DF}" srcId="{4FA0051B-9F5A-4A86-86AD-B8FB13EEC19D}" destId="{8D9EDC1A-2227-401F-BBA1-3BCAF6A31652}" srcOrd="5" destOrd="0" parTransId="{A4758DF2-B869-46BF-8EA7-DD6291DED8F1}" sibTransId="{7892EEA7-883B-49ED-9842-60927C1D4A71}"/>
    <dgm:cxn modelId="{0F732DE5-D42B-4277-AC8C-959F46C43D1B}" type="presOf" srcId="{8D9EDC1A-2227-401F-BBA1-3BCAF6A31652}" destId="{4649D72B-C7E1-4D73-BCF1-20207D533831}" srcOrd="0" destOrd="0" presId="urn:microsoft.com/office/officeart/2005/8/layout/hierarchy1"/>
    <dgm:cxn modelId="{9F2CC909-6F3E-4ACF-BF1A-54C786708776}" type="presOf" srcId="{C69046FD-2D66-4565-AD4C-0D212F9A5FD3}" destId="{04946863-91D2-4A2B-BA8C-C548824F6F89}" srcOrd="0" destOrd="0" presId="urn:microsoft.com/office/officeart/2005/8/layout/hierarchy1"/>
    <dgm:cxn modelId="{A3BD6C4B-AD0F-4FB9-8269-42190675B2AF}" type="presOf" srcId="{AAB9D9DC-77FC-4DBF-A26C-C3C6D53AD803}" destId="{9F98A98A-11ED-4A7F-85CB-C636F80AF921}" srcOrd="0" destOrd="0" presId="urn:microsoft.com/office/officeart/2005/8/layout/hierarchy1"/>
    <dgm:cxn modelId="{64AABF9B-463A-4CE4-9407-D3FE02BF1D69}" srcId="{4FA0051B-9F5A-4A86-86AD-B8FB13EEC19D}" destId="{AAB9D9DC-77FC-4DBF-A26C-C3C6D53AD803}" srcOrd="1" destOrd="0" parTransId="{6F92E099-9B58-456A-A19B-297AA4F5A58E}" sibTransId="{03F09CF4-6671-4E29-B4C1-20796EB6295F}"/>
    <dgm:cxn modelId="{6DB87BF5-0CA1-46BC-83A9-F2F598CC9242}" type="presOf" srcId="{D7FBE2BB-1FD7-4809-A145-936AD6DED706}" destId="{0DDE0AE3-0376-46D8-B56E-ED78B0E7B232}" srcOrd="0" destOrd="0" presId="urn:microsoft.com/office/officeart/2005/8/layout/hierarchy1"/>
    <dgm:cxn modelId="{4F4E6A36-5DAE-40A3-875B-D8EB843058AF}" srcId="{4FA0051B-9F5A-4A86-86AD-B8FB13EEC19D}" destId="{836FC9DA-5FAA-4673-9207-C91437F746B8}" srcOrd="2" destOrd="0" parTransId="{C69046FD-2D66-4565-AD4C-0D212F9A5FD3}" sibTransId="{B7F10B93-5D8C-41BC-9B12-9C99C33EACDF}"/>
    <dgm:cxn modelId="{7B31DECA-48A9-4123-B436-32585C88FE92}" type="presOf" srcId="{745890DC-15D2-49F1-AACF-5227F0C5F0FB}" destId="{635A7953-D421-4A6C-BC2D-25D18A020DDE}" srcOrd="0" destOrd="0" presId="urn:microsoft.com/office/officeart/2005/8/layout/hierarchy1"/>
    <dgm:cxn modelId="{6033C236-8E03-4CE0-90A9-1BB0D3145266}" type="presParOf" srcId="{0DDE0AE3-0376-46D8-B56E-ED78B0E7B232}" destId="{4FB706A4-6372-4C58-BCD2-F2A677DF22E5}" srcOrd="0" destOrd="0" presId="urn:microsoft.com/office/officeart/2005/8/layout/hierarchy1"/>
    <dgm:cxn modelId="{3F0F7143-44DC-40A3-85E2-7F290B9276D8}" type="presParOf" srcId="{4FB706A4-6372-4C58-BCD2-F2A677DF22E5}" destId="{4E8B7FF1-1420-49D1-A3A1-7EDC4B7C683A}" srcOrd="0" destOrd="0" presId="urn:microsoft.com/office/officeart/2005/8/layout/hierarchy1"/>
    <dgm:cxn modelId="{B8755400-89CC-4B89-BE97-480A2D0FF7FB}" type="presParOf" srcId="{4E8B7FF1-1420-49D1-A3A1-7EDC4B7C683A}" destId="{1D4E6842-F26C-4094-AEE4-F290D74B9A34}" srcOrd="0" destOrd="0" presId="urn:microsoft.com/office/officeart/2005/8/layout/hierarchy1"/>
    <dgm:cxn modelId="{87D5F24C-CF28-480A-BF5C-597649C21382}" type="presParOf" srcId="{4E8B7FF1-1420-49D1-A3A1-7EDC4B7C683A}" destId="{4161AD58-A3E3-442C-81B5-BED97C73E30F}" srcOrd="1" destOrd="0" presId="urn:microsoft.com/office/officeart/2005/8/layout/hierarchy1"/>
    <dgm:cxn modelId="{D783CEEF-18A1-4C98-A5C7-0C00C6FACAE8}" type="presParOf" srcId="{4FB706A4-6372-4C58-BCD2-F2A677DF22E5}" destId="{AB913CEC-B774-4F14-B699-211F7CD71B58}" srcOrd="1" destOrd="0" presId="urn:microsoft.com/office/officeart/2005/8/layout/hierarchy1"/>
    <dgm:cxn modelId="{79F09023-5DAD-4BF1-9609-8FF962524F3F}" type="presParOf" srcId="{AB913CEC-B774-4F14-B699-211F7CD71B58}" destId="{635A7953-D421-4A6C-BC2D-25D18A020DDE}" srcOrd="0" destOrd="0" presId="urn:microsoft.com/office/officeart/2005/8/layout/hierarchy1"/>
    <dgm:cxn modelId="{7EC2CA72-FBE8-4788-8249-310ECC54DC66}" type="presParOf" srcId="{AB913CEC-B774-4F14-B699-211F7CD71B58}" destId="{B3A17F46-FAB5-4649-AC92-402048509C87}" srcOrd="1" destOrd="0" presId="urn:microsoft.com/office/officeart/2005/8/layout/hierarchy1"/>
    <dgm:cxn modelId="{FFBD18D8-3513-4F86-B73F-EB65306106CF}" type="presParOf" srcId="{B3A17F46-FAB5-4649-AC92-402048509C87}" destId="{5FD8937D-9455-4241-B207-405D5AF385EB}" srcOrd="0" destOrd="0" presId="urn:microsoft.com/office/officeart/2005/8/layout/hierarchy1"/>
    <dgm:cxn modelId="{6185D2C8-2850-41B5-AE75-078D69C3A983}" type="presParOf" srcId="{5FD8937D-9455-4241-B207-405D5AF385EB}" destId="{998F50A7-4BB3-4201-A05B-25304AF80D24}" srcOrd="0" destOrd="0" presId="urn:microsoft.com/office/officeart/2005/8/layout/hierarchy1"/>
    <dgm:cxn modelId="{95CDB826-0193-4410-AD7E-9B6E7CCF87CD}" type="presParOf" srcId="{5FD8937D-9455-4241-B207-405D5AF385EB}" destId="{68661954-2DE0-47DF-B00D-E6B6A7DE90B1}" srcOrd="1" destOrd="0" presId="urn:microsoft.com/office/officeart/2005/8/layout/hierarchy1"/>
    <dgm:cxn modelId="{DDA0C67D-B8DC-49A0-A01C-87D40D773A42}" type="presParOf" srcId="{B3A17F46-FAB5-4649-AC92-402048509C87}" destId="{5400F033-A875-493E-84C6-21D1308D9DA3}" srcOrd="1" destOrd="0" presId="urn:microsoft.com/office/officeart/2005/8/layout/hierarchy1"/>
    <dgm:cxn modelId="{6A375D99-D7AD-46EC-9CD8-36E6C28948F1}" type="presParOf" srcId="{AB913CEC-B774-4F14-B699-211F7CD71B58}" destId="{5FEF5587-6735-46BE-95AA-E038DCE94B91}" srcOrd="2" destOrd="0" presId="urn:microsoft.com/office/officeart/2005/8/layout/hierarchy1"/>
    <dgm:cxn modelId="{D9CB16CE-7DD9-436A-854B-C8D1424269E4}" type="presParOf" srcId="{AB913CEC-B774-4F14-B699-211F7CD71B58}" destId="{E440A1D2-2397-46E1-9757-729F329C7B17}" srcOrd="3" destOrd="0" presId="urn:microsoft.com/office/officeart/2005/8/layout/hierarchy1"/>
    <dgm:cxn modelId="{A9A98F23-9C1A-48FD-8EC1-B20E2B7FD327}" type="presParOf" srcId="{E440A1D2-2397-46E1-9757-729F329C7B17}" destId="{A9DDF1BA-D21B-40D3-8128-07FC7E5AF7F1}" srcOrd="0" destOrd="0" presId="urn:microsoft.com/office/officeart/2005/8/layout/hierarchy1"/>
    <dgm:cxn modelId="{DC1508A9-FC84-4CB8-B7CC-E632E324C5E8}" type="presParOf" srcId="{A9DDF1BA-D21B-40D3-8128-07FC7E5AF7F1}" destId="{E2374CB3-AFC9-4C74-949C-BFFC468FDF33}" srcOrd="0" destOrd="0" presId="urn:microsoft.com/office/officeart/2005/8/layout/hierarchy1"/>
    <dgm:cxn modelId="{47A79D36-CCB0-4E9D-BF51-DD45282FA1D6}" type="presParOf" srcId="{A9DDF1BA-D21B-40D3-8128-07FC7E5AF7F1}" destId="{9F98A98A-11ED-4A7F-85CB-C636F80AF921}" srcOrd="1" destOrd="0" presId="urn:microsoft.com/office/officeart/2005/8/layout/hierarchy1"/>
    <dgm:cxn modelId="{19944415-7E31-431F-9BB1-42C6E1FDB57C}" type="presParOf" srcId="{E440A1D2-2397-46E1-9757-729F329C7B17}" destId="{C970F784-4241-4F71-BB89-552FF6391B07}" srcOrd="1" destOrd="0" presId="urn:microsoft.com/office/officeart/2005/8/layout/hierarchy1"/>
    <dgm:cxn modelId="{08A1099C-86B1-48BD-A1E4-62186AD4C9A2}" type="presParOf" srcId="{AB913CEC-B774-4F14-B699-211F7CD71B58}" destId="{04946863-91D2-4A2B-BA8C-C548824F6F89}" srcOrd="4" destOrd="0" presId="urn:microsoft.com/office/officeart/2005/8/layout/hierarchy1"/>
    <dgm:cxn modelId="{53A0EFA2-E311-47E2-8FEF-8A7D8D3E40FE}" type="presParOf" srcId="{AB913CEC-B774-4F14-B699-211F7CD71B58}" destId="{1CA00434-9DC1-469C-80B3-97080980D91A}" srcOrd="5" destOrd="0" presId="urn:microsoft.com/office/officeart/2005/8/layout/hierarchy1"/>
    <dgm:cxn modelId="{838DFA89-BF80-42B7-9B00-99AB15A0689B}" type="presParOf" srcId="{1CA00434-9DC1-469C-80B3-97080980D91A}" destId="{10D38E17-3DA6-49FA-B7B7-51ED331CB95D}" srcOrd="0" destOrd="0" presId="urn:microsoft.com/office/officeart/2005/8/layout/hierarchy1"/>
    <dgm:cxn modelId="{5A4432B4-6114-4567-8ACD-E989D52DF5BD}" type="presParOf" srcId="{10D38E17-3DA6-49FA-B7B7-51ED331CB95D}" destId="{99F55A33-AC1B-4F86-BD50-C21C5C98C0BC}" srcOrd="0" destOrd="0" presId="urn:microsoft.com/office/officeart/2005/8/layout/hierarchy1"/>
    <dgm:cxn modelId="{1CCE5A06-D475-4211-83A1-DB5B30E767D6}" type="presParOf" srcId="{10D38E17-3DA6-49FA-B7B7-51ED331CB95D}" destId="{0D853CFA-A03A-4FCC-84D5-D941B0F80557}" srcOrd="1" destOrd="0" presId="urn:microsoft.com/office/officeart/2005/8/layout/hierarchy1"/>
    <dgm:cxn modelId="{2BFE7295-E661-4DF9-B50E-E53727311E63}" type="presParOf" srcId="{1CA00434-9DC1-469C-80B3-97080980D91A}" destId="{61940E14-B0FC-4802-9DC9-9F26B3A11832}" srcOrd="1" destOrd="0" presId="urn:microsoft.com/office/officeart/2005/8/layout/hierarchy1"/>
    <dgm:cxn modelId="{52C628F0-9844-4612-BFD4-71C5711C7A08}" type="presParOf" srcId="{AB913CEC-B774-4F14-B699-211F7CD71B58}" destId="{914D1652-E1F6-473B-A76E-EDA9FA92C776}" srcOrd="6" destOrd="0" presId="urn:microsoft.com/office/officeart/2005/8/layout/hierarchy1"/>
    <dgm:cxn modelId="{42A348F8-9CDB-4527-B4F3-BBA794E89F15}" type="presParOf" srcId="{AB913CEC-B774-4F14-B699-211F7CD71B58}" destId="{2CAA8951-1230-416A-9AE9-ED147C40F522}" srcOrd="7" destOrd="0" presId="urn:microsoft.com/office/officeart/2005/8/layout/hierarchy1"/>
    <dgm:cxn modelId="{CCEF85CD-FDA2-45F4-878B-441558DF158D}" type="presParOf" srcId="{2CAA8951-1230-416A-9AE9-ED147C40F522}" destId="{FBE7548A-EAD1-4289-AF4D-77901ECACE88}" srcOrd="0" destOrd="0" presId="urn:microsoft.com/office/officeart/2005/8/layout/hierarchy1"/>
    <dgm:cxn modelId="{467D4E57-D8A1-41D3-B866-37B807DB3DDC}" type="presParOf" srcId="{FBE7548A-EAD1-4289-AF4D-77901ECACE88}" destId="{6CCAE550-F0BF-4122-8CA7-D3747BC2034A}" srcOrd="0" destOrd="0" presId="urn:microsoft.com/office/officeart/2005/8/layout/hierarchy1"/>
    <dgm:cxn modelId="{132856DD-38BF-4AFB-850B-3285303E8C6D}" type="presParOf" srcId="{FBE7548A-EAD1-4289-AF4D-77901ECACE88}" destId="{4D70B7C8-3F7D-4B61-A889-1B4629BA9964}" srcOrd="1" destOrd="0" presId="urn:microsoft.com/office/officeart/2005/8/layout/hierarchy1"/>
    <dgm:cxn modelId="{D9D1FCBE-D1B0-4789-85D1-9513B94A39E6}" type="presParOf" srcId="{2CAA8951-1230-416A-9AE9-ED147C40F522}" destId="{1818E364-136E-48E7-A6FF-D7497FE378F7}" srcOrd="1" destOrd="0" presId="urn:microsoft.com/office/officeart/2005/8/layout/hierarchy1"/>
    <dgm:cxn modelId="{F5469CCE-2AC1-4DE0-880B-BF1DE34BF75E}" type="presParOf" srcId="{AB913CEC-B774-4F14-B699-211F7CD71B58}" destId="{E607F702-B8CE-4455-A9CF-7E878B83E26D}" srcOrd="8" destOrd="0" presId="urn:microsoft.com/office/officeart/2005/8/layout/hierarchy1"/>
    <dgm:cxn modelId="{31EA6419-1139-42DF-990A-B742CB6CE255}" type="presParOf" srcId="{AB913CEC-B774-4F14-B699-211F7CD71B58}" destId="{806D7F7D-8C19-4BBA-85F3-9F7C8E37A951}" srcOrd="9" destOrd="0" presId="urn:microsoft.com/office/officeart/2005/8/layout/hierarchy1"/>
    <dgm:cxn modelId="{4D01DFD2-BA0D-4DEA-AD3B-00A7B4ED33D5}" type="presParOf" srcId="{806D7F7D-8C19-4BBA-85F3-9F7C8E37A951}" destId="{9A275324-7D40-48E2-9EB5-0F818224B3AC}" srcOrd="0" destOrd="0" presId="urn:microsoft.com/office/officeart/2005/8/layout/hierarchy1"/>
    <dgm:cxn modelId="{939A9E9E-4C7E-4291-A45B-3F5CE2EBD12D}" type="presParOf" srcId="{9A275324-7D40-48E2-9EB5-0F818224B3AC}" destId="{7F34F384-B3B8-44ED-8D1E-164BA5650A0E}" srcOrd="0" destOrd="0" presId="urn:microsoft.com/office/officeart/2005/8/layout/hierarchy1"/>
    <dgm:cxn modelId="{2D496A4A-3237-4874-A7F7-7F2A1C39D6A4}" type="presParOf" srcId="{9A275324-7D40-48E2-9EB5-0F818224B3AC}" destId="{DCF2D2F1-1AC1-44E2-B918-F4F2CDB3F10A}" srcOrd="1" destOrd="0" presId="urn:microsoft.com/office/officeart/2005/8/layout/hierarchy1"/>
    <dgm:cxn modelId="{73A47D0C-11A9-4742-91EB-BCCEF4826777}" type="presParOf" srcId="{806D7F7D-8C19-4BBA-85F3-9F7C8E37A951}" destId="{143768D8-1194-4A1E-B126-CC2A997D7028}" srcOrd="1" destOrd="0" presId="urn:microsoft.com/office/officeart/2005/8/layout/hierarchy1"/>
    <dgm:cxn modelId="{DE6FB792-B36E-43B0-BEAC-1B3BE898E08E}" type="presParOf" srcId="{AB913CEC-B774-4F14-B699-211F7CD71B58}" destId="{7CEC5C16-0833-49F4-B289-A5EB9B2DF79F}" srcOrd="10" destOrd="0" presId="urn:microsoft.com/office/officeart/2005/8/layout/hierarchy1"/>
    <dgm:cxn modelId="{81FE2F91-F9B8-412D-AEDA-3FC78748422A}" type="presParOf" srcId="{AB913CEC-B774-4F14-B699-211F7CD71B58}" destId="{99DD7B49-9010-4905-ABD4-BC94D0E1AC2F}" srcOrd="11" destOrd="0" presId="urn:microsoft.com/office/officeart/2005/8/layout/hierarchy1"/>
    <dgm:cxn modelId="{9F4E3AE0-70FE-4ED1-A4B5-2F1C01A8DB76}" type="presParOf" srcId="{99DD7B49-9010-4905-ABD4-BC94D0E1AC2F}" destId="{9E213651-98C0-4F87-8F24-98D346267B74}" srcOrd="0" destOrd="0" presId="urn:microsoft.com/office/officeart/2005/8/layout/hierarchy1"/>
    <dgm:cxn modelId="{71B0ECE0-82F1-48A8-9177-91DC973EA475}" type="presParOf" srcId="{9E213651-98C0-4F87-8F24-98D346267B74}" destId="{1C779D35-93FC-4A7A-8F6B-48D7D7C93D27}" srcOrd="0" destOrd="0" presId="urn:microsoft.com/office/officeart/2005/8/layout/hierarchy1"/>
    <dgm:cxn modelId="{8CFA99DF-826C-4C47-A7BE-5D025AF20CED}" type="presParOf" srcId="{9E213651-98C0-4F87-8F24-98D346267B74}" destId="{4649D72B-C7E1-4D73-BCF1-20207D533831}" srcOrd="1" destOrd="0" presId="urn:microsoft.com/office/officeart/2005/8/layout/hierarchy1"/>
    <dgm:cxn modelId="{BA7DCF0C-4233-4250-A611-69C6A1B7543C}" type="presParOf" srcId="{99DD7B49-9010-4905-ABD4-BC94D0E1AC2F}" destId="{B2CCD48B-F0C6-4E16-80F3-0674A7ABABF1}"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FBE2BB-1FD7-4809-A145-936AD6DED706}"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4FA0051B-9F5A-4A86-86AD-B8FB13EEC19D}">
      <dgm:prSet phldrT="[Text]"/>
      <dgm:spPr/>
      <dgm:t>
        <a:bodyPr/>
        <a:lstStyle/>
        <a:p>
          <a:r>
            <a:rPr lang="en-US"/>
            <a:t>External Data</a:t>
          </a:r>
        </a:p>
      </dgm:t>
    </dgm:pt>
    <dgm:pt modelId="{826D2DE1-5B69-4A61-A14F-C1DB293DB402}" type="parTrans" cxnId="{20BA8AB4-017F-44D4-B8A4-8C4D16CA87EF}">
      <dgm:prSet/>
      <dgm:spPr/>
      <dgm:t>
        <a:bodyPr/>
        <a:lstStyle/>
        <a:p>
          <a:endParaRPr lang="en-US"/>
        </a:p>
      </dgm:t>
    </dgm:pt>
    <dgm:pt modelId="{C7167053-F646-4950-99B2-9344634BBDB6}" type="sibTrans" cxnId="{20BA8AB4-017F-44D4-B8A4-8C4D16CA87EF}">
      <dgm:prSet/>
      <dgm:spPr/>
      <dgm:t>
        <a:bodyPr/>
        <a:lstStyle/>
        <a:p>
          <a:endParaRPr lang="en-US"/>
        </a:p>
      </dgm:t>
    </dgm:pt>
    <dgm:pt modelId="{E7EB5AE5-6431-4E8F-BC6D-44283E589491}">
      <dgm:prSet phldrT="[Text]"/>
      <dgm:spPr/>
      <dgm:t>
        <a:bodyPr/>
        <a:lstStyle/>
        <a:p>
          <a:r>
            <a:rPr lang="en-US"/>
            <a:t>Published Data</a:t>
          </a:r>
        </a:p>
      </dgm:t>
    </dgm:pt>
    <dgm:pt modelId="{745890DC-15D2-49F1-AACF-5227F0C5F0FB}" type="parTrans" cxnId="{ABA2B0D2-FCF9-4960-A1AB-792E94002B67}">
      <dgm:prSet/>
      <dgm:spPr/>
      <dgm:t>
        <a:bodyPr/>
        <a:lstStyle/>
        <a:p>
          <a:endParaRPr lang="en-US"/>
        </a:p>
      </dgm:t>
    </dgm:pt>
    <dgm:pt modelId="{389F339C-0859-4AE5-B1FB-79BB25BB5103}" type="sibTrans" cxnId="{ABA2B0D2-FCF9-4960-A1AB-792E94002B67}">
      <dgm:prSet/>
      <dgm:spPr/>
      <dgm:t>
        <a:bodyPr/>
        <a:lstStyle/>
        <a:p>
          <a:endParaRPr lang="en-US"/>
        </a:p>
      </dgm:t>
    </dgm:pt>
    <dgm:pt modelId="{DC5089DC-E2D0-444C-964A-D46E7D621420}">
      <dgm:prSet/>
      <dgm:spPr/>
      <dgm:t>
        <a:bodyPr/>
        <a:lstStyle/>
        <a:p>
          <a:r>
            <a:rPr lang="en-US"/>
            <a:t>Official or Government Sources</a:t>
          </a:r>
        </a:p>
      </dgm:t>
    </dgm:pt>
    <dgm:pt modelId="{5F308B7A-9B43-4681-A84A-7BA9896D8DFD}" type="parTrans" cxnId="{CE4A9557-CB8A-45C6-B37C-1B9593241561}">
      <dgm:prSet/>
      <dgm:spPr/>
      <dgm:t>
        <a:bodyPr/>
        <a:lstStyle/>
        <a:p>
          <a:endParaRPr lang="en-US"/>
        </a:p>
      </dgm:t>
    </dgm:pt>
    <dgm:pt modelId="{4555A3E8-8C8D-4D8B-BB16-B2C8E05775C5}" type="sibTrans" cxnId="{CE4A9557-CB8A-45C6-B37C-1B9593241561}">
      <dgm:prSet/>
      <dgm:spPr/>
      <dgm:t>
        <a:bodyPr/>
        <a:lstStyle/>
        <a:p>
          <a:endParaRPr lang="en-US"/>
        </a:p>
      </dgm:t>
    </dgm:pt>
    <dgm:pt modelId="{836FC9DA-5FAA-4673-9207-C91437F746B8}">
      <dgm:prSet phldrT="[Text]"/>
      <dgm:spPr/>
      <dgm:t>
        <a:bodyPr/>
        <a:lstStyle/>
        <a:p>
          <a:r>
            <a:rPr lang="en-US"/>
            <a:t>Individual or Private agencies/Organizations</a:t>
          </a:r>
        </a:p>
      </dgm:t>
    </dgm:pt>
    <dgm:pt modelId="{B7F10B93-5D8C-41BC-9B12-9C99C33EACDF}" type="sibTrans" cxnId="{4F4E6A36-5DAE-40A3-875B-D8EB843058AF}">
      <dgm:prSet/>
      <dgm:spPr/>
      <dgm:t>
        <a:bodyPr/>
        <a:lstStyle/>
        <a:p>
          <a:endParaRPr lang="en-US"/>
        </a:p>
      </dgm:t>
    </dgm:pt>
    <dgm:pt modelId="{C69046FD-2D66-4565-AD4C-0D212F9A5FD3}" type="parTrans" cxnId="{4F4E6A36-5DAE-40A3-875B-D8EB843058AF}">
      <dgm:prSet/>
      <dgm:spPr/>
      <dgm:t>
        <a:bodyPr/>
        <a:lstStyle/>
        <a:p>
          <a:endParaRPr lang="en-US"/>
        </a:p>
      </dgm:t>
    </dgm:pt>
    <dgm:pt modelId="{0DDE0AE3-0376-46D8-B56E-ED78B0E7B232}" type="pres">
      <dgm:prSet presAssocID="{D7FBE2BB-1FD7-4809-A145-936AD6DED706}" presName="hierChild1" presStyleCnt="0">
        <dgm:presLayoutVars>
          <dgm:chPref val="1"/>
          <dgm:dir/>
          <dgm:animOne val="branch"/>
          <dgm:animLvl val="lvl"/>
          <dgm:resizeHandles/>
        </dgm:presLayoutVars>
      </dgm:prSet>
      <dgm:spPr/>
      <dgm:t>
        <a:bodyPr/>
        <a:lstStyle/>
        <a:p>
          <a:endParaRPr lang="en-US"/>
        </a:p>
      </dgm:t>
    </dgm:pt>
    <dgm:pt modelId="{4FB706A4-6372-4C58-BCD2-F2A677DF22E5}" type="pres">
      <dgm:prSet presAssocID="{4FA0051B-9F5A-4A86-86AD-B8FB13EEC19D}" presName="hierRoot1" presStyleCnt="0"/>
      <dgm:spPr/>
    </dgm:pt>
    <dgm:pt modelId="{4E8B7FF1-1420-49D1-A3A1-7EDC4B7C683A}" type="pres">
      <dgm:prSet presAssocID="{4FA0051B-9F5A-4A86-86AD-B8FB13EEC19D}" presName="composite" presStyleCnt="0"/>
      <dgm:spPr/>
    </dgm:pt>
    <dgm:pt modelId="{1D4E6842-F26C-4094-AEE4-F290D74B9A34}" type="pres">
      <dgm:prSet presAssocID="{4FA0051B-9F5A-4A86-86AD-B8FB13EEC19D}" presName="background" presStyleLbl="node0" presStyleIdx="0" presStyleCnt="1"/>
      <dgm:spPr/>
    </dgm:pt>
    <dgm:pt modelId="{4161AD58-A3E3-442C-81B5-BED97C73E30F}" type="pres">
      <dgm:prSet presAssocID="{4FA0051B-9F5A-4A86-86AD-B8FB13EEC19D}" presName="text" presStyleLbl="fgAcc0" presStyleIdx="0" presStyleCnt="1" custScaleY="82134">
        <dgm:presLayoutVars>
          <dgm:chPref val="3"/>
        </dgm:presLayoutVars>
      </dgm:prSet>
      <dgm:spPr/>
      <dgm:t>
        <a:bodyPr/>
        <a:lstStyle/>
        <a:p>
          <a:endParaRPr lang="en-US"/>
        </a:p>
      </dgm:t>
    </dgm:pt>
    <dgm:pt modelId="{AB913CEC-B774-4F14-B699-211F7CD71B58}" type="pres">
      <dgm:prSet presAssocID="{4FA0051B-9F5A-4A86-86AD-B8FB13EEC19D}" presName="hierChild2" presStyleCnt="0"/>
      <dgm:spPr/>
    </dgm:pt>
    <dgm:pt modelId="{635A7953-D421-4A6C-BC2D-25D18A020DDE}" type="pres">
      <dgm:prSet presAssocID="{745890DC-15D2-49F1-AACF-5227F0C5F0FB}" presName="Name10" presStyleLbl="parChTrans1D2" presStyleIdx="0" presStyleCnt="1"/>
      <dgm:spPr/>
      <dgm:t>
        <a:bodyPr/>
        <a:lstStyle/>
        <a:p>
          <a:endParaRPr lang="en-US"/>
        </a:p>
      </dgm:t>
    </dgm:pt>
    <dgm:pt modelId="{B3A17F46-FAB5-4649-AC92-402048509C87}" type="pres">
      <dgm:prSet presAssocID="{E7EB5AE5-6431-4E8F-BC6D-44283E589491}" presName="hierRoot2" presStyleCnt="0"/>
      <dgm:spPr/>
    </dgm:pt>
    <dgm:pt modelId="{5FD8937D-9455-4241-B207-405D5AF385EB}" type="pres">
      <dgm:prSet presAssocID="{E7EB5AE5-6431-4E8F-BC6D-44283E589491}" presName="composite2" presStyleCnt="0"/>
      <dgm:spPr/>
    </dgm:pt>
    <dgm:pt modelId="{998F50A7-4BB3-4201-A05B-25304AF80D24}" type="pres">
      <dgm:prSet presAssocID="{E7EB5AE5-6431-4E8F-BC6D-44283E589491}" presName="background2" presStyleLbl="node2" presStyleIdx="0" presStyleCnt="1"/>
      <dgm:spPr/>
    </dgm:pt>
    <dgm:pt modelId="{68661954-2DE0-47DF-B00D-E6B6A7DE90B1}" type="pres">
      <dgm:prSet presAssocID="{E7EB5AE5-6431-4E8F-BC6D-44283E589491}" presName="text2" presStyleLbl="fgAcc2" presStyleIdx="0" presStyleCnt="1" custScaleY="66890">
        <dgm:presLayoutVars>
          <dgm:chPref val="3"/>
        </dgm:presLayoutVars>
      </dgm:prSet>
      <dgm:spPr/>
      <dgm:t>
        <a:bodyPr/>
        <a:lstStyle/>
        <a:p>
          <a:endParaRPr lang="en-US"/>
        </a:p>
      </dgm:t>
    </dgm:pt>
    <dgm:pt modelId="{5400F033-A875-493E-84C6-21D1308D9DA3}" type="pres">
      <dgm:prSet presAssocID="{E7EB5AE5-6431-4E8F-BC6D-44283E589491}" presName="hierChild3" presStyleCnt="0"/>
      <dgm:spPr/>
    </dgm:pt>
    <dgm:pt modelId="{AD84B083-CF28-436D-A967-EE5D10A6EF91}" type="pres">
      <dgm:prSet presAssocID="{5F308B7A-9B43-4681-A84A-7BA9896D8DFD}" presName="Name17" presStyleLbl="parChTrans1D3" presStyleIdx="0" presStyleCnt="2"/>
      <dgm:spPr/>
      <dgm:t>
        <a:bodyPr/>
        <a:lstStyle/>
        <a:p>
          <a:endParaRPr lang="en-US"/>
        </a:p>
      </dgm:t>
    </dgm:pt>
    <dgm:pt modelId="{EB787433-860A-4B33-8762-4BE03D3E386B}" type="pres">
      <dgm:prSet presAssocID="{DC5089DC-E2D0-444C-964A-D46E7D621420}" presName="hierRoot3" presStyleCnt="0"/>
      <dgm:spPr/>
    </dgm:pt>
    <dgm:pt modelId="{A1D2FAEF-5D43-4D21-8A82-8A121EB90FAC}" type="pres">
      <dgm:prSet presAssocID="{DC5089DC-E2D0-444C-964A-D46E7D621420}" presName="composite3" presStyleCnt="0"/>
      <dgm:spPr/>
    </dgm:pt>
    <dgm:pt modelId="{A72D7BBD-D9DD-4112-A233-81413DB600EB}" type="pres">
      <dgm:prSet presAssocID="{DC5089DC-E2D0-444C-964A-D46E7D621420}" presName="background3" presStyleLbl="node3" presStyleIdx="0" presStyleCnt="2"/>
      <dgm:spPr/>
    </dgm:pt>
    <dgm:pt modelId="{2B3482CA-D2EB-4E5B-9A78-4A3E79AD66FC}" type="pres">
      <dgm:prSet presAssocID="{DC5089DC-E2D0-444C-964A-D46E7D621420}" presName="text3" presStyleLbl="fgAcc3" presStyleIdx="0" presStyleCnt="2" custScaleY="59426">
        <dgm:presLayoutVars>
          <dgm:chPref val="3"/>
        </dgm:presLayoutVars>
      </dgm:prSet>
      <dgm:spPr/>
      <dgm:t>
        <a:bodyPr/>
        <a:lstStyle/>
        <a:p>
          <a:endParaRPr lang="en-US"/>
        </a:p>
      </dgm:t>
    </dgm:pt>
    <dgm:pt modelId="{70BB4963-0652-4C03-B0E1-B4C8DD0EC086}" type="pres">
      <dgm:prSet presAssocID="{DC5089DC-E2D0-444C-964A-D46E7D621420}" presName="hierChild4" presStyleCnt="0"/>
      <dgm:spPr/>
    </dgm:pt>
    <dgm:pt modelId="{FA3B3503-11D3-4F6A-8BDD-635AFBEDD083}" type="pres">
      <dgm:prSet presAssocID="{C69046FD-2D66-4565-AD4C-0D212F9A5FD3}" presName="Name17" presStyleLbl="parChTrans1D3" presStyleIdx="1" presStyleCnt="2"/>
      <dgm:spPr/>
      <dgm:t>
        <a:bodyPr/>
        <a:lstStyle/>
        <a:p>
          <a:endParaRPr lang="en-US"/>
        </a:p>
      </dgm:t>
    </dgm:pt>
    <dgm:pt modelId="{66A6B3D9-4DCE-451C-A448-30BAE05D2AE5}" type="pres">
      <dgm:prSet presAssocID="{836FC9DA-5FAA-4673-9207-C91437F746B8}" presName="hierRoot3" presStyleCnt="0"/>
      <dgm:spPr/>
    </dgm:pt>
    <dgm:pt modelId="{C6F83F94-48A9-40C7-91DA-FCC070389A40}" type="pres">
      <dgm:prSet presAssocID="{836FC9DA-5FAA-4673-9207-C91437F746B8}" presName="composite3" presStyleCnt="0"/>
      <dgm:spPr/>
    </dgm:pt>
    <dgm:pt modelId="{BA57CB7D-A262-4ED6-8314-4586BEBBF5B5}" type="pres">
      <dgm:prSet presAssocID="{836FC9DA-5FAA-4673-9207-C91437F746B8}" presName="background3" presStyleLbl="node3" presStyleIdx="1" presStyleCnt="2"/>
      <dgm:spPr/>
    </dgm:pt>
    <dgm:pt modelId="{B8CF01EC-0D78-4EA4-88A6-027ADC30231D}" type="pres">
      <dgm:prSet presAssocID="{836FC9DA-5FAA-4673-9207-C91437F746B8}" presName="text3" presStyleLbl="fgAcc3" presStyleIdx="1" presStyleCnt="2" custScaleY="59426">
        <dgm:presLayoutVars>
          <dgm:chPref val="3"/>
        </dgm:presLayoutVars>
      </dgm:prSet>
      <dgm:spPr/>
      <dgm:t>
        <a:bodyPr/>
        <a:lstStyle/>
        <a:p>
          <a:endParaRPr lang="en-US"/>
        </a:p>
      </dgm:t>
    </dgm:pt>
    <dgm:pt modelId="{E7085E41-0C62-4F11-9A95-4ABAEC4020E4}" type="pres">
      <dgm:prSet presAssocID="{836FC9DA-5FAA-4673-9207-C91437F746B8}" presName="hierChild4" presStyleCnt="0"/>
      <dgm:spPr/>
    </dgm:pt>
  </dgm:ptLst>
  <dgm:cxnLst>
    <dgm:cxn modelId="{20BA8AB4-017F-44D4-B8A4-8C4D16CA87EF}" srcId="{D7FBE2BB-1FD7-4809-A145-936AD6DED706}" destId="{4FA0051B-9F5A-4A86-86AD-B8FB13EEC19D}" srcOrd="0" destOrd="0" parTransId="{826D2DE1-5B69-4A61-A14F-C1DB293DB402}" sibTransId="{C7167053-F646-4950-99B2-9344634BBDB6}"/>
    <dgm:cxn modelId="{52FD9B04-E672-489A-B8F1-B27295D22DEC}" type="presOf" srcId="{DC5089DC-E2D0-444C-964A-D46E7D621420}" destId="{2B3482CA-D2EB-4E5B-9A78-4A3E79AD66FC}" srcOrd="0" destOrd="0" presId="urn:microsoft.com/office/officeart/2005/8/layout/hierarchy1"/>
    <dgm:cxn modelId="{A5BBF884-99D8-447E-9A94-8BEB4713AE33}" type="presOf" srcId="{5F308B7A-9B43-4681-A84A-7BA9896D8DFD}" destId="{AD84B083-CF28-436D-A967-EE5D10A6EF91}" srcOrd="0" destOrd="0" presId="urn:microsoft.com/office/officeart/2005/8/layout/hierarchy1"/>
    <dgm:cxn modelId="{3F79052F-823F-45DD-9FDC-6CF0C96DA878}" type="presOf" srcId="{E7EB5AE5-6431-4E8F-BC6D-44283E589491}" destId="{68661954-2DE0-47DF-B00D-E6B6A7DE90B1}" srcOrd="0" destOrd="0" presId="urn:microsoft.com/office/officeart/2005/8/layout/hierarchy1"/>
    <dgm:cxn modelId="{5D39D165-B26E-4397-B39C-A1D8108C09E7}" type="presOf" srcId="{836FC9DA-5FAA-4673-9207-C91437F746B8}" destId="{B8CF01EC-0D78-4EA4-88A6-027ADC30231D}" srcOrd="0" destOrd="0" presId="urn:microsoft.com/office/officeart/2005/8/layout/hierarchy1"/>
    <dgm:cxn modelId="{CE4A9557-CB8A-45C6-B37C-1B9593241561}" srcId="{E7EB5AE5-6431-4E8F-BC6D-44283E589491}" destId="{DC5089DC-E2D0-444C-964A-D46E7D621420}" srcOrd="0" destOrd="0" parTransId="{5F308B7A-9B43-4681-A84A-7BA9896D8DFD}" sibTransId="{4555A3E8-8C8D-4D8B-BB16-B2C8E05775C5}"/>
    <dgm:cxn modelId="{53F04933-0AA3-40E8-9E3A-3DDD78809310}" type="presOf" srcId="{D7FBE2BB-1FD7-4809-A145-936AD6DED706}" destId="{0DDE0AE3-0376-46D8-B56E-ED78B0E7B232}" srcOrd="0" destOrd="0" presId="urn:microsoft.com/office/officeart/2005/8/layout/hierarchy1"/>
    <dgm:cxn modelId="{1E6701FC-6001-4E52-860C-18059F141A0C}" type="presOf" srcId="{745890DC-15D2-49F1-AACF-5227F0C5F0FB}" destId="{635A7953-D421-4A6C-BC2D-25D18A020DDE}" srcOrd="0" destOrd="0" presId="urn:microsoft.com/office/officeart/2005/8/layout/hierarchy1"/>
    <dgm:cxn modelId="{4F4E6A36-5DAE-40A3-875B-D8EB843058AF}" srcId="{E7EB5AE5-6431-4E8F-BC6D-44283E589491}" destId="{836FC9DA-5FAA-4673-9207-C91437F746B8}" srcOrd="1" destOrd="0" parTransId="{C69046FD-2D66-4565-AD4C-0D212F9A5FD3}" sibTransId="{B7F10B93-5D8C-41BC-9B12-9C99C33EACDF}"/>
    <dgm:cxn modelId="{B10D8902-6C62-4909-8CE3-00C5D3C3CC13}" type="presOf" srcId="{C69046FD-2D66-4565-AD4C-0D212F9A5FD3}" destId="{FA3B3503-11D3-4F6A-8BDD-635AFBEDD083}" srcOrd="0" destOrd="0" presId="urn:microsoft.com/office/officeart/2005/8/layout/hierarchy1"/>
    <dgm:cxn modelId="{ABA2B0D2-FCF9-4960-A1AB-792E94002B67}" srcId="{4FA0051B-9F5A-4A86-86AD-B8FB13EEC19D}" destId="{E7EB5AE5-6431-4E8F-BC6D-44283E589491}" srcOrd="0" destOrd="0" parTransId="{745890DC-15D2-49F1-AACF-5227F0C5F0FB}" sibTransId="{389F339C-0859-4AE5-B1FB-79BB25BB5103}"/>
    <dgm:cxn modelId="{2019C954-C331-48F6-9488-4FE22F8EB490}" type="presOf" srcId="{4FA0051B-9F5A-4A86-86AD-B8FB13EEC19D}" destId="{4161AD58-A3E3-442C-81B5-BED97C73E30F}" srcOrd="0" destOrd="0" presId="urn:microsoft.com/office/officeart/2005/8/layout/hierarchy1"/>
    <dgm:cxn modelId="{F9D83960-1C75-4A90-B95B-03AF1F3DBFCE}" type="presParOf" srcId="{0DDE0AE3-0376-46D8-B56E-ED78B0E7B232}" destId="{4FB706A4-6372-4C58-BCD2-F2A677DF22E5}" srcOrd="0" destOrd="0" presId="urn:microsoft.com/office/officeart/2005/8/layout/hierarchy1"/>
    <dgm:cxn modelId="{39609F29-C201-4A12-B098-B73EA778F297}" type="presParOf" srcId="{4FB706A4-6372-4C58-BCD2-F2A677DF22E5}" destId="{4E8B7FF1-1420-49D1-A3A1-7EDC4B7C683A}" srcOrd="0" destOrd="0" presId="urn:microsoft.com/office/officeart/2005/8/layout/hierarchy1"/>
    <dgm:cxn modelId="{05073170-3CF7-45A2-841A-D51F39E29B84}" type="presParOf" srcId="{4E8B7FF1-1420-49D1-A3A1-7EDC4B7C683A}" destId="{1D4E6842-F26C-4094-AEE4-F290D74B9A34}" srcOrd="0" destOrd="0" presId="urn:microsoft.com/office/officeart/2005/8/layout/hierarchy1"/>
    <dgm:cxn modelId="{0EB11AB4-571F-4DAB-A7E5-FE4A477A94BD}" type="presParOf" srcId="{4E8B7FF1-1420-49D1-A3A1-7EDC4B7C683A}" destId="{4161AD58-A3E3-442C-81B5-BED97C73E30F}" srcOrd="1" destOrd="0" presId="urn:microsoft.com/office/officeart/2005/8/layout/hierarchy1"/>
    <dgm:cxn modelId="{8D0D465E-92A9-4CE3-AD3D-3D306E1FAA89}" type="presParOf" srcId="{4FB706A4-6372-4C58-BCD2-F2A677DF22E5}" destId="{AB913CEC-B774-4F14-B699-211F7CD71B58}" srcOrd="1" destOrd="0" presId="urn:microsoft.com/office/officeart/2005/8/layout/hierarchy1"/>
    <dgm:cxn modelId="{6027E9D8-AA04-481F-9570-D2167516D628}" type="presParOf" srcId="{AB913CEC-B774-4F14-B699-211F7CD71B58}" destId="{635A7953-D421-4A6C-BC2D-25D18A020DDE}" srcOrd="0" destOrd="0" presId="urn:microsoft.com/office/officeart/2005/8/layout/hierarchy1"/>
    <dgm:cxn modelId="{65AAA514-8632-4F13-8C17-20154DD76248}" type="presParOf" srcId="{AB913CEC-B774-4F14-B699-211F7CD71B58}" destId="{B3A17F46-FAB5-4649-AC92-402048509C87}" srcOrd="1" destOrd="0" presId="urn:microsoft.com/office/officeart/2005/8/layout/hierarchy1"/>
    <dgm:cxn modelId="{0DFF7F12-7194-48AC-BD2F-50F8DDF052CB}" type="presParOf" srcId="{B3A17F46-FAB5-4649-AC92-402048509C87}" destId="{5FD8937D-9455-4241-B207-405D5AF385EB}" srcOrd="0" destOrd="0" presId="urn:microsoft.com/office/officeart/2005/8/layout/hierarchy1"/>
    <dgm:cxn modelId="{2F96F43C-FA62-4666-86DF-C63051E4FF67}" type="presParOf" srcId="{5FD8937D-9455-4241-B207-405D5AF385EB}" destId="{998F50A7-4BB3-4201-A05B-25304AF80D24}" srcOrd="0" destOrd="0" presId="urn:microsoft.com/office/officeart/2005/8/layout/hierarchy1"/>
    <dgm:cxn modelId="{515DE20C-3A55-4266-A241-582DC10298ED}" type="presParOf" srcId="{5FD8937D-9455-4241-B207-405D5AF385EB}" destId="{68661954-2DE0-47DF-B00D-E6B6A7DE90B1}" srcOrd="1" destOrd="0" presId="urn:microsoft.com/office/officeart/2005/8/layout/hierarchy1"/>
    <dgm:cxn modelId="{7D2F38EA-E85D-4199-B0C1-D9CFAAA8961F}" type="presParOf" srcId="{B3A17F46-FAB5-4649-AC92-402048509C87}" destId="{5400F033-A875-493E-84C6-21D1308D9DA3}" srcOrd="1" destOrd="0" presId="urn:microsoft.com/office/officeart/2005/8/layout/hierarchy1"/>
    <dgm:cxn modelId="{3C8F6C82-85A1-4E1C-A82A-F41235B2963C}" type="presParOf" srcId="{5400F033-A875-493E-84C6-21D1308D9DA3}" destId="{AD84B083-CF28-436D-A967-EE5D10A6EF91}" srcOrd="0" destOrd="0" presId="urn:microsoft.com/office/officeart/2005/8/layout/hierarchy1"/>
    <dgm:cxn modelId="{801B39F2-7823-4A3A-B2FD-419BAE7075B3}" type="presParOf" srcId="{5400F033-A875-493E-84C6-21D1308D9DA3}" destId="{EB787433-860A-4B33-8762-4BE03D3E386B}" srcOrd="1" destOrd="0" presId="urn:microsoft.com/office/officeart/2005/8/layout/hierarchy1"/>
    <dgm:cxn modelId="{7A0A75CC-A8B4-42C9-9158-192F6C971F5B}" type="presParOf" srcId="{EB787433-860A-4B33-8762-4BE03D3E386B}" destId="{A1D2FAEF-5D43-4D21-8A82-8A121EB90FAC}" srcOrd="0" destOrd="0" presId="urn:microsoft.com/office/officeart/2005/8/layout/hierarchy1"/>
    <dgm:cxn modelId="{1CEF28B6-8F0E-43E1-A607-467F761016F3}" type="presParOf" srcId="{A1D2FAEF-5D43-4D21-8A82-8A121EB90FAC}" destId="{A72D7BBD-D9DD-4112-A233-81413DB600EB}" srcOrd="0" destOrd="0" presId="urn:microsoft.com/office/officeart/2005/8/layout/hierarchy1"/>
    <dgm:cxn modelId="{D8D9EAD2-2B69-47C7-AE6B-A6FFBDECC384}" type="presParOf" srcId="{A1D2FAEF-5D43-4D21-8A82-8A121EB90FAC}" destId="{2B3482CA-D2EB-4E5B-9A78-4A3E79AD66FC}" srcOrd="1" destOrd="0" presId="urn:microsoft.com/office/officeart/2005/8/layout/hierarchy1"/>
    <dgm:cxn modelId="{E7741694-D693-49A6-B2C1-72CB9E96C791}" type="presParOf" srcId="{EB787433-860A-4B33-8762-4BE03D3E386B}" destId="{70BB4963-0652-4C03-B0E1-B4C8DD0EC086}" srcOrd="1" destOrd="0" presId="urn:microsoft.com/office/officeart/2005/8/layout/hierarchy1"/>
    <dgm:cxn modelId="{803C6136-2C0A-4C15-8133-07CCDE9E45F4}" type="presParOf" srcId="{5400F033-A875-493E-84C6-21D1308D9DA3}" destId="{FA3B3503-11D3-4F6A-8BDD-635AFBEDD083}" srcOrd="2" destOrd="0" presId="urn:microsoft.com/office/officeart/2005/8/layout/hierarchy1"/>
    <dgm:cxn modelId="{2152000E-3DFF-4F60-B49E-9D20B30ECCD5}" type="presParOf" srcId="{5400F033-A875-493E-84C6-21D1308D9DA3}" destId="{66A6B3D9-4DCE-451C-A448-30BAE05D2AE5}" srcOrd="3" destOrd="0" presId="urn:microsoft.com/office/officeart/2005/8/layout/hierarchy1"/>
    <dgm:cxn modelId="{A6D4B32E-C359-4965-9DB8-27C357930EDA}" type="presParOf" srcId="{66A6B3D9-4DCE-451C-A448-30BAE05D2AE5}" destId="{C6F83F94-48A9-40C7-91DA-FCC070389A40}" srcOrd="0" destOrd="0" presId="urn:microsoft.com/office/officeart/2005/8/layout/hierarchy1"/>
    <dgm:cxn modelId="{FCDBFF0B-515E-4DDA-ADA9-01A8033B2B0E}" type="presParOf" srcId="{C6F83F94-48A9-40C7-91DA-FCC070389A40}" destId="{BA57CB7D-A262-4ED6-8314-4586BEBBF5B5}" srcOrd="0" destOrd="0" presId="urn:microsoft.com/office/officeart/2005/8/layout/hierarchy1"/>
    <dgm:cxn modelId="{AE45EAF4-D85D-4804-811E-4038F7C8975C}" type="presParOf" srcId="{C6F83F94-48A9-40C7-91DA-FCC070389A40}" destId="{B8CF01EC-0D78-4EA4-88A6-027ADC30231D}" srcOrd="1" destOrd="0" presId="urn:microsoft.com/office/officeart/2005/8/layout/hierarchy1"/>
    <dgm:cxn modelId="{D4F70967-F303-4243-B8A4-9C6F5ECB8866}" type="presParOf" srcId="{66A6B3D9-4DCE-451C-A448-30BAE05D2AE5}" destId="{E7085E41-0C62-4F11-9A95-4ABAEC4020E4}"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F00ED12-C441-40DF-8F9F-944674879260}"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C6E8BC49-0D32-4356-A5C7-32430C7AAE07}">
      <dgm:prSet phldrT="[Text]"/>
      <dgm:spPr/>
      <dgm:t>
        <a:bodyPr/>
        <a:lstStyle/>
        <a:p>
          <a:r>
            <a:rPr lang="en-US"/>
            <a:t>Syndicated Data Sources</a:t>
          </a:r>
        </a:p>
      </dgm:t>
    </dgm:pt>
    <dgm:pt modelId="{11972F0A-E8A1-4A4F-ABA9-8116876B1FAF}" type="parTrans" cxnId="{9CCF5BCD-E8E3-442E-B44C-D98CC1FE246E}">
      <dgm:prSet/>
      <dgm:spPr/>
      <dgm:t>
        <a:bodyPr/>
        <a:lstStyle/>
        <a:p>
          <a:endParaRPr lang="en-US"/>
        </a:p>
      </dgm:t>
    </dgm:pt>
    <dgm:pt modelId="{FE32227B-E25A-4388-985C-03F7D9B4FAA1}" type="sibTrans" cxnId="{9CCF5BCD-E8E3-442E-B44C-D98CC1FE246E}">
      <dgm:prSet/>
      <dgm:spPr/>
      <dgm:t>
        <a:bodyPr/>
        <a:lstStyle/>
        <a:p>
          <a:endParaRPr lang="en-US"/>
        </a:p>
      </dgm:t>
    </dgm:pt>
    <dgm:pt modelId="{2E49D80E-8E03-4C15-A180-BD30D4BE80E0}">
      <dgm:prSet phldrT="[Text]"/>
      <dgm:spPr/>
      <dgm:t>
        <a:bodyPr/>
        <a:lstStyle/>
        <a:p>
          <a:r>
            <a:rPr lang="en-US"/>
            <a:t>House Hold Individual Data</a:t>
          </a:r>
        </a:p>
      </dgm:t>
    </dgm:pt>
    <dgm:pt modelId="{92F884C8-6C47-441D-A6F1-EFB2ECCD6139}" type="parTrans" cxnId="{91F49A38-7816-41ED-B0D9-DF1602A7C654}">
      <dgm:prSet/>
      <dgm:spPr/>
      <dgm:t>
        <a:bodyPr/>
        <a:lstStyle/>
        <a:p>
          <a:endParaRPr lang="en-US"/>
        </a:p>
      </dgm:t>
    </dgm:pt>
    <dgm:pt modelId="{1DAC3601-5F11-4932-81BF-6933327FA62C}" type="sibTrans" cxnId="{91F49A38-7816-41ED-B0D9-DF1602A7C654}">
      <dgm:prSet/>
      <dgm:spPr/>
      <dgm:t>
        <a:bodyPr/>
        <a:lstStyle/>
        <a:p>
          <a:endParaRPr lang="en-US"/>
        </a:p>
      </dgm:t>
    </dgm:pt>
    <dgm:pt modelId="{8D9855B7-0C5A-4661-AAF9-17D5C9D0B8D1}">
      <dgm:prSet phldrT="[Text]"/>
      <dgm:spPr/>
      <dgm:t>
        <a:bodyPr/>
        <a:lstStyle/>
        <a:p>
          <a:r>
            <a:rPr lang="en-US"/>
            <a:t>Institutional Syndicate Data</a:t>
          </a:r>
        </a:p>
      </dgm:t>
    </dgm:pt>
    <dgm:pt modelId="{FB338B7A-8110-4121-B965-38EA8491CCEC}" type="parTrans" cxnId="{3818D6AA-5CFF-4695-AE48-4AC61442D64A}">
      <dgm:prSet/>
      <dgm:spPr/>
      <dgm:t>
        <a:bodyPr/>
        <a:lstStyle/>
        <a:p>
          <a:endParaRPr lang="en-US"/>
        </a:p>
      </dgm:t>
    </dgm:pt>
    <dgm:pt modelId="{9859137A-CCA4-4E9F-AEE3-69D622C03733}" type="sibTrans" cxnId="{3818D6AA-5CFF-4695-AE48-4AC61442D64A}">
      <dgm:prSet/>
      <dgm:spPr/>
      <dgm:t>
        <a:bodyPr/>
        <a:lstStyle/>
        <a:p>
          <a:endParaRPr lang="en-US"/>
        </a:p>
      </dgm:t>
    </dgm:pt>
    <dgm:pt modelId="{7630A995-2F29-4C97-88EA-B30F609A730E}">
      <dgm:prSet phldrT="[Text]"/>
      <dgm:spPr/>
      <dgm:t>
        <a:bodyPr/>
        <a:lstStyle/>
        <a:p>
          <a:r>
            <a:rPr lang="en-US"/>
            <a:t>Media Specific Panels</a:t>
          </a:r>
        </a:p>
      </dgm:t>
    </dgm:pt>
    <dgm:pt modelId="{243B53F2-27A5-4281-BACC-4B50C8C2DCAF}" type="parTrans" cxnId="{68E0B3B9-2897-4FFA-A333-AF259115738F}">
      <dgm:prSet/>
      <dgm:spPr/>
      <dgm:t>
        <a:bodyPr/>
        <a:lstStyle/>
        <a:p>
          <a:endParaRPr lang="en-US"/>
        </a:p>
      </dgm:t>
    </dgm:pt>
    <dgm:pt modelId="{4A367237-DDD2-4093-BADF-3575732B040B}" type="sibTrans" cxnId="{68E0B3B9-2897-4FFA-A333-AF259115738F}">
      <dgm:prSet/>
      <dgm:spPr/>
      <dgm:t>
        <a:bodyPr/>
        <a:lstStyle/>
        <a:p>
          <a:endParaRPr lang="en-US"/>
        </a:p>
      </dgm:t>
    </dgm:pt>
    <dgm:pt modelId="{4DC57A9A-297E-4DF5-A0E8-D3E1E7811BCC}">
      <dgm:prSet phldrT="[Text]"/>
      <dgm:spPr/>
      <dgm:t>
        <a:bodyPr/>
        <a:lstStyle/>
        <a:p>
          <a:r>
            <a:rPr lang="en-US"/>
            <a:t>Surveys</a:t>
          </a:r>
        </a:p>
      </dgm:t>
    </dgm:pt>
    <dgm:pt modelId="{C62937E9-41F1-4D51-8ECD-5F65D6CED8F7}" type="parTrans" cxnId="{C296BE02-DA48-480B-B78A-139BAD8777AC}">
      <dgm:prSet/>
      <dgm:spPr/>
      <dgm:t>
        <a:bodyPr/>
        <a:lstStyle/>
        <a:p>
          <a:endParaRPr lang="en-US"/>
        </a:p>
      </dgm:t>
    </dgm:pt>
    <dgm:pt modelId="{43A00FE9-E82F-4912-9390-1A69391F5CDB}" type="sibTrans" cxnId="{C296BE02-DA48-480B-B78A-139BAD8777AC}">
      <dgm:prSet/>
      <dgm:spPr/>
      <dgm:t>
        <a:bodyPr/>
        <a:lstStyle/>
        <a:p>
          <a:endParaRPr lang="en-US"/>
        </a:p>
      </dgm:t>
    </dgm:pt>
    <dgm:pt modelId="{0E783A08-89C6-48A0-8DA8-1254E02E03C1}">
      <dgm:prSet phldrT="[Text]"/>
      <dgm:spPr/>
      <dgm:t>
        <a:bodyPr/>
        <a:lstStyle/>
        <a:p>
          <a:r>
            <a:rPr lang="en-US"/>
            <a:t>Product Prurchase Panels</a:t>
          </a:r>
        </a:p>
      </dgm:t>
    </dgm:pt>
    <dgm:pt modelId="{9CB7B718-756A-4C25-9C1D-60A34EB28A3C}" type="parTrans" cxnId="{AB350A18-5D34-401E-84AF-D8CBDD72D662}">
      <dgm:prSet/>
      <dgm:spPr/>
      <dgm:t>
        <a:bodyPr/>
        <a:lstStyle/>
        <a:p>
          <a:endParaRPr lang="en-US"/>
        </a:p>
      </dgm:t>
    </dgm:pt>
    <dgm:pt modelId="{BA2008D4-E53B-4FB9-B7D7-4EE7B11E8A81}" type="sibTrans" cxnId="{AB350A18-5D34-401E-84AF-D8CBDD72D662}">
      <dgm:prSet/>
      <dgm:spPr/>
      <dgm:t>
        <a:bodyPr/>
        <a:lstStyle/>
        <a:p>
          <a:endParaRPr lang="en-US"/>
        </a:p>
      </dgm:t>
    </dgm:pt>
    <dgm:pt modelId="{20B6DEC1-47C4-4F88-9BF8-9A89D43C8727}">
      <dgm:prSet/>
      <dgm:spPr/>
      <dgm:t>
        <a:bodyPr/>
        <a:lstStyle/>
        <a:p>
          <a:r>
            <a:rPr lang="en-US"/>
            <a:t>External Data</a:t>
          </a:r>
        </a:p>
      </dgm:t>
    </dgm:pt>
    <dgm:pt modelId="{650C44BB-5EB2-4161-A7F7-C7DD566F6198}" type="parTrans" cxnId="{EDB1F659-B31C-4C9D-93C7-190F200E9EC8}">
      <dgm:prSet/>
      <dgm:spPr/>
      <dgm:t>
        <a:bodyPr/>
        <a:lstStyle/>
        <a:p>
          <a:endParaRPr lang="en-US"/>
        </a:p>
      </dgm:t>
    </dgm:pt>
    <dgm:pt modelId="{6D7286FB-0633-45DF-B5D0-69ED5D505EC2}" type="sibTrans" cxnId="{EDB1F659-B31C-4C9D-93C7-190F200E9EC8}">
      <dgm:prSet/>
      <dgm:spPr/>
      <dgm:t>
        <a:bodyPr/>
        <a:lstStyle/>
        <a:p>
          <a:endParaRPr lang="en-US"/>
        </a:p>
      </dgm:t>
    </dgm:pt>
    <dgm:pt modelId="{CC38476A-5C05-4E32-BCF3-828B1CEE7F5A}" type="pres">
      <dgm:prSet presAssocID="{9F00ED12-C441-40DF-8F9F-944674879260}" presName="hierChild1" presStyleCnt="0">
        <dgm:presLayoutVars>
          <dgm:chPref val="1"/>
          <dgm:dir/>
          <dgm:animOne val="branch"/>
          <dgm:animLvl val="lvl"/>
          <dgm:resizeHandles/>
        </dgm:presLayoutVars>
      </dgm:prSet>
      <dgm:spPr/>
      <dgm:t>
        <a:bodyPr/>
        <a:lstStyle/>
        <a:p>
          <a:endParaRPr lang="en-GB"/>
        </a:p>
      </dgm:t>
    </dgm:pt>
    <dgm:pt modelId="{CA6DF6CC-BC3E-4E66-A27B-471ED545F911}" type="pres">
      <dgm:prSet presAssocID="{20B6DEC1-47C4-4F88-9BF8-9A89D43C8727}" presName="hierRoot1" presStyleCnt="0"/>
      <dgm:spPr/>
    </dgm:pt>
    <dgm:pt modelId="{C36449F3-1BCB-4B30-901B-0E61990B97F7}" type="pres">
      <dgm:prSet presAssocID="{20B6DEC1-47C4-4F88-9BF8-9A89D43C8727}" presName="composite" presStyleCnt="0"/>
      <dgm:spPr/>
    </dgm:pt>
    <dgm:pt modelId="{7371E75C-07BC-47F3-A083-A83CFA244B1D}" type="pres">
      <dgm:prSet presAssocID="{20B6DEC1-47C4-4F88-9BF8-9A89D43C8727}" presName="background" presStyleLbl="node0" presStyleIdx="0" presStyleCnt="1"/>
      <dgm:spPr/>
    </dgm:pt>
    <dgm:pt modelId="{11B82C34-AF6E-4087-9324-1D9F570F6759}" type="pres">
      <dgm:prSet presAssocID="{20B6DEC1-47C4-4F88-9BF8-9A89D43C8727}" presName="text" presStyleLbl="fgAcc0" presStyleIdx="0" presStyleCnt="1">
        <dgm:presLayoutVars>
          <dgm:chPref val="3"/>
        </dgm:presLayoutVars>
      </dgm:prSet>
      <dgm:spPr/>
      <dgm:t>
        <a:bodyPr/>
        <a:lstStyle/>
        <a:p>
          <a:endParaRPr lang="en-GB"/>
        </a:p>
      </dgm:t>
    </dgm:pt>
    <dgm:pt modelId="{B18C5EB4-D3FD-472B-8E21-06700C79AEBA}" type="pres">
      <dgm:prSet presAssocID="{20B6DEC1-47C4-4F88-9BF8-9A89D43C8727}" presName="hierChild2" presStyleCnt="0"/>
      <dgm:spPr/>
    </dgm:pt>
    <dgm:pt modelId="{A0E4DF25-3C74-4EB2-B87C-4D0196AA0A80}" type="pres">
      <dgm:prSet presAssocID="{11972F0A-E8A1-4A4F-ABA9-8116876B1FAF}" presName="Name10" presStyleLbl="parChTrans1D2" presStyleIdx="0" presStyleCnt="1"/>
      <dgm:spPr/>
      <dgm:t>
        <a:bodyPr/>
        <a:lstStyle/>
        <a:p>
          <a:endParaRPr lang="en-GB"/>
        </a:p>
      </dgm:t>
    </dgm:pt>
    <dgm:pt modelId="{214C03F9-6355-4BB9-9969-D2364996ECA0}" type="pres">
      <dgm:prSet presAssocID="{C6E8BC49-0D32-4356-A5C7-32430C7AAE07}" presName="hierRoot2" presStyleCnt="0"/>
      <dgm:spPr/>
    </dgm:pt>
    <dgm:pt modelId="{D31667A4-A5C6-40AD-BE05-D67557899547}" type="pres">
      <dgm:prSet presAssocID="{C6E8BC49-0D32-4356-A5C7-32430C7AAE07}" presName="composite2" presStyleCnt="0"/>
      <dgm:spPr/>
    </dgm:pt>
    <dgm:pt modelId="{841ACC27-E4E2-40DB-BC11-A12EB7CFA5A3}" type="pres">
      <dgm:prSet presAssocID="{C6E8BC49-0D32-4356-A5C7-32430C7AAE07}" presName="background2" presStyleLbl="node2" presStyleIdx="0" presStyleCnt="1"/>
      <dgm:spPr/>
    </dgm:pt>
    <dgm:pt modelId="{4C069514-3504-424D-9DB2-2A1319464820}" type="pres">
      <dgm:prSet presAssocID="{C6E8BC49-0D32-4356-A5C7-32430C7AAE07}" presName="text2" presStyleLbl="fgAcc2" presStyleIdx="0" presStyleCnt="1">
        <dgm:presLayoutVars>
          <dgm:chPref val="3"/>
        </dgm:presLayoutVars>
      </dgm:prSet>
      <dgm:spPr/>
      <dgm:t>
        <a:bodyPr/>
        <a:lstStyle/>
        <a:p>
          <a:endParaRPr lang="en-GB"/>
        </a:p>
      </dgm:t>
    </dgm:pt>
    <dgm:pt modelId="{EE96BD12-AB50-460B-9473-FDB2B6C2CEC4}" type="pres">
      <dgm:prSet presAssocID="{C6E8BC49-0D32-4356-A5C7-32430C7AAE07}" presName="hierChild3" presStyleCnt="0"/>
      <dgm:spPr/>
    </dgm:pt>
    <dgm:pt modelId="{4FF263D8-3E50-4CA2-AB2A-93A21F1CCD9B}" type="pres">
      <dgm:prSet presAssocID="{92F884C8-6C47-441D-A6F1-EFB2ECCD6139}" presName="Name17" presStyleLbl="parChTrans1D3" presStyleIdx="0" presStyleCnt="5"/>
      <dgm:spPr/>
      <dgm:t>
        <a:bodyPr/>
        <a:lstStyle/>
        <a:p>
          <a:endParaRPr lang="en-GB"/>
        </a:p>
      </dgm:t>
    </dgm:pt>
    <dgm:pt modelId="{CBF964C5-26EB-4865-A1F0-A9D25E5153E9}" type="pres">
      <dgm:prSet presAssocID="{2E49D80E-8E03-4C15-A180-BD30D4BE80E0}" presName="hierRoot3" presStyleCnt="0"/>
      <dgm:spPr/>
    </dgm:pt>
    <dgm:pt modelId="{128A24B4-BC3B-488F-A638-B5D50F566130}" type="pres">
      <dgm:prSet presAssocID="{2E49D80E-8E03-4C15-A180-BD30D4BE80E0}" presName="composite3" presStyleCnt="0"/>
      <dgm:spPr/>
    </dgm:pt>
    <dgm:pt modelId="{21F3245D-9F3B-4FBB-B4A4-568FE375C253}" type="pres">
      <dgm:prSet presAssocID="{2E49D80E-8E03-4C15-A180-BD30D4BE80E0}" presName="background3" presStyleLbl="node3" presStyleIdx="0" presStyleCnt="5"/>
      <dgm:spPr/>
    </dgm:pt>
    <dgm:pt modelId="{D9D81C70-F4A0-4532-869A-E62F43FAC2FD}" type="pres">
      <dgm:prSet presAssocID="{2E49D80E-8E03-4C15-A180-BD30D4BE80E0}" presName="text3" presStyleLbl="fgAcc3" presStyleIdx="0" presStyleCnt="5">
        <dgm:presLayoutVars>
          <dgm:chPref val="3"/>
        </dgm:presLayoutVars>
      </dgm:prSet>
      <dgm:spPr/>
      <dgm:t>
        <a:bodyPr/>
        <a:lstStyle/>
        <a:p>
          <a:endParaRPr lang="en-GB"/>
        </a:p>
      </dgm:t>
    </dgm:pt>
    <dgm:pt modelId="{A62A3905-5A1C-4526-9F82-9E7F40E084C0}" type="pres">
      <dgm:prSet presAssocID="{2E49D80E-8E03-4C15-A180-BD30D4BE80E0}" presName="hierChild4" presStyleCnt="0"/>
      <dgm:spPr/>
    </dgm:pt>
    <dgm:pt modelId="{AE5816B8-C352-4D29-8F31-66BB55686F85}" type="pres">
      <dgm:prSet presAssocID="{FB338B7A-8110-4121-B965-38EA8491CCEC}" presName="Name17" presStyleLbl="parChTrans1D3" presStyleIdx="1" presStyleCnt="5"/>
      <dgm:spPr/>
      <dgm:t>
        <a:bodyPr/>
        <a:lstStyle/>
        <a:p>
          <a:endParaRPr lang="en-GB"/>
        </a:p>
      </dgm:t>
    </dgm:pt>
    <dgm:pt modelId="{D6E76794-3326-4797-907E-2D16DFA1E842}" type="pres">
      <dgm:prSet presAssocID="{8D9855B7-0C5A-4661-AAF9-17D5C9D0B8D1}" presName="hierRoot3" presStyleCnt="0"/>
      <dgm:spPr/>
    </dgm:pt>
    <dgm:pt modelId="{F754AB43-A3F3-42A4-BB56-1133E4C52674}" type="pres">
      <dgm:prSet presAssocID="{8D9855B7-0C5A-4661-AAF9-17D5C9D0B8D1}" presName="composite3" presStyleCnt="0"/>
      <dgm:spPr/>
    </dgm:pt>
    <dgm:pt modelId="{6EC2C486-04D2-4A3A-B5DB-B81DCF05A791}" type="pres">
      <dgm:prSet presAssocID="{8D9855B7-0C5A-4661-AAF9-17D5C9D0B8D1}" presName="background3" presStyleLbl="node3" presStyleIdx="1" presStyleCnt="5"/>
      <dgm:spPr/>
    </dgm:pt>
    <dgm:pt modelId="{17BE40B3-22A6-42EF-863D-E41B419DDF70}" type="pres">
      <dgm:prSet presAssocID="{8D9855B7-0C5A-4661-AAF9-17D5C9D0B8D1}" presName="text3" presStyleLbl="fgAcc3" presStyleIdx="1" presStyleCnt="5">
        <dgm:presLayoutVars>
          <dgm:chPref val="3"/>
        </dgm:presLayoutVars>
      </dgm:prSet>
      <dgm:spPr/>
      <dgm:t>
        <a:bodyPr/>
        <a:lstStyle/>
        <a:p>
          <a:endParaRPr lang="en-US"/>
        </a:p>
      </dgm:t>
    </dgm:pt>
    <dgm:pt modelId="{DE2DF090-DD6F-421F-843C-C6450C014DDB}" type="pres">
      <dgm:prSet presAssocID="{8D9855B7-0C5A-4661-AAF9-17D5C9D0B8D1}" presName="hierChild4" presStyleCnt="0"/>
      <dgm:spPr/>
    </dgm:pt>
    <dgm:pt modelId="{17C4B527-8207-4CE9-9F7C-3B207B726225}" type="pres">
      <dgm:prSet presAssocID="{243B53F2-27A5-4281-BACC-4B50C8C2DCAF}" presName="Name17" presStyleLbl="parChTrans1D3" presStyleIdx="2" presStyleCnt="5"/>
      <dgm:spPr/>
      <dgm:t>
        <a:bodyPr/>
        <a:lstStyle/>
        <a:p>
          <a:endParaRPr lang="en-GB"/>
        </a:p>
      </dgm:t>
    </dgm:pt>
    <dgm:pt modelId="{0874108B-BDB3-46B1-86BE-073FB78B5992}" type="pres">
      <dgm:prSet presAssocID="{7630A995-2F29-4C97-88EA-B30F609A730E}" presName="hierRoot3" presStyleCnt="0"/>
      <dgm:spPr/>
    </dgm:pt>
    <dgm:pt modelId="{9EB75D2A-F05B-494C-BAFF-5EC75F70423A}" type="pres">
      <dgm:prSet presAssocID="{7630A995-2F29-4C97-88EA-B30F609A730E}" presName="composite3" presStyleCnt="0"/>
      <dgm:spPr/>
    </dgm:pt>
    <dgm:pt modelId="{0C0B301A-B00F-415E-9E83-F83E5782E876}" type="pres">
      <dgm:prSet presAssocID="{7630A995-2F29-4C97-88EA-B30F609A730E}" presName="background3" presStyleLbl="node3" presStyleIdx="2" presStyleCnt="5"/>
      <dgm:spPr/>
    </dgm:pt>
    <dgm:pt modelId="{2AEF5598-CDAE-404E-95F7-E85DC8B05669}" type="pres">
      <dgm:prSet presAssocID="{7630A995-2F29-4C97-88EA-B30F609A730E}" presName="text3" presStyleLbl="fgAcc3" presStyleIdx="2" presStyleCnt="5">
        <dgm:presLayoutVars>
          <dgm:chPref val="3"/>
        </dgm:presLayoutVars>
      </dgm:prSet>
      <dgm:spPr/>
      <dgm:t>
        <a:bodyPr/>
        <a:lstStyle/>
        <a:p>
          <a:endParaRPr lang="en-US"/>
        </a:p>
      </dgm:t>
    </dgm:pt>
    <dgm:pt modelId="{86B9AB18-6FE0-4AC1-AA11-E7C6BEF00F70}" type="pres">
      <dgm:prSet presAssocID="{7630A995-2F29-4C97-88EA-B30F609A730E}" presName="hierChild4" presStyleCnt="0"/>
      <dgm:spPr/>
    </dgm:pt>
    <dgm:pt modelId="{02B4C817-BFE4-4CBC-9A0B-5FF44458D6B9}" type="pres">
      <dgm:prSet presAssocID="{C62937E9-41F1-4D51-8ECD-5F65D6CED8F7}" presName="Name17" presStyleLbl="parChTrans1D3" presStyleIdx="3" presStyleCnt="5"/>
      <dgm:spPr/>
      <dgm:t>
        <a:bodyPr/>
        <a:lstStyle/>
        <a:p>
          <a:endParaRPr lang="en-GB"/>
        </a:p>
      </dgm:t>
    </dgm:pt>
    <dgm:pt modelId="{E9EFBD7D-916F-4BE9-B66D-DF9F19F59C97}" type="pres">
      <dgm:prSet presAssocID="{4DC57A9A-297E-4DF5-A0E8-D3E1E7811BCC}" presName="hierRoot3" presStyleCnt="0"/>
      <dgm:spPr/>
    </dgm:pt>
    <dgm:pt modelId="{DCE71FF8-D1B8-4280-AA2E-690B3759E8C0}" type="pres">
      <dgm:prSet presAssocID="{4DC57A9A-297E-4DF5-A0E8-D3E1E7811BCC}" presName="composite3" presStyleCnt="0"/>
      <dgm:spPr/>
    </dgm:pt>
    <dgm:pt modelId="{58AC7891-8E00-4612-9F64-4EC4C427C8F4}" type="pres">
      <dgm:prSet presAssocID="{4DC57A9A-297E-4DF5-A0E8-D3E1E7811BCC}" presName="background3" presStyleLbl="node3" presStyleIdx="3" presStyleCnt="5"/>
      <dgm:spPr/>
    </dgm:pt>
    <dgm:pt modelId="{857D96EB-7FA7-444B-913C-58380CC3DF7F}" type="pres">
      <dgm:prSet presAssocID="{4DC57A9A-297E-4DF5-A0E8-D3E1E7811BCC}" presName="text3" presStyleLbl="fgAcc3" presStyleIdx="3" presStyleCnt="5">
        <dgm:presLayoutVars>
          <dgm:chPref val="3"/>
        </dgm:presLayoutVars>
      </dgm:prSet>
      <dgm:spPr/>
      <dgm:t>
        <a:bodyPr/>
        <a:lstStyle/>
        <a:p>
          <a:endParaRPr lang="en-GB"/>
        </a:p>
      </dgm:t>
    </dgm:pt>
    <dgm:pt modelId="{2E456411-8421-41CD-961F-85AB3B716C3C}" type="pres">
      <dgm:prSet presAssocID="{4DC57A9A-297E-4DF5-A0E8-D3E1E7811BCC}" presName="hierChild4" presStyleCnt="0"/>
      <dgm:spPr/>
    </dgm:pt>
    <dgm:pt modelId="{740FFD85-4099-4BFB-A4FA-FDBE14CB0099}" type="pres">
      <dgm:prSet presAssocID="{9CB7B718-756A-4C25-9C1D-60A34EB28A3C}" presName="Name17" presStyleLbl="parChTrans1D3" presStyleIdx="4" presStyleCnt="5"/>
      <dgm:spPr/>
      <dgm:t>
        <a:bodyPr/>
        <a:lstStyle/>
        <a:p>
          <a:endParaRPr lang="en-GB"/>
        </a:p>
      </dgm:t>
    </dgm:pt>
    <dgm:pt modelId="{C407F5CC-3E78-4EF6-B3D4-1868AC29BCF2}" type="pres">
      <dgm:prSet presAssocID="{0E783A08-89C6-48A0-8DA8-1254E02E03C1}" presName="hierRoot3" presStyleCnt="0"/>
      <dgm:spPr/>
    </dgm:pt>
    <dgm:pt modelId="{D4E1AA8C-888A-4C91-B852-DAE994DC183B}" type="pres">
      <dgm:prSet presAssocID="{0E783A08-89C6-48A0-8DA8-1254E02E03C1}" presName="composite3" presStyleCnt="0"/>
      <dgm:spPr/>
    </dgm:pt>
    <dgm:pt modelId="{EF943773-A40D-4989-9022-115149C76114}" type="pres">
      <dgm:prSet presAssocID="{0E783A08-89C6-48A0-8DA8-1254E02E03C1}" presName="background3" presStyleLbl="node3" presStyleIdx="4" presStyleCnt="5"/>
      <dgm:spPr/>
    </dgm:pt>
    <dgm:pt modelId="{7974684F-F9E7-4179-91C2-9FA8542B18FC}" type="pres">
      <dgm:prSet presAssocID="{0E783A08-89C6-48A0-8DA8-1254E02E03C1}" presName="text3" presStyleLbl="fgAcc3" presStyleIdx="4" presStyleCnt="5">
        <dgm:presLayoutVars>
          <dgm:chPref val="3"/>
        </dgm:presLayoutVars>
      </dgm:prSet>
      <dgm:spPr/>
      <dgm:t>
        <a:bodyPr/>
        <a:lstStyle/>
        <a:p>
          <a:endParaRPr lang="en-US"/>
        </a:p>
      </dgm:t>
    </dgm:pt>
    <dgm:pt modelId="{E9912292-FF1D-4E81-B3F9-4B8593B0D74D}" type="pres">
      <dgm:prSet presAssocID="{0E783A08-89C6-48A0-8DA8-1254E02E03C1}" presName="hierChild4" presStyleCnt="0"/>
      <dgm:spPr/>
    </dgm:pt>
  </dgm:ptLst>
  <dgm:cxnLst>
    <dgm:cxn modelId="{9E4C05C1-E42A-44B9-96FD-E3ABE3F7CF42}" type="presOf" srcId="{8D9855B7-0C5A-4661-AAF9-17D5C9D0B8D1}" destId="{17BE40B3-22A6-42EF-863D-E41B419DDF70}" srcOrd="0" destOrd="0" presId="urn:microsoft.com/office/officeart/2005/8/layout/hierarchy1"/>
    <dgm:cxn modelId="{0D0C3EAB-A267-4EAD-B4E0-6B8DEDA8CA6B}" type="presOf" srcId="{9CB7B718-756A-4C25-9C1D-60A34EB28A3C}" destId="{740FFD85-4099-4BFB-A4FA-FDBE14CB0099}" srcOrd="0" destOrd="0" presId="urn:microsoft.com/office/officeart/2005/8/layout/hierarchy1"/>
    <dgm:cxn modelId="{9CCF5BCD-E8E3-442E-B44C-D98CC1FE246E}" srcId="{20B6DEC1-47C4-4F88-9BF8-9A89D43C8727}" destId="{C6E8BC49-0D32-4356-A5C7-32430C7AAE07}" srcOrd="0" destOrd="0" parTransId="{11972F0A-E8A1-4A4F-ABA9-8116876B1FAF}" sibTransId="{FE32227B-E25A-4388-985C-03F7D9B4FAA1}"/>
    <dgm:cxn modelId="{DED425B5-6734-40FE-8170-DC52E05B9D56}" type="presOf" srcId="{9F00ED12-C441-40DF-8F9F-944674879260}" destId="{CC38476A-5C05-4E32-BCF3-828B1CEE7F5A}" srcOrd="0" destOrd="0" presId="urn:microsoft.com/office/officeart/2005/8/layout/hierarchy1"/>
    <dgm:cxn modelId="{EDB1F659-B31C-4C9D-93C7-190F200E9EC8}" srcId="{9F00ED12-C441-40DF-8F9F-944674879260}" destId="{20B6DEC1-47C4-4F88-9BF8-9A89D43C8727}" srcOrd="0" destOrd="0" parTransId="{650C44BB-5EB2-4161-A7F7-C7DD566F6198}" sibTransId="{6D7286FB-0633-45DF-B5D0-69ED5D505EC2}"/>
    <dgm:cxn modelId="{539768E0-B8BB-49D8-AF26-CD1A27AA3EB4}" type="presOf" srcId="{4DC57A9A-297E-4DF5-A0E8-D3E1E7811BCC}" destId="{857D96EB-7FA7-444B-913C-58380CC3DF7F}" srcOrd="0" destOrd="0" presId="urn:microsoft.com/office/officeart/2005/8/layout/hierarchy1"/>
    <dgm:cxn modelId="{AB350A18-5D34-401E-84AF-D8CBDD72D662}" srcId="{C6E8BC49-0D32-4356-A5C7-32430C7AAE07}" destId="{0E783A08-89C6-48A0-8DA8-1254E02E03C1}" srcOrd="4" destOrd="0" parTransId="{9CB7B718-756A-4C25-9C1D-60A34EB28A3C}" sibTransId="{BA2008D4-E53B-4FB9-B7D7-4EE7B11E8A81}"/>
    <dgm:cxn modelId="{D709F0D7-563D-42BB-9D05-EA7940043406}" type="presOf" srcId="{2E49D80E-8E03-4C15-A180-BD30D4BE80E0}" destId="{D9D81C70-F4A0-4532-869A-E62F43FAC2FD}" srcOrd="0" destOrd="0" presId="urn:microsoft.com/office/officeart/2005/8/layout/hierarchy1"/>
    <dgm:cxn modelId="{68E0B3B9-2897-4FFA-A333-AF259115738F}" srcId="{C6E8BC49-0D32-4356-A5C7-32430C7AAE07}" destId="{7630A995-2F29-4C97-88EA-B30F609A730E}" srcOrd="2" destOrd="0" parTransId="{243B53F2-27A5-4281-BACC-4B50C8C2DCAF}" sibTransId="{4A367237-DDD2-4093-BADF-3575732B040B}"/>
    <dgm:cxn modelId="{B97EE181-42C3-47D7-8589-E728CDF96383}" type="presOf" srcId="{11972F0A-E8A1-4A4F-ABA9-8116876B1FAF}" destId="{A0E4DF25-3C74-4EB2-B87C-4D0196AA0A80}" srcOrd="0" destOrd="0" presId="urn:microsoft.com/office/officeart/2005/8/layout/hierarchy1"/>
    <dgm:cxn modelId="{4C46D9DB-C621-4CE6-B4BB-491672797322}" type="presOf" srcId="{7630A995-2F29-4C97-88EA-B30F609A730E}" destId="{2AEF5598-CDAE-404E-95F7-E85DC8B05669}" srcOrd="0" destOrd="0" presId="urn:microsoft.com/office/officeart/2005/8/layout/hierarchy1"/>
    <dgm:cxn modelId="{8967B9EE-BD8C-4AED-B7C7-2FC299D15F63}" type="presOf" srcId="{243B53F2-27A5-4281-BACC-4B50C8C2DCAF}" destId="{17C4B527-8207-4CE9-9F7C-3B207B726225}" srcOrd="0" destOrd="0" presId="urn:microsoft.com/office/officeart/2005/8/layout/hierarchy1"/>
    <dgm:cxn modelId="{76CDE30A-7DCE-42CB-AE91-F1D234E05287}" type="presOf" srcId="{92F884C8-6C47-441D-A6F1-EFB2ECCD6139}" destId="{4FF263D8-3E50-4CA2-AB2A-93A21F1CCD9B}" srcOrd="0" destOrd="0" presId="urn:microsoft.com/office/officeart/2005/8/layout/hierarchy1"/>
    <dgm:cxn modelId="{88BAB815-A773-4A84-A2D3-D5198BAB41CD}" type="presOf" srcId="{FB338B7A-8110-4121-B965-38EA8491CCEC}" destId="{AE5816B8-C352-4D29-8F31-66BB55686F85}" srcOrd="0" destOrd="0" presId="urn:microsoft.com/office/officeart/2005/8/layout/hierarchy1"/>
    <dgm:cxn modelId="{8984519C-6F87-4834-8A02-CDC0543BC76F}" type="presOf" srcId="{20B6DEC1-47C4-4F88-9BF8-9A89D43C8727}" destId="{11B82C34-AF6E-4087-9324-1D9F570F6759}" srcOrd="0" destOrd="0" presId="urn:microsoft.com/office/officeart/2005/8/layout/hierarchy1"/>
    <dgm:cxn modelId="{3818D6AA-5CFF-4695-AE48-4AC61442D64A}" srcId="{C6E8BC49-0D32-4356-A5C7-32430C7AAE07}" destId="{8D9855B7-0C5A-4661-AAF9-17D5C9D0B8D1}" srcOrd="1" destOrd="0" parTransId="{FB338B7A-8110-4121-B965-38EA8491CCEC}" sibTransId="{9859137A-CCA4-4E9F-AEE3-69D622C03733}"/>
    <dgm:cxn modelId="{256C7E77-0389-4204-A6B8-9B69DB6D3F17}" type="presOf" srcId="{C62937E9-41F1-4D51-8ECD-5F65D6CED8F7}" destId="{02B4C817-BFE4-4CBC-9A0B-5FF44458D6B9}" srcOrd="0" destOrd="0" presId="urn:microsoft.com/office/officeart/2005/8/layout/hierarchy1"/>
    <dgm:cxn modelId="{91F49A38-7816-41ED-B0D9-DF1602A7C654}" srcId="{C6E8BC49-0D32-4356-A5C7-32430C7AAE07}" destId="{2E49D80E-8E03-4C15-A180-BD30D4BE80E0}" srcOrd="0" destOrd="0" parTransId="{92F884C8-6C47-441D-A6F1-EFB2ECCD6139}" sibTransId="{1DAC3601-5F11-4932-81BF-6933327FA62C}"/>
    <dgm:cxn modelId="{10907D92-F351-4981-99A0-8306DDED0927}" type="presOf" srcId="{0E783A08-89C6-48A0-8DA8-1254E02E03C1}" destId="{7974684F-F9E7-4179-91C2-9FA8542B18FC}" srcOrd="0" destOrd="0" presId="urn:microsoft.com/office/officeart/2005/8/layout/hierarchy1"/>
    <dgm:cxn modelId="{6C41E24C-534A-4E52-BE18-6A5C03C73E84}" type="presOf" srcId="{C6E8BC49-0D32-4356-A5C7-32430C7AAE07}" destId="{4C069514-3504-424D-9DB2-2A1319464820}" srcOrd="0" destOrd="0" presId="urn:microsoft.com/office/officeart/2005/8/layout/hierarchy1"/>
    <dgm:cxn modelId="{C296BE02-DA48-480B-B78A-139BAD8777AC}" srcId="{C6E8BC49-0D32-4356-A5C7-32430C7AAE07}" destId="{4DC57A9A-297E-4DF5-A0E8-D3E1E7811BCC}" srcOrd="3" destOrd="0" parTransId="{C62937E9-41F1-4D51-8ECD-5F65D6CED8F7}" sibTransId="{43A00FE9-E82F-4912-9390-1A69391F5CDB}"/>
    <dgm:cxn modelId="{4E293A12-E4D3-401A-921F-E5CCAB19DCE4}" type="presParOf" srcId="{CC38476A-5C05-4E32-BCF3-828B1CEE7F5A}" destId="{CA6DF6CC-BC3E-4E66-A27B-471ED545F911}" srcOrd="0" destOrd="0" presId="urn:microsoft.com/office/officeart/2005/8/layout/hierarchy1"/>
    <dgm:cxn modelId="{0C960A3A-7475-48E5-8D24-D758E931FACE}" type="presParOf" srcId="{CA6DF6CC-BC3E-4E66-A27B-471ED545F911}" destId="{C36449F3-1BCB-4B30-901B-0E61990B97F7}" srcOrd="0" destOrd="0" presId="urn:microsoft.com/office/officeart/2005/8/layout/hierarchy1"/>
    <dgm:cxn modelId="{890CD9A2-BC94-4A2C-935E-3D6FFB0A2E24}" type="presParOf" srcId="{C36449F3-1BCB-4B30-901B-0E61990B97F7}" destId="{7371E75C-07BC-47F3-A083-A83CFA244B1D}" srcOrd="0" destOrd="0" presId="urn:microsoft.com/office/officeart/2005/8/layout/hierarchy1"/>
    <dgm:cxn modelId="{846DC27F-7378-4A80-89FA-E455EEB2B46F}" type="presParOf" srcId="{C36449F3-1BCB-4B30-901B-0E61990B97F7}" destId="{11B82C34-AF6E-4087-9324-1D9F570F6759}" srcOrd="1" destOrd="0" presId="urn:microsoft.com/office/officeart/2005/8/layout/hierarchy1"/>
    <dgm:cxn modelId="{200E1E53-517A-43CE-9CF5-426875D6B47C}" type="presParOf" srcId="{CA6DF6CC-BC3E-4E66-A27B-471ED545F911}" destId="{B18C5EB4-D3FD-472B-8E21-06700C79AEBA}" srcOrd="1" destOrd="0" presId="urn:microsoft.com/office/officeart/2005/8/layout/hierarchy1"/>
    <dgm:cxn modelId="{903D2E51-0DEF-4B5B-9F62-84B0EF39B3BF}" type="presParOf" srcId="{B18C5EB4-D3FD-472B-8E21-06700C79AEBA}" destId="{A0E4DF25-3C74-4EB2-B87C-4D0196AA0A80}" srcOrd="0" destOrd="0" presId="urn:microsoft.com/office/officeart/2005/8/layout/hierarchy1"/>
    <dgm:cxn modelId="{55CDD35D-BFE0-4379-82EF-0DD2607CA5E1}" type="presParOf" srcId="{B18C5EB4-D3FD-472B-8E21-06700C79AEBA}" destId="{214C03F9-6355-4BB9-9969-D2364996ECA0}" srcOrd="1" destOrd="0" presId="urn:microsoft.com/office/officeart/2005/8/layout/hierarchy1"/>
    <dgm:cxn modelId="{59790BE1-FB32-408F-A488-A2264759B706}" type="presParOf" srcId="{214C03F9-6355-4BB9-9969-D2364996ECA0}" destId="{D31667A4-A5C6-40AD-BE05-D67557899547}" srcOrd="0" destOrd="0" presId="urn:microsoft.com/office/officeart/2005/8/layout/hierarchy1"/>
    <dgm:cxn modelId="{B04B8CBF-C396-4ECB-B555-D2C7B58C06D3}" type="presParOf" srcId="{D31667A4-A5C6-40AD-BE05-D67557899547}" destId="{841ACC27-E4E2-40DB-BC11-A12EB7CFA5A3}" srcOrd="0" destOrd="0" presId="urn:microsoft.com/office/officeart/2005/8/layout/hierarchy1"/>
    <dgm:cxn modelId="{A78138A3-1496-4C03-90F0-F019D60AC60A}" type="presParOf" srcId="{D31667A4-A5C6-40AD-BE05-D67557899547}" destId="{4C069514-3504-424D-9DB2-2A1319464820}" srcOrd="1" destOrd="0" presId="urn:microsoft.com/office/officeart/2005/8/layout/hierarchy1"/>
    <dgm:cxn modelId="{25075A0B-418D-47DB-9EA4-92402E0C0482}" type="presParOf" srcId="{214C03F9-6355-4BB9-9969-D2364996ECA0}" destId="{EE96BD12-AB50-460B-9473-FDB2B6C2CEC4}" srcOrd="1" destOrd="0" presId="urn:microsoft.com/office/officeart/2005/8/layout/hierarchy1"/>
    <dgm:cxn modelId="{0F56DB7C-1535-435C-816C-A6D51A5DBD4A}" type="presParOf" srcId="{EE96BD12-AB50-460B-9473-FDB2B6C2CEC4}" destId="{4FF263D8-3E50-4CA2-AB2A-93A21F1CCD9B}" srcOrd="0" destOrd="0" presId="urn:microsoft.com/office/officeart/2005/8/layout/hierarchy1"/>
    <dgm:cxn modelId="{C0B42087-D76A-44C1-9A8E-7EFF5109FE7D}" type="presParOf" srcId="{EE96BD12-AB50-460B-9473-FDB2B6C2CEC4}" destId="{CBF964C5-26EB-4865-A1F0-A9D25E5153E9}" srcOrd="1" destOrd="0" presId="urn:microsoft.com/office/officeart/2005/8/layout/hierarchy1"/>
    <dgm:cxn modelId="{08308D96-D588-4F74-8100-DAE850DE6218}" type="presParOf" srcId="{CBF964C5-26EB-4865-A1F0-A9D25E5153E9}" destId="{128A24B4-BC3B-488F-A638-B5D50F566130}" srcOrd="0" destOrd="0" presId="urn:microsoft.com/office/officeart/2005/8/layout/hierarchy1"/>
    <dgm:cxn modelId="{E3EDD0F7-86DC-4DE1-AA00-F8AC00A6EA64}" type="presParOf" srcId="{128A24B4-BC3B-488F-A638-B5D50F566130}" destId="{21F3245D-9F3B-4FBB-B4A4-568FE375C253}" srcOrd="0" destOrd="0" presId="urn:microsoft.com/office/officeart/2005/8/layout/hierarchy1"/>
    <dgm:cxn modelId="{26B1120D-7977-4A88-86C8-51A12BF0234C}" type="presParOf" srcId="{128A24B4-BC3B-488F-A638-B5D50F566130}" destId="{D9D81C70-F4A0-4532-869A-E62F43FAC2FD}" srcOrd="1" destOrd="0" presId="urn:microsoft.com/office/officeart/2005/8/layout/hierarchy1"/>
    <dgm:cxn modelId="{FFADD9DD-A814-4214-B6AC-5F68C3FA7C86}" type="presParOf" srcId="{CBF964C5-26EB-4865-A1F0-A9D25E5153E9}" destId="{A62A3905-5A1C-4526-9F82-9E7F40E084C0}" srcOrd="1" destOrd="0" presId="urn:microsoft.com/office/officeart/2005/8/layout/hierarchy1"/>
    <dgm:cxn modelId="{46D353EE-CD53-42BE-ADE6-F8AD96FF1454}" type="presParOf" srcId="{EE96BD12-AB50-460B-9473-FDB2B6C2CEC4}" destId="{AE5816B8-C352-4D29-8F31-66BB55686F85}" srcOrd="2" destOrd="0" presId="urn:microsoft.com/office/officeart/2005/8/layout/hierarchy1"/>
    <dgm:cxn modelId="{2183E528-4D6A-4C4E-890E-19163EE13BD4}" type="presParOf" srcId="{EE96BD12-AB50-460B-9473-FDB2B6C2CEC4}" destId="{D6E76794-3326-4797-907E-2D16DFA1E842}" srcOrd="3" destOrd="0" presId="urn:microsoft.com/office/officeart/2005/8/layout/hierarchy1"/>
    <dgm:cxn modelId="{CE665576-4134-49B4-956C-A725CB40F9CE}" type="presParOf" srcId="{D6E76794-3326-4797-907E-2D16DFA1E842}" destId="{F754AB43-A3F3-42A4-BB56-1133E4C52674}" srcOrd="0" destOrd="0" presId="urn:microsoft.com/office/officeart/2005/8/layout/hierarchy1"/>
    <dgm:cxn modelId="{A6A1DEDC-5209-4D88-AD00-E3F4115DC8CD}" type="presParOf" srcId="{F754AB43-A3F3-42A4-BB56-1133E4C52674}" destId="{6EC2C486-04D2-4A3A-B5DB-B81DCF05A791}" srcOrd="0" destOrd="0" presId="urn:microsoft.com/office/officeart/2005/8/layout/hierarchy1"/>
    <dgm:cxn modelId="{B6A8417F-6AF6-4B82-9EBC-7F3D2ED2815B}" type="presParOf" srcId="{F754AB43-A3F3-42A4-BB56-1133E4C52674}" destId="{17BE40B3-22A6-42EF-863D-E41B419DDF70}" srcOrd="1" destOrd="0" presId="urn:microsoft.com/office/officeart/2005/8/layout/hierarchy1"/>
    <dgm:cxn modelId="{0E5B5FE0-5C2F-4BA6-AD56-180CB200F241}" type="presParOf" srcId="{D6E76794-3326-4797-907E-2D16DFA1E842}" destId="{DE2DF090-DD6F-421F-843C-C6450C014DDB}" srcOrd="1" destOrd="0" presId="urn:microsoft.com/office/officeart/2005/8/layout/hierarchy1"/>
    <dgm:cxn modelId="{207999E7-F08D-4890-8074-A0030D250CFC}" type="presParOf" srcId="{EE96BD12-AB50-460B-9473-FDB2B6C2CEC4}" destId="{17C4B527-8207-4CE9-9F7C-3B207B726225}" srcOrd="4" destOrd="0" presId="urn:microsoft.com/office/officeart/2005/8/layout/hierarchy1"/>
    <dgm:cxn modelId="{B6BD0B29-2ACE-4068-97AD-79F9572679E1}" type="presParOf" srcId="{EE96BD12-AB50-460B-9473-FDB2B6C2CEC4}" destId="{0874108B-BDB3-46B1-86BE-073FB78B5992}" srcOrd="5" destOrd="0" presId="urn:microsoft.com/office/officeart/2005/8/layout/hierarchy1"/>
    <dgm:cxn modelId="{0F33AD9B-E6EC-44A0-BBE0-0DB32D4046C3}" type="presParOf" srcId="{0874108B-BDB3-46B1-86BE-073FB78B5992}" destId="{9EB75D2A-F05B-494C-BAFF-5EC75F70423A}" srcOrd="0" destOrd="0" presId="urn:microsoft.com/office/officeart/2005/8/layout/hierarchy1"/>
    <dgm:cxn modelId="{1E365D49-D0EF-4E9B-A589-06DC0B8A7DCE}" type="presParOf" srcId="{9EB75D2A-F05B-494C-BAFF-5EC75F70423A}" destId="{0C0B301A-B00F-415E-9E83-F83E5782E876}" srcOrd="0" destOrd="0" presId="urn:microsoft.com/office/officeart/2005/8/layout/hierarchy1"/>
    <dgm:cxn modelId="{B02A39ED-1134-4144-9231-EC2D4A57817F}" type="presParOf" srcId="{9EB75D2A-F05B-494C-BAFF-5EC75F70423A}" destId="{2AEF5598-CDAE-404E-95F7-E85DC8B05669}" srcOrd="1" destOrd="0" presId="urn:microsoft.com/office/officeart/2005/8/layout/hierarchy1"/>
    <dgm:cxn modelId="{5B7CA4A7-EB9F-45A7-9805-D0F3F7FA98A0}" type="presParOf" srcId="{0874108B-BDB3-46B1-86BE-073FB78B5992}" destId="{86B9AB18-6FE0-4AC1-AA11-E7C6BEF00F70}" srcOrd="1" destOrd="0" presId="urn:microsoft.com/office/officeart/2005/8/layout/hierarchy1"/>
    <dgm:cxn modelId="{63D4CF8C-AA78-4185-9455-CA6377E4A2B6}" type="presParOf" srcId="{EE96BD12-AB50-460B-9473-FDB2B6C2CEC4}" destId="{02B4C817-BFE4-4CBC-9A0B-5FF44458D6B9}" srcOrd="6" destOrd="0" presId="urn:microsoft.com/office/officeart/2005/8/layout/hierarchy1"/>
    <dgm:cxn modelId="{4FE1B9A0-BE63-4C61-88F1-0B5EB2798B6A}" type="presParOf" srcId="{EE96BD12-AB50-460B-9473-FDB2B6C2CEC4}" destId="{E9EFBD7D-916F-4BE9-B66D-DF9F19F59C97}" srcOrd="7" destOrd="0" presId="urn:microsoft.com/office/officeart/2005/8/layout/hierarchy1"/>
    <dgm:cxn modelId="{9C1067D1-A307-4262-B845-D54549E89ECB}" type="presParOf" srcId="{E9EFBD7D-916F-4BE9-B66D-DF9F19F59C97}" destId="{DCE71FF8-D1B8-4280-AA2E-690B3759E8C0}" srcOrd="0" destOrd="0" presId="urn:microsoft.com/office/officeart/2005/8/layout/hierarchy1"/>
    <dgm:cxn modelId="{F87DDEEC-3D94-4FCB-B641-7142E3219FDC}" type="presParOf" srcId="{DCE71FF8-D1B8-4280-AA2E-690B3759E8C0}" destId="{58AC7891-8E00-4612-9F64-4EC4C427C8F4}" srcOrd="0" destOrd="0" presId="urn:microsoft.com/office/officeart/2005/8/layout/hierarchy1"/>
    <dgm:cxn modelId="{9F8E6F92-584B-44E1-8DB4-C006773870E2}" type="presParOf" srcId="{DCE71FF8-D1B8-4280-AA2E-690B3759E8C0}" destId="{857D96EB-7FA7-444B-913C-58380CC3DF7F}" srcOrd="1" destOrd="0" presId="urn:microsoft.com/office/officeart/2005/8/layout/hierarchy1"/>
    <dgm:cxn modelId="{E356FF32-4D94-4D35-88F8-68EC65D2F66A}" type="presParOf" srcId="{E9EFBD7D-916F-4BE9-B66D-DF9F19F59C97}" destId="{2E456411-8421-41CD-961F-85AB3B716C3C}" srcOrd="1" destOrd="0" presId="urn:microsoft.com/office/officeart/2005/8/layout/hierarchy1"/>
    <dgm:cxn modelId="{BD0803B1-E3A0-408D-8A0F-E8039D8AD138}" type="presParOf" srcId="{EE96BD12-AB50-460B-9473-FDB2B6C2CEC4}" destId="{740FFD85-4099-4BFB-A4FA-FDBE14CB0099}" srcOrd="8" destOrd="0" presId="urn:microsoft.com/office/officeart/2005/8/layout/hierarchy1"/>
    <dgm:cxn modelId="{BA4029B0-D8BF-4753-8B89-F10627022522}" type="presParOf" srcId="{EE96BD12-AB50-460B-9473-FDB2B6C2CEC4}" destId="{C407F5CC-3E78-4EF6-B3D4-1868AC29BCF2}" srcOrd="9" destOrd="0" presId="urn:microsoft.com/office/officeart/2005/8/layout/hierarchy1"/>
    <dgm:cxn modelId="{743069E6-4386-44BF-B23C-2E4F619B8EC7}" type="presParOf" srcId="{C407F5CC-3E78-4EF6-B3D4-1868AC29BCF2}" destId="{D4E1AA8C-888A-4C91-B852-DAE994DC183B}" srcOrd="0" destOrd="0" presId="urn:microsoft.com/office/officeart/2005/8/layout/hierarchy1"/>
    <dgm:cxn modelId="{C90C7F52-3CE4-45E1-975B-10BDAAFF1D0C}" type="presParOf" srcId="{D4E1AA8C-888A-4C91-B852-DAE994DC183B}" destId="{EF943773-A40D-4989-9022-115149C76114}" srcOrd="0" destOrd="0" presId="urn:microsoft.com/office/officeart/2005/8/layout/hierarchy1"/>
    <dgm:cxn modelId="{2314F2A8-5107-4DFF-8C6A-CE7239CC7AFB}" type="presParOf" srcId="{D4E1AA8C-888A-4C91-B852-DAE994DC183B}" destId="{7974684F-F9E7-4179-91C2-9FA8542B18FC}" srcOrd="1" destOrd="0" presId="urn:microsoft.com/office/officeart/2005/8/layout/hierarchy1"/>
    <dgm:cxn modelId="{9AE05CE0-70F7-42F0-B93E-456007EBCEC9}" type="presParOf" srcId="{C407F5CC-3E78-4EF6-B3D4-1868AC29BCF2}" destId="{E9912292-FF1D-4E81-B3F9-4B8593B0D74D}"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2C342-254C-4995-9211-EC78A9D0413E}">
      <dsp:nvSpPr>
        <dsp:cNvPr id="0" name=""/>
        <dsp:cNvSpPr/>
      </dsp:nvSpPr>
      <dsp:spPr>
        <a:xfrm rot="5400000">
          <a:off x="-75339" y="77439"/>
          <a:ext cx="502261" cy="351583"/>
        </a:xfrm>
        <a:prstGeom prst="chevron">
          <a:avLst/>
        </a:prstGeom>
        <a:gradFill rotWithShape="0">
          <a:gsLst>
            <a:gs pos="0">
              <a:schemeClr val="accent1">
                <a:shade val="80000"/>
                <a:hueOff val="0"/>
                <a:satOff val="0"/>
                <a:lumOff val="0"/>
                <a:alphaOff val="0"/>
                <a:shade val="15000"/>
                <a:satMod val="180000"/>
              </a:schemeClr>
            </a:gs>
            <a:gs pos="50000">
              <a:schemeClr val="accent1">
                <a:shade val="80000"/>
                <a:hueOff val="0"/>
                <a:satOff val="0"/>
                <a:lumOff val="0"/>
                <a:alphaOff val="0"/>
                <a:shade val="45000"/>
                <a:satMod val="170000"/>
              </a:schemeClr>
            </a:gs>
            <a:gs pos="70000">
              <a:schemeClr val="accent1">
                <a:shade val="80000"/>
                <a:hueOff val="0"/>
                <a:satOff val="0"/>
                <a:lumOff val="0"/>
                <a:alphaOff val="0"/>
                <a:tint val="99000"/>
                <a:shade val="65000"/>
                <a:satMod val="155000"/>
              </a:schemeClr>
            </a:gs>
            <a:gs pos="100000">
              <a:schemeClr val="accent1">
                <a:shade val="80000"/>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n-GB" sz="700" kern="1200"/>
            <a:t>Step 1</a:t>
          </a:r>
        </a:p>
      </dsp:txBody>
      <dsp:txXfrm rot="-5400000">
        <a:off x="1" y="177892"/>
        <a:ext cx="351583" cy="150678"/>
      </dsp:txXfrm>
    </dsp:sp>
    <dsp:sp modelId="{8E63F7F5-74DF-428F-894B-7006C092EEF7}">
      <dsp:nvSpPr>
        <dsp:cNvPr id="0" name=""/>
        <dsp:cNvSpPr/>
      </dsp:nvSpPr>
      <dsp:spPr>
        <a:xfrm rot="5400000">
          <a:off x="2031856" y="-1678173"/>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Management Dilemma Basis vs Applied</a:t>
          </a:r>
        </a:p>
      </dsp:txBody>
      <dsp:txXfrm rot="-5400000">
        <a:off x="351583" y="18037"/>
        <a:ext cx="3671079" cy="294595"/>
      </dsp:txXfrm>
    </dsp:sp>
    <dsp:sp modelId="{E908D0A0-4709-4B0F-81AB-1AB8D965F113}">
      <dsp:nvSpPr>
        <dsp:cNvPr id="0" name=""/>
        <dsp:cNvSpPr/>
      </dsp:nvSpPr>
      <dsp:spPr>
        <a:xfrm rot="5400000">
          <a:off x="-75339" y="524184"/>
          <a:ext cx="502261" cy="351583"/>
        </a:xfrm>
        <a:prstGeom prst="chevron">
          <a:avLst/>
        </a:prstGeom>
        <a:gradFill rotWithShape="0">
          <a:gsLst>
            <a:gs pos="0">
              <a:schemeClr val="accent1">
                <a:shade val="80000"/>
                <a:hueOff val="-2966"/>
                <a:satOff val="-3916"/>
                <a:lumOff val="2920"/>
                <a:alphaOff val="0"/>
                <a:shade val="15000"/>
                <a:satMod val="180000"/>
              </a:schemeClr>
            </a:gs>
            <a:gs pos="50000">
              <a:schemeClr val="accent1">
                <a:shade val="80000"/>
                <a:hueOff val="-2966"/>
                <a:satOff val="-3916"/>
                <a:lumOff val="2920"/>
                <a:alphaOff val="0"/>
                <a:shade val="45000"/>
                <a:satMod val="170000"/>
              </a:schemeClr>
            </a:gs>
            <a:gs pos="70000">
              <a:schemeClr val="accent1">
                <a:shade val="80000"/>
                <a:hueOff val="-2966"/>
                <a:satOff val="-3916"/>
                <a:lumOff val="2920"/>
                <a:alphaOff val="0"/>
                <a:tint val="99000"/>
                <a:shade val="65000"/>
                <a:satMod val="155000"/>
              </a:schemeClr>
            </a:gs>
            <a:gs pos="100000">
              <a:schemeClr val="accent1">
                <a:shade val="80000"/>
                <a:hueOff val="-2966"/>
                <a:satOff val="-3916"/>
                <a:lumOff val="2920"/>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n-GB" sz="700" kern="1200"/>
            <a:t>Step 2</a:t>
          </a:r>
        </a:p>
      </dsp:txBody>
      <dsp:txXfrm rot="-5400000">
        <a:off x="1" y="624637"/>
        <a:ext cx="351583" cy="150678"/>
      </dsp:txXfrm>
    </dsp:sp>
    <dsp:sp modelId="{54A2E010-82EF-4ED1-927B-325017B8CA05}">
      <dsp:nvSpPr>
        <dsp:cNvPr id="0" name=""/>
        <dsp:cNvSpPr/>
      </dsp:nvSpPr>
      <dsp:spPr>
        <a:xfrm rot="5400000">
          <a:off x="2031856" y="-1231428"/>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2966"/>
              <a:satOff val="-3916"/>
              <a:lumOff val="2920"/>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Defining the Rerearch Problem</a:t>
          </a:r>
        </a:p>
      </dsp:txBody>
      <dsp:txXfrm rot="-5400000">
        <a:off x="351583" y="464782"/>
        <a:ext cx="3671079" cy="294595"/>
      </dsp:txXfrm>
    </dsp:sp>
    <dsp:sp modelId="{13D5078B-E71A-414F-A100-8175AA154EEC}">
      <dsp:nvSpPr>
        <dsp:cNvPr id="0" name=""/>
        <dsp:cNvSpPr/>
      </dsp:nvSpPr>
      <dsp:spPr>
        <a:xfrm rot="5400000">
          <a:off x="-75339" y="970929"/>
          <a:ext cx="502261" cy="351583"/>
        </a:xfrm>
        <a:prstGeom prst="chevron">
          <a:avLst/>
        </a:prstGeom>
        <a:gradFill rotWithShape="0">
          <a:gsLst>
            <a:gs pos="0">
              <a:schemeClr val="accent1">
                <a:shade val="80000"/>
                <a:hueOff val="-5933"/>
                <a:satOff val="-7832"/>
                <a:lumOff val="5841"/>
                <a:alphaOff val="0"/>
                <a:shade val="15000"/>
                <a:satMod val="180000"/>
              </a:schemeClr>
            </a:gs>
            <a:gs pos="50000">
              <a:schemeClr val="accent1">
                <a:shade val="80000"/>
                <a:hueOff val="-5933"/>
                <a:satOff val="-7832"/>
                <a:lumOff val="5841"/>
                <a:alphaOff val="0"/>
                <a:shade val="45000"/>
                <a:satMod val="170000"/>
              </a:schemeClr>
            </a:gs>
            <a:gs pos="70000">
              <a:schemeClr val="accent1">
                <a:shade val="80000"/>
                <a:hueOff val="-5933"/>
                <a:satOff val="-7832"/>
                <a:lumOff val="5841"/>
                <a:alphaOff val="0"/>
                <a:tint val="99000"/>
                <a:shade val="65000"/>
                <a:satMod val="155000"/>
              </a:schemeClr>
            </a:gs>
            <a:gs pos="100000">
              <a:schemeClr val="accent1">
                <a:shade val="80000"/>
                <a:hueOff val="-5933"/>
                <a:satOff val="-7832"/>
                <a:lumOff val="5841"/>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n-GB" sz="700" kern="1200"/>
            <a:t>Step 3</a:t>
          </a:r>
        </a:p>
      </dsp:txBody>
      <dsp:txXfrm rot="-5400000">
        <a:off x="1" y="1071382"/>
        <a:ext cx="351583" cy="150678"/>
      </dsp:txXfrm>
    </dsp:sp>
    <dsp:sp modelId="{9858A2EB-43EB-4F96-8EBD-E6F889CB21BF}">
      <dsp:nvSpPr>
        <dsp:cNvPr id="0" name=""/>
        <dsp:cNvSpPr/>
      </dsp:nvSpPr>
      <dsp:spPr>
        <a:xfrm rot="5400000">
          <a:off x="2031856" y="-784683"/>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5933"/>
              <a:satOff val="-7832"/>
              <a:lumOff val="5841"/>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Formulatin the Research Hypothesis</a:t>
          </a:r>
        </a:p>
      </dsp:txBody>
      <dsp:txXfrm rot="-5400000">
        <a:off x="351583" y="911527"/>
        <a:ext cx="3671079" cy="294595"/>
      </dsp:txXfrm>
    </dsp:sp>
    <dsp:sp modelId="{600F32F4-073C-4801-8A48-0753879AD517}">
      <dsp:nvSpPr>
        <dsp:cNvPr id="0" name=""/>
        <dsp:cNvSpPr/>
      </dsp:nvSpPr>
      <dsp:spPr>
        <a:xfrm rot="5400000">
          <a:off x="-75339" y="1417674"/>
          <a:ext cx="502261" cy="351583"/>
        </a:xfrm>
        <a:prstGeom prst="chevron">
          <a:avLst/>
        </a:prstGeom>
        <a:gradFill rotWithShape="0">
          <a:gsLst>
            <a:gs pos="0">
              <a:schemeClr val="accent1">
                <a:shade val="80000"/>
                <a:hueOff val="-8899"/>
                <a:satOff val="-11747"/>
                <a:lumOff val="8761"/>
                <a:alphaOff val="0"/>
                <a:shade val="15000"/>
                <a:satMod val="180000"/>
              </a:schemeClr>
            </a:gs>
            <a:gs pos="50000">
              <a:schemeClr val="accent1">
                <a:shade val="80000"/>
                <a:hueOff val="-8899"/>
                <a:satOff val="-11747"/>
                <a:lumOff val="8761"/>
                <a:alphaOff val="0"/>
                <a:shade val="45000"/>
                <a:satMod val="170000"/>
              </a:schemeClr>
            </a:gs>
            <a:gs pos="70000">
              <a:schemeClr val="accent1">
                <a:shade val="80000"/>
                <a:hueOff val="-8899"/>
                <a:satOff val="-11747"/>
                <a:lumOff val="8761"/>
                <a:alphaOff val="0"/>
                <a:tint val="99000"/>
                <a:shade val="65000"/>
                <a:satMod val="155000"/>
              </a:schemeClr>
            </a:gs>
            <a:gs pos="100000">
              <a:schemeClr val="accent1">
                <a:shade val="80000"/>
                <a:hueOff val="-8899"/>
                <a:satOff val="-11747"/>
                <a:lumOff val="8761"/>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n-GB" sz="700" kern="1200"/>
            <a:t>Step 4</a:t>
          </a:r>
        </a:p>
      </dsp:txBody>
      <dsp:txXfrm rot="-5400000">
        <a:off x="1" y="1518127"/>
        <a:ext cx="351583" cy="150678"/>
      </dsp:txXfrm>
    </dsp:sp>
    <dsp:sp modelId="{0E589E6B-2968-48FB-9D8D-B68FE1EA159A}">
      <dsp:nvSpPr>
        <dsp:cNvPr id="0" name=""/>
        <dsp:cNvSpPr/>
      </dsp:nvSpPr>
      <dsp:spPr>
        <a:xfrm rot="5400000">
          <a:off x="2031856" y="-337938"/>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8899"/>
              <a:satOff val="-11747"/>
              <a:lumOff val="8761"/>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Developing the Research Proposal</a:t>
          </a:r>
        </a:p>
      </dsp:txBody>
      <dsp:txXfrm rot="-5400000">
        <a:off x="351583" y="1358272"/>
        <a:ext cx="3671079" cy="294595"/>
      </dsp:txXfrm>
    </dsp:sp>
    <dsp:sp modelId="{40103657-86E9-4B00-807F-F2F32643DC88}">
      <dsp:nvSpPr>
        <dsp:cNvPr id="0" name=""/>
        <dsp:cNvSpPr/>
      </dsp:nvSpPr>
      <dsp:spPr>
        <a:xfrm rot="5400000">
          <a:off x="-75339" y="1864418"/>
          <a:ext cx="502261" cy="351583"/>
        </a:xfrm>
        <a:prstGeom prst="chevron">
          <a:avLst/>
        </a:prstGeom>
        <a:gradFill rotWithShape="0">
          <a:gsLst>
            <a:gs pos="0">
              <a:schemeClr val="accent1">
                <a:shade val="80000"/>
                <a:hueOff val="-11865"/>
                <a:satOff val="-15663"/>
                <a:lumOff val="11681"/>
                <a:alphaOff val="0"/>
                <a:shade val="15000"/>
                <a:satMod val="180000"/>
              </a:schemeClr>
            </a:gs>
            <a:gs pos="50000">
              <a:schemeClr val="accent1">
                <a:shade val="80000"/>
                <a:hueOff val="-11865"/>
                <a:satOff val="-15663"/>
                <a:lumOff val="11681"/>
                <a:alphaOff val="0"/>
                <a:shade val="45000"/>
                <a:satMod val="170000"/>
              </a:schemeClr>
            </a:gs>
            <a:gs pos="70000">
              <a:schemeClr val="accent1">
                <a:shade val="80000"/>
                <a:hueOff val="-11865"/>
                <a:satOff val="-15663"/>
                <a:lumOff val="11681"/>
                <a:alphaOff val="0"/>
                <a:tint val="99000"/>
                <a:shade val="65000"/>
                <a:satMod val="155000"/>
              </a:schemeClr>
            </a:gs>
            <a:gs pos="100000">
              <a:schemeClr val="accent1">
                <a:shade val="80000"/>
                <a:hueOff val="-11865"/>
                <a:satOff val="-15663"/>
                <a:lumOff val="11681"/>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n-GB" sz="700" kern="1200"/>
            <a:t>Siep 5</a:t>
          </a:r>
        </a:p>
      </dsp:txBody>
      <dsp:txXfrm rot="-5400000">
        <a:off x="1" y="1964871"/>
        <a:ext cx="351583" cy="150678"/>
      </dsp:txXfrm>
    </dsp:sp>
    <dsp:sp modelId="{64880D89-05BA-4E88-8785-DEE06F07E2F3}">
      <dsp:nvSpPr>
        <dsp:cNvPr id="0" name=""/>
        <dsp:cNvSpPr/>
      </dsp:nvSpPr>
      <dsp:spPr>
        <a:xfrm rot="5400000">
          <a:off x="2031856" y="108806"/>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11865"/>
              <a:satOff val="-15663"/>
              <a:lumOff val="11681"/>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The Research FrameWork Research Design</a:t>
          </a:r>
        </a:p>
      </dsp:txBody>
      <dsp:txXfrm rot="-5400000">
        <a:off x="351583" y="1805017"/>
        <a:ext cx="3671079" cy="294595"/>
      </dsp:txXfrm>
    </dsp:sp>
    <dsp:sp modelId="{185FCE15-7D70-4E35-9FC5-074ECF991A19}">
      <dsp:nvSpPr>
        <dsp:cNvPr id="0" name=""/>
        <dsp:cNvSpPr/>
      </dsp:nvSpPr>
      <dsp:spPr>
        <a:xfrm rot="5400000">
          <a:off x="-75339" y="2311163"/>
          <a:ext cx="502261" cy="351583"/>
        </a:xfrm>
        <a:prstGeom prst="chevron">
          <a:avLst/>
        </a:prstGeom>
        <a:gradFill rotWithShape="0">
          <a:gsLst>
            <a:gs pos="0">
              <a:schemeClr val="accent1">
                <a:shade val="80000"/>
                <a:hueOff val="-14831"/>
                <a:satOff val="-19579"/>
                <a:lumOff val="14601"/>
                <a:alphaOff val="0"/>
                <a:shade val="15000"/>
                <a:satMod val="180000"/>
              </a:schemeClr>
            </a:gs>
            <a:gs pos="50000">
              <a:schemeClr val="accent1">
                <a:shade val="80000"/>
                <a:hueOff val="-14831"/>
                <a:satOff val="-19579"/>
                <a:lumOff val="14601"/>
                <a:alphaOff val="0"/>
                <a:shade val="45000"/>
                <a:satMod val="170000"/>
              </a:schemeClr>
            </a:gs>
            <a:gs pos="70000">
              <a:schemeClr val="accent1">
                <a:shade val="80000"/>
                <a:hueOff val="-14831"/>
                <a:satOff val="-19579"/>
                <a:lumOff val="14601"/>
                <a:alphaOff val="0"/>
                <a:tint val="99000"/>
                <a:shade val="65000"/>
                <a:satMod val="155000"/>
              </a:schemeClr>
            </a:gs>
            <a:gs pos="100000">
              <a:schemeClr val="accent1">
                <a:shade val="80000"/>
                <a:hueOff val="-14831"/>
                <a:satOff val="-19579"/>
                <a:lumOff val="14601"/>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n-GB" sz="700" kern="1200"/>
            <a:t>Step 6</a:t>
          </a:r>
        </a:p>
      </dsp:txBody>
      <dsp:txXfrm rot="-5400000">
        <a:off x="1" y="2411616"/>
        <a:ext cx="351583" cy="150678"/>
      </dsp:txXfrm>
    </dsp:sp>
    <dsp:sp modelId="{A2FBB05E-1B82-417D-B6F4-A0026CEB3E3A}">
      <dsp:nvSpPr>
        <dsp:cNvPr id="0" name=""/>
        <dsp:cNvSpPr/>
      </dsp:nvSpPr>
      <dsp:spPr>
        <a:xfrm rot="5400000">
          <a:off x="1339248" y="1348351"/>
          <a:ext cx="326469" cy="2101415"/>
        </a:xfrm>
        <a:prstGeom prst="round2SameRect">
          <a:avLst/>
        </a:prstGeom>
        <a:solidFill>
          <a:schemeClr val="lt1">
            <a:alpha val="90000"/>
            <a:hueOff val="0"/>
            <a:satOff val="0"/>
            <a:lumOff val="0"/>
            <a:alphaOff val="0"/>
          </a:schemeClr>
        </a:solidFill>
        <a:ln w="12700" cap="flat" cmpd="sng" algn="ctr">
          <a:solidFill>
            <a:schemeClr val="accent1">
              <a:shade val="80000"/>
              <a:hueOff val="-14831"/>
              <a:satOff val="-19579"/>
              <a:lumOff val="14601"/>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Data collection Plan</a:t>
          </a:r>
        </a:p>
      </dsp:txBody>
      <dsp:txXfrm rot="-5400000">
        <a:off x="451776" y="2251761"/>
        <a:ext cx="2085478" cy="294595"/>
      </dsp:txXfrm>
    </dsp:sp>
    <dsp:sp modelId="{0FC2D871-B7DB-4FBF-9C4B-CCE6F07F5FC1}">
      <dsp:nvSpPr>
        <dsp:cNvPr id="0" name=""/>
        <dsp:cNvSpPr/>
      </dsp:nvSpPr>
      <dsp:spPr>
        <a:xfrm rot="5400000">
          <a:off x="-75339" y="2757908"/>
          <a:ext cx="502261" cy="351583"/>
        </a:xfrm>
        <a:prstGeom prst="chevron">
          <a:avLst/>
        </a:prstGeom>
        <a:gradFill rotWithShape="0">
          <a:gsLst>
            <a:gs pos="0">
              <a:schemeClr val="accent1">
                <a:shade val="80000"/>
                <a:hueOff val="-17797"/>
                <a:satOff val="-23495"/>
                <a:lumOff val="17522"/>
                <a:alphaOff val="0"/>
                <a:shade val="15000"/>
                <a:satMod val="180000"/>
              </a:schemeClr>
            </a:gs>
            <a:gs pos="50000">
              <a:schemeClr val="accent1">
                <a:shade val="80000"/>
                <a:hueOff val="-17797"/>
                <a:satOff val="-23495"/>
                <a:lumOff val="17522"/>
                <a:alphaOff val="0"/>
                <a:shade val="45000"/>
                <a:satMod val="170000"/>
              </a:schemeClr>
            </a:gs>
            <a:gs pos="70000">
              <a:schemeClr val="accent1">
                <a:shade val="80000"/>
                <a:hueOff val="-17797"/>
                <a:satOff val="-23495"/>
                <a:lumOff val="17522"/>
                <a:alphaOff val="0"/>
                <a:tint val="99000"/>
                <a:shade val="65000"/>
                <a:satMod val="155000"/>
              </a:schemeClr>
            </a:gs>
            <a:gs pos="100000">
              <a:schemeClr val="accent1">
                <a:shade val="80000"/>
                <a:hueOff val="-17797"/>
                <a:satOff val="-23495"/>
                <a:lumOff val="17522"/>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7</a:t>
          </a:r>
        </a:p>
      </dsp:txBody>
      <dsp:txXfrm rot="-5400000">
        <a:off x="1" y="2858361"/>
        <a:ext cx="351583" cy="150678"/>
      </dsp:txXfrm>
    </dsp:sp>
    <dsp:sp modelId="{9BC043FC-A5D5-4144-88E9-E253B86C1952}">
      <dsp:nvSpPr>
        <dsp:cNvPr id="0" name=""/>
        <dsp:cNvSpPr/>
      </dsp:nvSpPr>
      <dsp:spPr>
        <a:xfrm rot="5400000">
          <a:off x="1339248" y="1795096"/>
          <a:ext cx="326469" cy="2101415"/>
        </a:xfrm>
        <a:prstGeom prst="round2SameRect">
          <a:avLst/>
        </a:prstGeom>
        <a:solidFill>
          <a:schemeClr val="lt1">
            <a:alpha val="90000"/>
            <a:hueOff val="0"/>
            <a:satOff val="0"/>
            <a:lumOff val="0"/>
            <a:alphaOff val="0"/>
          </a:schemeClr>
        </a:solidFill>
        <a:ln w="12700" cap="flat" cmpd="sng" algn="ctr">
          <a:solidFill>
            <a:schemeClr val="accent1">
              <a:shade val="80000"/>
              <a:hueOff val="-17797"/>
              <a:satOff val="-23495"/>
              <a:lumOff val="17522"/>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Instrument Design</a:t>
          </a:r>
        </a:p>
      </dsp:txBody>
      <dsp:txXfrm rot="-5400000">
        <a:off x="451776" y="2698506"/>
        <a:ext cx="2085478" cy="294595"/>
      </dsp:txXfrm>
    </dsp:sp>
    <dsp:sp modelId="{6ACF74E1-688C-4577-8D50-CA12024C3072}">
      <dsp:nvSpPr>
        <dsp:cNvPr id="0" name=""/>
        <dsp:cNvSpPr/>
      </dsp:nvSpPr>
      <dsp:spPr>
        <a:xfrm rot="5400000">
          <a:off x="-75339" y="3204653"/>
          <a:ext cx="502261" cy="351583"/>
        </a:xfrm>
        <a:prstGeom prst="chevron">
          <a:avLst/>
        </a:prstGeom>
        <a:gradFill rotWithShape="0">
          <a:gsLst>
            <a:gs pos="0">
              <a:schemeClr val="accent1">
                <a:shade val="80000"/>
                <a:hueOff val="-20764"/>
                <a:satOff val="-27411"/>
                <a:lumOff val="20442"/>
                <a:alphaOff val="0"/>
                <a:shade val="15000"/>
                <a:satMod val="180000"/>
              </a:schemeClr>
            </a:gs>
            <a:gs pos="50000">
              <a:schemeClr val="accent1">
                <a:shade val="80000"/>
                <a:hueOff val="-20764"/>
                <a:satOff val="-27411"/>
                <a:lumOff val="20442"/>
                <a:alphaOff val="0"/>
                <a:shade val="45000"/>
                <a:satMod val="170000"/>
              </a:schemeClr>
            </a:gs>
            <a:gs pos="70000">
              <a:schemeClr val="accent1">
                <a:shade val="80000"/>
                <a:hueOff val="-20764"/>
                <a:satOff val="-27411"/>
                <a:lumOff val="20442"/>
                <a:alphaOff val="0"/>
                <a:tint val="99000"/>
                <a:shade val="65000"/>
                <a:satMod val="155000"/>
              </a:schemeClr>
            </a:gs>
            <a:gs pos="100000">
              <a:schemeClr val="accent1">
                <a:shade val="80000"/>
                <a:hueOff val="-20764"/>
                <a:satOff val="-27411"/>
                <a:lumOff val="20442"/>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8</a:t>
          </a:r>
        </a:p>
      </dsp:txBody>
      <dsp:txXfrm rot="-5400000">
        <a:off x="1" y="3305106"/>
        <a:ext cx="351583" cy="150678"/>
      </dsp:txXfrm>
    </dsp:sp>
    <dsp:sp modelId="{B09A4B2B-9BD2-4B29-9CCD-3B035EA2874F}">
      <dsp:nvSpPr>
        <dsp:cNvPr id="0" name=""/>
        <dsp:cNvSpPr/>
      </dsp:nvSpPr>
      <dsp:spPr>
        <a:xfrm rot="5400000">
          <a:off x="1339248" y="2241841"/>
          <a:ext cx="326469" cy="2101415"/>
        </a:xfrm>
        <a:prstGeom prst="round2SameRect">
          <a:avLst/>
        </a:prstGeom>
        <a:solidFill>
          <a:schemeClr val="lt1">
            <a:alpha val="90000"/>
            <a:hueOff val="0"/>
            <a:satOff val="0"/>
            <a:lumOff val="0"/>
            <a:alphaOff val="0"/>
          </a:schemeClr>
        </a:solidFill>
        <a:ln w="12700" cap="flat" cmpd="sng" algn="ctr">
          <a:solidFill>
            <a:schemeClr val="accent1">
              <a:shade val="80000"/>
              <a:hueOff val="-20764"/>
              <a:satOff val="-27411"/>
              <a:lumOff val="20442"/>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Plot Testing</a:t>
          </a:r>
        </a:p>
      </dsp:txBody>
      <dsp:txXfrm rot="-5400000">
        <a:off x="451776" y="3145251"/>
        <a:ext cx="2085478" cy="294595"/>
      </dsp:txXfrm>
    </dsp:sp>
    <dsp:sp modelId="{C8868634-115E-4C38-8738-6B944392CF39}">
      <dsp:nvSpPr>
        <dsp:cNvPr id="0" name=""/>
        <dsp:cNvSpPr/>
      </dsp:nvSpPr>
      <dsp:spPr>
        <a:xfrm rot="5400000">
          <a:off x="-75339" y="3651398"/>
          <a:ext cx="502261" cy="351583"/>
        </a:xfrm>
        <a:prstGeom prst="chevron">
          <a:avLst/>
        </a:prstGeom>
        <a:gradFill rotWithShape="0">
          <a:gsLst>
            <a:gs pos="0">
              <a:schemeClr val="accent1">
                <a:shade val="80000"/>
                <a:hueOff val="-23730"/>
                <a:satOff val="-31327"/>
                <a:lumOff val="23362"/>
                <a:alphaOff val="0"/>
                <a:shade val="15000"/>
                <a:satMod val="180000"/>
              </a:schemeClr>
            </a:gs>
            <a:gs pos="50000">
              <a:schemeClr val="accent1">
                <a:shade val="80000"/>
                <a:hueOff val="-23730"/>
                <a:satOff val="-31327"/>
                <a:lumOff val="23362"/>
                <a:alphaOff val="0"/>
                <a:shade val="45000"/>
                <a:satMod val="170000"/>
              </a:schemeClr>
            </a:gs>
            <a:gs pos="70000">
              <a:schemeClr val="accent1">
                <a:shade val="80000"/>
                <a:hueOff val="-23730"/>
                <a:satOff val="-31327"/>
                <a:lumOff val="23362"/>
                <a:alphaOff val="0"/>
                <a:tint val="99000"/>
                <a:shade val="65000"/>
                <a:satMod val="155000"/>
              </a:schemeClr>
            </a:gs>
            <a:gs pos="100000">
              <a:schemeClr val="accent1">
                <a:shade val="80000"/>
                <a:hueOff val="-23730"/>
                <a:satOff val="-31327"/>
                <a:lumOff val="23362"/>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9</a:t>
          </a:r>
        </a:p>
      </dsp:txBody>
      <dsp:txXfrm rot="-5400000">
        <a:off x="1" y="3751851"/>
        <a:ext cx="351583" cy="150678"/>
      </dsp:txXfrm>
    </dsp:sp>
    <dsp:sp modelId="{ED7250FB-BC84-4A7D-A0C3-1E51F26B826F}">
      <dsp:nvSpPr>
        <dsp:cNvPr id="0" name=""/>
        <dsp:cNvSpPr/>
      </dsp:nvSpPr>
      <dsp:spPr>
        <a:xfrm rot="5400000">
          <a:off x="2031856" y="1895785"/>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23730"/>
              <a:satOff val="-31327"/>
              <a:lumOff val="23362"/>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Data Collection</a:t>
          </a:r>
        </a:p>
      </dsp:txBody>
      <dsp:txXfrm rot="-5400000">
        <a:off x="351583" y="3591996"/>
        <a:ext cx="3671079" cy="294595"/>
      </dsp:txXfrm>
    </dsp:sp>
    <dsp:sp modelId="{EAE1E1BD-6500-4AD6-BC78-57AE93CB07D0}">
      <dsp:nvSpPr>
        <dsp:cNvPr id="0" name=""/>
        <dsp:cNvSpPr/>
      </dsp:nvSpPr>
      <dsp:spPr>
        <a:xfrm rot="5400000">
          <a:off x="-75339" y="4098142"/>
          <a:ext cx="502261" cy="351583"/>
        </a:xfrm>
        <a:prstGeom prst="chevron">
          <a:avLst/>
        </a:prstGeom>
        <a:gradFill rotWithShape="0">
          <a:gsLst>
            <a:gs pos="0">
              <a:schemeClr val="accent1">
                <a:shade val="80000"/>
                <a:hueOff val="-26696"/>
                <a:satOff val="-35242"/>
                <a:lumOff val="26282"/>
                <a:alphaOff val="0"/>
                <a:shade val="15000"/>
                <a:satMod val="180000"/>
              </a:schemeClr>
            </a:gs>
            <a:gs pos="50000">
              <a:schemeClr val="accent1">
                <a:shade val="80000"/>
                <a:hueOff val="-26696"/>
                <a:satOff val="-35242"/>
                <a:lumOff val="26282"/>
                <a:alphaOff val="0"/>
                <a:shade val="45000"/>
                <a:satMod val="170000"/>
              </a:schemeClr>
            </a:gs>
            <a:gs pos="70000">
              <a:schemeClr val="accent1">
                <a:shade val="80000"/>
                <a:hueOff val="-26696"/>
                <a:satOff val="-35242"/>
                <a:lumOff val="26282"/>
                <a:alphaOff val="0"/>
                <a:tint val="99000"/>
                <a:shade val="65000"/>
                <a:satMod val="155000"/>
              </a:schemeClr>
            </a:gs>
            <a:gs pos="100000">
              <a:schemeClr val="accent1">
                <a:shade val="80000"/>
                <a:hueOff val="-26696"/>
                <a:satOff val="-35242"/>
                <a:lumOff val="26282"/>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10</a:t>
          </a:r>
        </a:p>
      </dsp:txBody>
      <dsp:txXfrm rot="-5400000">
        <a:off x="1" y="4198595"/>
        <a:ext cx="351583" cy="150678"/>
      </dsp:txXfrm>
    </dsp:sp>
    <dsp:sp modelId="{489B10E9-00A0-419F-B524-0554DD6CA3D0}">
      <dsp:nvSpPr>
        <dsp:cNvPr id="0" name=""/>
        <dsp:cNvSpPr/>
      </dsp:nvSpPr>
      <dsp:spPr>
        <a:xfrm rot="5400000">
          <a:off x="2031856" y="2342530"/>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26696"/>
              <a:satOff val="-35242"/>
              <a:lumOff val="26282"/>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Data Refining and Preparation</a:t>
          </a:r>
        </a:p>
      </dsp:txBody>
      <dsp:txXfrm rot="-5400000">
        <a:off x="351583" y="4038741"/>
        <a:ext cx="3671079" cy="294595"/>
      </dsp:txXfrm>
    </dsp:sp>
    <dsp:sp modelId="{BA839A65-71AD-4202-8038-C03DECB4C859}">
      <dsp:nvSpPr>
        <dsp:cNvPr id="0" name=""/>
        <dsp:cNvSpPr/>
      </dsp:nvSpPr>
      <dsp:spPr>
        <a:xfrm rot="5400000">
          <a:off x="-75339" y="4544887"/>
          <a:ext cx="502261" cy="351583"/>
        </a:xfrm>
        <a:prstGeom prst="chevron">
          <a:avLst/>
        </a:prstGeom>
        <a:gradFill rotWithShape="0">
          <a:gsLst>
            <a:gs pos="0">
              <a:schemeClr val="accent1">
                <a:shade val="80000"/>
                <a:hueOff val="-29662"/>
                <a:satOff val="-39158"/>
                <a:lumOff val="29202"/>
                <a:alphaOff val="0"/>
                <a:shade val="15000"/>
                <a:satMod val="180000"/>
              </a:schemeClr>
            </a:gs>
            <a:gs pos="50000">
              <a:schemeClr val="accent1">
                <a:shade val="80000"/>
                <a:hueOff val="-29662"/>
                <a:satOff val="-39158"/>
                <a:lumOff val="29202"/>
                <a:alphaOff val="0"/>
                <a:shade val="45000"/>
                <a:satMod val="170000"/>
              </a:schemeClr>
            </a:gs>
            <a:gs pos="70000">
              <a:schemeClr val="accent1">
                <a:shade val="80000"/>
                <a:hueOff val="-29662"/>
                <a:satOff val="-39158"/>
                <a:lumOff val="29202"/>
                <a:alphaOff val="0"/>
                <a:tint val="99000"/>
                <a:shade val="65000"/>
                <a:satMod val="155000"/>
              </a:schemeClr>
            </a:gs>
            <a:gs pos="100000">
              <a:schemeClr val="accent1">
                <a:shade val="80000"/>
                <a:hueOff val="-29662"/>
                <a:satOff val="-39158"/>
                <a:lumOff val="29202"/>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11</a:t>
          </a:r>
        </a:p>
      </dsp:txBody>
      <dsp:txXfrm rot="-5400000">
        <a:off x="1" y="4645340"/>
        <a:ext cx="351583" cy="150678"/>
      </dsp:txXfrm>
    </dsp:sp>
    <dsp:sp modelId="{DD88F56B-AFBB-4491-A61E-16B451AD0DD5}">
      <dsp:nvSpPr>
        <dsp:cNvPr id="0" name=""/>
        <dsp:cNvSpPr/>
      </dsp:nvSpPr>
      <dsp:spPr>
        <a:xfrm rot="5400000">
          <a:off x="2031856" y="2789274"/>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29662"/>
              <a:satOff val="-39158"/>
              <a:lumOff val="29202"/>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Data Analysis and Interpretation</a:t>
          </a:r>
        </a:p>
      </dsp:txBody>
      <dsp:txXfrm rot="-5400000">
        <a:off x="351583" y="4485485"/>
        <a:ext cx="3671079" cy="294595"/>
      </dsp:txXfrm>
    </dsp:sp>
    <dsp:sp modelId="{75BB54CB-0A70-4381-8A87-6609B4C29431}">
      <dsp:nvSpPr>
        <dsp:cNvPr id="0" name=""/>
        <dsp:cNvSpPr/>
      </dsp:nvSpPr>
      <dsp:spPr>
        <a:xfrm rot="5400000">
          <a:off x="-75339" y="4991632"/>
          <a:ext cx="502261" cy="351583"/>
        </a:xfrm>
        <a:prstGeom prst="chevron">
          <a:avLst/>
        </a:prstGeom>
        <a:gradFill rotWithShape="0">
          <a:gsLst>
            <a:gs pos="0">
              <a:schemeClr val="accent1">
                <a:shade val="80000"/>
                <a:hueOff val="-32629"/>
                <a:satOff val="-43074"/>
                <a:lumOff val="32123"/>
                <a:alphaOff val="0"/>
                <a:shade val="15000"/>
                <a:satMod val="180000"/>
              </a:schemeClr>
            </a:gs>
            <a:gs pos="50000">
              <a:schemeClr val="accent1">
                <a:shade val="80000"/>
                <a:hueOff val="-32629"/>
                <a:satOff val="-43074"/>
                <a:lumOff val="32123"/>
                <a:alphaOff val="0"/>
                <a:shade val="45000"/>
                <a:satMod val="170000"/>
              </a:schemeClr>
            </a:gs>
            <a:gs pos="70000">
              <a:schemeClr val="accent1">
                <a:shade val="80000"/>
                <a:hueOff val="-32629"/>
                <a:satOff val="-43074"/>
                <a:lumOff val="32123"/>
                <a:alphaOff val="0"/>
                <a:tint val="99000"/>
                <a:shade val="65000"/>
                <a:satMod val="155000"/>
              </a:schemeClr>
            </a:gs>
            <a:gs pos="100000">
              <a:schemeClr val="accent1">
                <a:shade val="80000"/>
                <a:hueOff val="-32629"/>
                <a:satOff val="-43074"/>
                <a:lumOff val="32123"/>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12</a:t>
          </a:r>
        </a:p>
      </dsp:txBody>
      <dsp:txXfrm rot="-5400000">
        <a:off x="1" y="5092085"/>
        <a:ext cx="351583" cy="150678"/>
      </dsp:txXfrm>
    </dsp:sp>
    <dsp:sp modelId="{360F3CEB-C022-4CFB-8D22-765989C5063B}">
      <dsp:nvSpPr>
        <dsp:cNvPr id="0" name=""/>
        <dsp:cNvSpPr/>
      </dsp:nvSpPr>
      <dsp:spPr>
        <a:xfrm rot="5400000">
          <a:off x="2031856" y="3236019"/>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32629"/>
              <a:satOff val="-43074"/>
              <a:lumOff val="32123"/>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Research Reporting</a:t>
          </a:r>
        </a:p>
      </dsp:txBody>
      <dsp:txXfrm rot="-5400000">
        <a:off x="351583" y="4932230"/>
        <a:ext cx="3671079" cy="294595"/>
      </dsp:txXfrm>
    </dsp:sp>
    <dsp:sp modelId="{2BF3E6DF-094B-415F-9B07-3A30E7DA34FC}">
      <dsp:nvSpPr>
        <dsp:cNvPr id="0" name=""/>
        <dsp:cNvSpPr/>
      </dsp:nvSpPr>
      <dsp:spPr>
        <a:xfrm rot="5400000">
          <a:off x="-75339" y="5438377"/>
          <a:ext cx="502261" cy="351583"/>
        </a:xfrm>
        <a:prstGeom prst="chevron">
          <a:avLst/>
        </a:prstGeom>
        <a:gradFill rotWithShape="0">
          <a:gsLst>
            <a:gs pos="0">
              <a:schemeClr val="accent1">
                <a:shade val="80000"/>
                <a:hueOff val="-35595"/>
                <a:satOff val="-46990"/>
                <a:lumOff val="35043"/>
                <a:alphaOff val="0"/>
                <a:shade val="15000"/>
                <a:satMod val="180000"/>
              </a:schemeClr>
            </a:gs>
            <a:gs pos="50000">
              <a:schemeClr val="accent1">
                <a:shade val="80000"/>
                <a:hueOff val="-35595"/>
                <a:satOff val="-46990"/>
                <a:lumOff val="35043"/>
                <a:alphaOff val="0"/>
                <a:shade val="45000"/>
                <a:satMod val="170000"/>
              </a:schemeClr>
            </a:gs>
            <a:gs pos="70000">
              <a:schemeClr val="accent1">
                <a:shade val="80000"/>
                <a:hueOff val="-35595"/>
                <a:satOff val="-46990"/>
                <a:lumOff val="35043"/>
                <a:alphaOff val="0"/>
                <a:tint val="99000"/>
                <a:shade val="65000"/>
                <a:satMod val="155000"/>
              </a:schemeClr>
            </a:gs>
            <a:gs pos="100000">
              <a:schemeClr val="accent1">
                <a:shade val="80000"/>
                <a:hueOff val="-35595"/>
                <a:satOff val="-46990"/>
                <a:lumOff val="35043"/>
                <a:alphaOff val="0"/>
                <a:tint val="95500"/>
                <a:shade val="100000"/>
                <a:satMod val="155000"/>
              </a:schemeClr>
            </a:gs>
          </a:gsLst>
          <a:lin ang="16200000" scaled="0"/>
        </a:gradFill>
        <a:ln>
          <a:noFill/>
        </a:ln>
        <a:effectLst>
          <a:outerShdw blurRad="50800" dist="381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Step 13</a:t>
          </a:r>
        </a:p>
      </dsp:txBody>
      <dsp:txXfrm rot="-5400000">
        <a:off x="1" y="5538830"/>
        <a:ext cx="351583" cy="150678"/>
      </dsp:txXfrm>
    </dsp:sp>
    <dsp:sp modelId="{B90E989E-D782-4074-B49B-50BB02C77C26}">
      <dsp:nvSpPr>
        <dsp:cNvPr id="0" name=""/>
        <dsp:cNvSpPr/>
      </dsp:nvSpPr>
      <dsp:spPr>
        <a:xfrm rot="5400000">
          <a:off x="2031856" y="3682764"/>
          <a:ext cx="326469" cy="3687016"/>
        </a:xfrm>
        <a:prstGeom prst="round2SameRect">
          <a:avLst/>
        </a:prstGeom>
        <a:solidFill>
          <a:schemeClr val="lt1">
            <a:alpha val="90000"/>
            <a:hueOff val="0"/>
            <a:satOff val="0"/>
            <a:lumOff val="0"/>
            <a:alphaOff val="0"/>
          </a:schemeClr>
        </a:solidFill>
        <a:ln w="12700" cap="flat" cmpd="sng" algn="ctr">
          <a:solidFill>
            <a:schemeClr val="accent1">
              <a:shade val="80000"/>
              <a:hueOff val="-35595"/>
              <a:satOff val="-46990"/>
              <a:lumOff val="35043"/>
              <a:alphaOff val="0"/>
            </a:schemeClr>
          </a:solidFill>
          <a:prstDash val="solid"/>
        </a:ln>
        <a:effectLst>
          <a:outerShdw blurRad="50800" dist="381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GB" sz="1300" kern="1200"/>
            <a:t>Magement Research Decision</a:t>
          </a:r>
        </a:p>
      </dsp:txBody>
      <dsp:txXfrm rot="-5400000">
        <a:off x="351583" y="5378975"/>
        <a:ext cx="3671079" cy="2945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8BDA8F-CDA8-4D9C-8D96-5B4829F3799C}">
      <dsp:nvSpPr>
        <dsp:cNvPr id="0" name=""/>
        <dsp:cNvSpPr/>
      </dsp:nvSpPr>
      <dsp:spPr>
        <a:xfrm>
          <a:off x="5425833" y="2109836"/>
          <a:ext cx="784982" cy="186790"/>
        </a:xfrm>
        <a:custGeom>
          <a:avLst/>
          <a:gdLst/>
          <a:ahLst/>
          <a:cxnLst/>
          <a:rect l="0" t="0" r="0" b="0"/>
          <a:pathLst>
            <a:path>
              <a:moveTo>
                <a:pt x="0" y="0"/>
              </a:moveTo>
              <a:lnTo>
                <a:pt x="0" y="127292"/>
              </a:lnTo>
              <a:lnTo>
                <a:pt x="784982" y="127292"/>
              </a:lnTo>
              <a:lnTo>
                <a:pt x="784982" y="186790"/>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CCD81A-8E51-4F1B-A540-8616A6097749}">
      <dsp:nvSpPr>
        <dsp:cNvPr id="0" name=""/>
        <dsp:cNvSpPr/>
      </dsp:nvSpPr>
      <dsp:spPr>
        <a:xfrm>
          <a:off x="5380113" y="2109836"/>
          <a:ext cx="91440" cy="186790"/>
        </a:xfrm>
        <a:custGeom>
          <a:avLst/>
          <a:gdLst/>
          <a:ahLst/>
          <a:cxnLst/>
          <a:rect l="0" t="0" r="0" b="0"/>
          <a:pathLst>
            <a:path>
              <a:moveTo>
                <a:pt x="45720" y="0"/>
              </a:moveTo>
              <a:lnTo>
                <a:pt x="45720" y="186790"/>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7311D-9ABA-4FAE-94A9-2FC04A003B24}">
      <dsp:nvSpPr>
        <dsp:cNvPr id="0" name=""/>
        <dsp:cNvSpPr/>
      </dsp:nvSpPr>
      <dsp:spPr>
        <a:xfrm>
          <a:off x="4640851" y="2109836"/>
          <a:ext cx="784982" cy="186790"/>
        </a:xfrm>
        <a:custGeom>
          <a:avLst/>
          <a:gdLst/>
          <a:ahLst/>
          <a:cxnLst/>
          <a:rect l="0" t="0" r="0" b="0"/>
          <a:pathLst>
            <a:path>
              <a:moveTo>
                <a:pt x="784982" y="0"/>
              </a:moveTo>
              <a:lnTo>
                <a:pt x="784982" y="127292"/>
              </a:lnTo>
              <a:lnTo>
                <a:pt x="0" y="127292"/>
              </a:lnTo>
              <a:lnTo>
                <a:pt x="0" y="186790"/>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E53AB-986E-433D-9310-3D37C2B80CD6}">
      <dsp:nvSpPr>
        <dsp:cNvPr id="0" name=""/>
        <dsp:cNvSpPr/>
      </dsp:nvSpPr>
      <dsp:spPr>
        <a:xfrm>
          <a:off x="4444605" y="1507654"/>
          <a:ext cx="981228" cy="186790"/>
        </a:xfrm>
        <a:custGeom>
          <a:avLst/>
          <a:gdLst/>
          <a:ahLst/>
          <a:cxnLst/>
          <a:rect l="0" t="0" r="0" b="0"/>
          <a:pathLst>
            <a:path>
              <a:moveTo>
                <a:pt x="0" y="0"/>
              </a:moveTo>
              <a:lnTo>
                <a:pt x="0" y="127292"/>
              </a:lnTo>
              <a:lnTo>
                <a:pt x="981228" y="127292"/>
              </a:lnTo>
              <a:lnTo>
                <a:pt x="981228" y="186790"/>
              </a:lnTo>
            </a:path>
          </a:pathLst>
        </a:custGeom>
        <a:noFill/>
        <a:ln w="55000" cap="flat" cmpd="thickThin"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22B11-0A0B-4092-A868-22E6F4C2BD48}">
      <dsp:nvSpPr>
        <dsp:cNvPr id="0" name=""/>
        <dsp:cNvSpPr/>
      </dsp:nvSpPr>
      <dsp:spPr>
        <a:xfrm>
          <a:off x="3463377" y="2109836"/>
          <a:ext cx="392491" cy="186790"/>
        </a:xfrm>
        <a:custGeom>
          <a:avLst/>
          <a:gdLst/>
          <a:ahLst/>
          <a:cxnLst/>
          <a:rect l="0" t="0" r="0" b="0"/>
          <a:pathLst>
            <a:path>
              <a:moveTo>
                <a:pt x="0" y="0"/>
              </a:moveTo>
              <a:lnTo>
                <a:pt x="0" y="127292"/>
              </a:lnTo>
              <a:lnTo>
                <a:pt x="392491" y="127292"/>
              </a:lnTo>
              <a:lnTo>
                <a:pt x="392491" y="186790"/>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32B2D-5C39-4DD8-B4AC-F0AB4AC58903}">
      <dsp:nvSpPr>
        <dsp:cNvPr id="0" name=""/>
        <dsp:cNvSpPr/>
      </dsp:nvSpPr>
      <dsp:spPr>
        <a:xfrm>
          <a:off x="3070886" y="2109836"/>
          <a:ext cx="392491" cy="186790"/>
        </a:xfrm>
        <a:custGeom>
          <a:avLst/>
          <a:gdLst/>
          <a:ahLst/>
          <a:cxnLst/>
          <a:rect l="0" t="0" r="0" b="0"/>
          <a:pathLst>
            <a:path>
              <a:moveTo>
                <a:pt x="392491" y="0"/>
              </a:moveTo>
              <a:lnTo>
                <a:pt x="392491" y="127292"/>
              </a:lnTo>
              <a:lnTo>
                <a:pt x="0" y="127292"/>
              </a:lnTo>
              <a:lnTo>
                <a:pt x="0" y="186790"/>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842E63-4A32-4EDF-B866-E3CFCC87C13F}">
      <dsp:nvSpPr>
        <dsp:cNvPr id="0" name=""/>
        <dsp:cNvSpPr/>
      </dsp:nvSpPr>
      <dsp:spPr>
        <a:xfrm>
          <a:off x="3463377" y="1507654"/>
          <a:ext cx="981228" cy="186790"/>
        </a:xfrm>
        <a:custGeom>
          <a:avLst/>
          <a:gdLst/>
          <a:ahLst/>
          <a:cxnLst/>
          <a:rect l="0" t="0" r="0" b="0"/>
          <a:pathLst>
            <a:path>
              <a:moveTo>
                <a:pt x="981228" y="0"/>
              </a:moveTo>
              <a:lnTo>
                <a:pt x="981228" y="127292"/>
              </a:lnTo>
              <a:lnTo>
                <a:pt x="0" y="127292"/>
              </a:lnTo>
              <a:lnTo>
                <a:pt x="0" y="186790"/>
              </a:lnTo>
            </a:path>
          </a:pathLst>
        </a:custGeom>
        <a:noFill/>
        <a:ln w="55000" cap="flat" cmpd="thickThin"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B0CB27-A5EF-47D3-AB1C-7DA919AF1157}">
      <dsp:nvSpPr>
        <dsp:cNvPr id="0" name=""/>
        <dsp:cNvSpPr/>
      </dsp:nvSpPr>
      <dsp:spPr>
        <a:xfrm>
          <a:off x="2972763" y="905473"/>
          <a:ext cx="1471842" cy="186790"/>
        </a:xfrm>
        <a:custGeom>
          <a:avLst/>
          <a:gdLst/>
          <a:ahLst/>
          <a:cxnLst/>
          <a:rect l="0" t="0" r="0" b="0"/>
          <a:pathLst>
            <a:path>
              <a:moveTo>
                <a:pt x="0" y="0"/>
              </a:moveTo>
              <a:lnTo>
                <a:pt x="0" y="127292"/>
              </a:lnTo>
              <a:lnTo>
                <a:pt x="1471842" y="127292"/>
              </a:lnTo>
              <a:lnTo>
                <a:pt x="1471842" y="186790"/>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0E678-9DF6-4EC4-974B-B63CE0937C99}">
      <dsp:nvSpPr>
        <dsp:cNvPr id="0" name=""/>
        <dsp:cNvSpPr/>
      </dsp:nvSpPr>
      <dsp:spPr>
        <a:xfrm>
          <a:off x="1500921" y="1507654"/>
          <a:ext cx="1177473" cy="186790"/>
        </a:xfrm>
        <a:custGeom>
          <a:avLst/>
          <a:gdLst/>
          <a:ahLst/>
          <a:cxnLst/>
          <a:rect l="0" t="0" r="0" b="0"/>
          <a:pathLst>
            <a:path>
              <a:moveTo>
                <a:pt x="0" y="0"/>
              </a:moveTo>
              <a:lnTo>
                <a:pt x="0" y="127292"/>
              </a:lnTo>
              <a:lnTo>
                <a:pt x="1177473" y="127292"/>
              </a:lnTo>
              <a:lnTo>
                <a:pt x="1177473" y="186790"/>
              </a:lnTo>
            </a:path>
          </a:pathLst>
        </a:custGeom>
        <a:noFill/>
        <a:ln w="55000" cap="flat" cmpd="thickThin"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AA468-831B-46D3-8E93-E9E3715ABE9A}">
      <dsp:nvSpPr>
        <dsp:cNvPr id="0" name=""/>
        <dsp:cNvSpPr/>
      </dsp:nvSpPr>
      <dsp:spPr>
        <a:xfrm>
          <a:off x="1500921" y="1507654"/>
          <a:ext cx="392491" cy="186790"/>
        </a:xfrm>
        <a:custGeom>
          <a:avLst/>
          <a:gdLst/>
          <a:ahLst/>
          <a:cxnLst/>
          <a:rect l="0" t="0" r="0" b="0"/>
          <a:pathLst>
            <a:path>
              <a:moveTo>
                <a:pt x="0" y="0"/>
              </a:moveTo>
              <a:lnTo>
                <a:pt x="0" y="127292"/>
              </a:lnTo>
              <a:lnTo>
                <a:pt x="392491" y="127292"/>
              </a:lnTo>
              <a:lnTo>
                <a:pt x="392491" y="186790"/>
              </a:lnTo>
            </a:path>
          </a:pathLst>
        </a:custGeom>
        <a:noFill/>
        <a:ln w="55000" cap="flat" cmpd="thickThin"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42EBBA-EA71-42E8-99F8-AE83E5416385}">
      <dsp:nvSpPr>
        <dsp:cNvPr id="0" name=""/>
        <dsp:cNvSpPr/>
      </dsp:nvSpPr>
      <dsp:spPr>
        <a:xfrm>
          <a:off x="1108430" y="1507654"/>
          <a:ext cx="392491" cy="186790"/>
        </a:xfrm>
        <a:custGeom>
          <a:avLst/>
          <a:gdLst/>
          <a:ahLst/>
          <a:cxnLst/>
          <a:rect l="0" t="0" r="0" b="0"/>
          <a:pathLst>
            <a:path>
              <a:moveTo>
                <a:pt x="392491" y="0"/>
              </a:moveTo>
              <a:lnTo>
                <a:pt x="392491" y="127292"/>
              </a:lnTo>
              <a:lnTo>
                <a:pt x="0" y="127292"/>
              </a:lnTo>
              <a:lnTo>
                <a:pt x="0" y="186790"/>
              </a:lnTo>
            </a:path>
          </a:pathLst>
        </a:custGeom>
        <a:noFill/>
        <a:ln w="55000" cap="flat" cmpd="thickThin"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22156F-67A3-49DE-8277-D0D64461842F}">
      <dsp:nvSpPr>
        <dsp:cNvPr id="0" name=""/>
        <dsp:cNvSpPr/>
      </dsp:nvSpPr>
      <dsp:spPr>
        <a:xfrm>
          <a:off x="323447" y="1507654"/>
          <a:ext cx="1177473" cy="186790"/>
        </a:xfrm>
        <a:custGeom>
          <a:avLst/>
          <a:gdLst/>
          <a:ahLst/>
          <a:cxnLst/>
          <a:rect l="0" t="0" r="0" b="0"/>
          <a:pathLst>
            <a:path>
              <a:moveTo>
                <a:pt x="1177473" y="0"/>
              </a:moveTo>
              <a:lnTo>
                <a:pt x="1177473" y="127292"/>
              </a:lnTo>
              <a:lnTo>
                <a:pt x="0" y="127292"/>
              </a:lnTo>
              <a:lnTo>
                <a:pt x="0" y="186790"/>
              </a:lnTo>
            </a:path>
          </a:pathLst>
        </a:custGeom>
        <a:noFill/>
        <a:ln w="55000" cap="flat" cmpd="thickThin"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540AB-225E-43FA-AAA2-27F56A996299}">
      <dsp:nvSpPr>
        <dsp:cNvPr id="0" name=""/>
        <dsp:cNvSpPr/>
      </dsp:nvSpPr>
      <dsp:spPr>
        <a:xfrm>
          <a:off x="1500921" y="905473"/>
          <a:ext cx="1471842" cy="186790"/>
        </a:xfrm>
        <a:custGeom>
          <a:avLst/>
          <a:gdLst/>
          <a:ahLst/>
          <a:cxnLst/>
          <a:rect l="0" t="0" r="0" b="0"/>
          <a:pathLst>
            <a:path>
              <a:moveTo>
                <a:pt x="1471842" y="0"/>
              </a:moveTo>
              <a:lnTo>
                <a:pt x="1471842" y="127292"/>
              </a:lnTo>
              <a:lnTo>
                <a:pt x="0" y="127292"/>
              </a:lnTo>
              <a:lnTo>
                <a:pt x="0" y="186790"/>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2844AD-7620-4DC6-AB4D-ADA054BE860B}">
      <dsp:nvSpPr>
        <dsp:cNvPr id="0" name=""/>
        <dsp:cNvSpPr/>
      </dsp:nvSpPr>
      <dsp:spPr>
        <a:xfrm>
          <a:off x="2651634" y="490082"/>
          <a:ext cx="642258" cy="415391"/>
        </a:xfrm>
        <a:prstGeom prst="roundRect">
          <a:avLst>
            <a:gd name="adj" fmla="val 10000"/>
          </a:avLst>
        </a:prstGeom>
        <a:solidFill>
          <a:schemeClr val="accent1">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24D56A-A141-4C20-8759-2FF2343D4EE0}">
      <dsp:nvSpPr>
        <dsp:cNvPr id="0" name=""/>
        <dsp:cNvSpPr/>
      </dsp:nvSpPr>
      <dsp:spPr>
        <a:xfrm>
          <a:off x="2722996" y="557876"/>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Data Sources</a:t>
          </a:r>
        </a:p>
      </dsp:txBody>
      <dsp:txXfrm>
        <a:off x="2735162" y="570042"/>
        <a:ext cx="617926" cy="391059"/>
      </dsp:txXfrm>
    </dsp:sp>
    <dsp:sp modelId="{9A94B1A0-84B3-4987-9322-C89D8ED29010}">
      <dsp:nvSpPr>
        <dsp:cNvPr id="0" name=""/>
        <dsp:cNvSpPr/>
      </dsp:nvSpPr>
      <dsp:spPr>
        <a:xfrm>
          <a:off x="1179792" y="1092263"/>
          <a:ext cx="642258" cy="415391"/>
        </a:xfrm>
        <a:prstGeom prst="roundRect">
          <a:avLst>
            <a:gd name="adj" fmla="val 10000"/>
          </a:avLst>
        </a:prstGeom>
        <a:solidFill>
          <a:schemeClr val="accent3">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ECE17B-7C55-467A-9E06-6D61D5FFB84E}">
      <dsp:nvSpPr>
        <dsp:cNvPr id="0" name=""/>
        <dsp:cNvSpPr/>
      </dsp:nvSpPr>
      <dsp:spPr>
        <a:xfrm>
          <a:off x="1251154" y="1160057"/>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Primary Method</a:t>
          </a:r>
        </a:p>
      </dsp:txBody>
      <dsp:txXfrm>
        <a:off x="1263320" y="1172223"/>
        <a:ext cx="617926" cy="391059"/>
      </dsp:txXfrm>
    </dsp:sp>
    <dsp:sp modelId="{77218365-3FF7-416C-BBDD-2C5D32F5AF0D}">
      <dsp:nvSpPr>
        <dsp:cNvPr id="0" name=""/>
        <dsp:cNvSpPr/>
      </dsp:nvSpPr>
      <dsp:spPr>
        <a:xfrm>
          <a:off x="2318" y="1694445"/>
          <a:ext cx="642258" cy="415391"/>
        </a:xfrm>
        <a:prstGeom prst="roundRect">
          <a:avLst>
            <a:gd name="adj" fmla="val 10000"/>
          </a:avLst>
        </a:prstGeom>
        <a:solidFill>
          <a:schemeClr val="accent4">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550DA1-05F0-4180-AE7F-2DE460B45D44}">
      <dsp:nvSpPr>
        <dsp:cNvPr id="0" name=""/>
        <dsp:cNvSpPr/>
      </dsp:nvSpPr>
      <dsp:spPr>
        <a:xfrm>
          <a:off x="73680" y="1762239"/>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Observation Method</a:t>
          </a:r>
        </a:p>
      </dsp:txBody>
      <dsp:txXfrm>
        <a:off x="85846" y="1774405"/>
        <a:ext cx="617926" cy="391059"/>
      </dsp:txXfrm>
    </dsp:sp>
    <dsp:sp modelId="{1F3624D5-405A-4E2B-9957-9FD731BB3AB0}">
      <dsp:nvSpPr>
        <dsp:cNvPr id="0" name=""/>
        <dsp:cNvSpPr/>
      </dsp:nvSpPr>
      <dsp:spPr>
        <a:xfrm>
          <a:off x="787300" y="1694445"/>
          <a:ext cx="642258" cy="415391"/>
        </a:xfrm>
        <a:prstGeom prst="roundRect">
          <a:avLst>
            <a:gd name="adj" fmla="val 10000"/>
          </a:avLst>
        </a:prstGeom>
        <a:solidFill>
          <a:schemeClr val="accent4">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A66666-1BC2-43F1-8B6D-BB9CE0AC7499}">
      <dsp:nvSpPr>
        <dsp:cNvPr id="0" name=""/>
        <dsp:cNvSpPr/>
      </dsp:nvSpPr>
      <dsp:spPr>
        <a:xfrm>
          <a:off x="858662" y="1762239"/>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Focus Group Discussion</a:t>
          </a:r>
        </a:p>
      </dsp:txBody>
      <dsp:txXfrm>
        <a:off x="870828" y="1774405"/>
        <a:ext cx="617926" cy="391059"/>
      </dsp:txXfrm>
    </dsp:sp>
    <dsp:sp modelId="{B90B5FA2-CD07-4F2D-8484-55845B5C3FFF}">
      <dsp:nvSpPr>
        <dsp:cNvPr id="0" name=""/>
        <dsp:cNvSpPr/>
      </dsp:nvSpPr>
      <dsp:spPr>
        <a:xfrm>
          <a:off x="1572283" y="1694445"/>
          <a:ext cx="642258" cy="415391"/>
        </a:xfrm>
        <a:prstGeom prst="roundRect">
          <a:avLst>
            <a:gd name="adj" fmla="val 10000"/>
          </a:avLst>
        </a:prstGeom>
        <a:solidFill>
          <a:schemeClr val="accent4">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1D79A1-32DB-4ACE-AAC0-92F9BA6ECF59}">
      <dsp:nvSpPr>
        <dsp:cNvPr id="0" name=""/>
        <dsp:cNvSpPr/>
      </dsp:nvSpPr>
      <dsp:spPr>
        <a:xfrm>
          <a:off x="1643645" y="1762239"/>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Personal Interview  Method</a:t>
          </a:r>
        </a:p>
      </dsp:txBody>
      <dsp:txXfrm>
        <a:off x="1655811" y="1774405"/>
        <a:ext cx="617926" cy="391059"/>
      </dsp:txXfrm>
    </dsp:sp>
    <dsp:sp modelId="{BCAE3E69-2D1F-4493-8D11-B115CE0420CB}">
      <dsp:nvSpPr>
        <dsp:cNvPr id="0" name=""/>
        <dsp:cNvSpPr/>
      </dsp:nvSpPr>
      <dsp:spPr>
        <a:xfrm>
          <a:off x="2357265" y="1694445"/>
          <a:ext cx="642258" cy="415391"/>
        </a:xfrm>
        <a:prstGeom prst="roundRect">
          <a:avLst>
            <a:gd name="adj" fmla="val 10000"/>
          </a:avLst>
        </a:prstGeom>
        <a:solidFill>
          <a:schemeClr val="accent4">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8104B9-7FCF-4856-9DDF-076B10182E70}">
      <dsp:nvSpPr>
        <dsp:cNvPr id="0" name=""/>
        <dsp:cNvSpPr/>
      </dsp:nvSpPr>
      <dsp:spPr>
        <a:xfrm>
          <a:off x="2428627" y="1762239"/>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Questionnare Method</a:t>
          </a:r>
        </a:p>
      </dsp:txBody>
      <dsp:txXfrm>
        <a:off x="2440793" y="1774405"/>
        <a:ext cx="617926" cy="391059"/>
      </dsp:txXfrm>
    </dsp:sp>
    <dsp:sp modelId="{61AC748F-3F30-412D-9E77-E124726B9A10}">
      <dsp:nvSpPr>
        <dsp:cNvPr id="0" name=""/>
        <dsp:cNvSpPr/>
      </dsp:nvSpPr>
      <dsp:spPr>
        <a:xfrm>
          <a:off x="4123476" y="1092263"/>
          <a:ext cx="642258" cy="415391"/>
        </a:xfrm>
        <a:prstGeom prst="roundRect">
          <a:avLst>
            <a:gd name="adj" fmla="val 10000"/>
          </a:avLst>
        </a:prstGeom>
        <a:solidFill>
          <a:schemeClr val="accent3">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418372-FB64-4645-BBAF-4FA5C34E63B2}">
      <dsp:nvSpPr>
        <dsp:cNvPr id="0" name=""/>
        <dsp:cNvSpPr/>
      </dsp:nvSpPr>
      <dsp:spPr>
        <a:xfrm>
          <a:off x="4194838" y="1160057"/>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Secondary Data</a:t>
          </a:r>
        </a:p>
      </dsp:txBody>
      <dsp:txXfrm>
        <a:off x="4207004" y="1172223"/>
        <a:ext cx="617926" cy="391059"/>
      </dsp:txXfrm>
    </dsp:sp>
    <dsp:sp modelId="{2A1754AF-D184-436A-905D-4671BEAB1E37}">
      <dsp:nvSpPr>
        <dsp:cNvPr id="0" name=""/>
        <dsp:cNvSpPr/>
      </dsp:nvSpPr>
      <dsp:spPr>
        <a:xfrm>
          <a:off x="3142248" y="1694445"/>
          <a:ext cx="642258" cy="415391"/>
        </a:xfrm>
        <a:prstGeom prst="roundRect">
          <a:avLst>
            <a:gd name="adj" fmla="val 10000"/>
          </a:avLst>
        </a:prstGeom>
        <a:solidFill>
          <a:schemeClr val="accent4">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BD9C97-A01E-4DAA-938E-E892B81A7F32}">
      <dsp:nvSpPr>
        <dsp:cNvPr id="0" name=""/>
        <dsp:cNvSpPr/>
      </dsp:nvSpPr>
      <dsp:spPr>
        <a:xfrm>
          <a:off x="3213610" y="1762239"/>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Internal Data</a:t>
          </a:r>
        </a:p>
      </dsp:txBody>
      <dsp:txXfrm>
        <a:off x="3225776" y="1774405"/>
        <a:ext cx="617926" cy="391059"/>
      </dsp:txXfrm>
    </dsp:sp>
    <dsp:sp modelId="{0DDF3319-77DC-4E68-BAA3-B195ADD80032}">
      <dsp:nvSpPr>
        <dsp:cNvPr id="0" name=""/>
        <dsp:cNvSpPr/>
      </dsp:nvSpPr>
      <dsp:spPr>
        <a:xfrm>
          <a:off x="2749757" y="2296626"/>
          <a:ext cx="642258" cy="415391"/>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4EDF47-9C58-450F-8C85-607895A5A743}">
      <dsp:nvSpPr>
        <dsp:cNvPr id="0" name=""/>
        <dsp:cNvSpPr/>
      </dsp:nvSpPr>
      <dsp:spPr>
        <a:xfrm>
          <a:off x="2821119" y="2364420"/>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Fully Processed</a:t>
          </a:r>
        </a:p>
      </dsp:txBody>
      <dsp:txXfrm>
        <a:off x="2833285" y="2376586"/>
        <a:ext cx="617926" cy="391059"/>
      </dsp:txXfrm>
    </dsp:sp>
    <dsp:sp modelId="{709D0DE2-164E-40E5-A30A-962B125515E2}">
      <dsp:nvSpPr>
        <dsp:cNvPr id="0" name=""/>
        <dsp:cNvSpPr/>
      </dsp:nvSpPr>
      <dsp:spPr>
        <a:xfrm>
          <a:off x="3534739" y="2296626"/>
          <a:ext cx="642258" cy="415391"/>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3482FD-CABA-4383-A9B7-960E2F0F4A8F}">
      <dsp:nvSpPr>
        <dsp:cNvPr id="0" name=""/>
        <dsp:cNvSpPr/>
      </dsp:nvSpPr>
      <dsp:spPr>
        <a:xfrm>
          <a:off x="3606101" y="2364420"/>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Need Further Analysis</a:t>
          </a:r>
        </a:p>
      </dsp:txBody>
      <dsp:txXfrm>
        <a:off x="3618267" y="2376586"/>
        <a:ext cx="617926" cy="391059"/>
      </dsp:txXfrm>
    </dsp:sp>
    <dsp:sp modelId="{097BE11D-3BE2-42EE-BDC0-7C0477D45F6C}">
      <dsp:nvSpPr>
        <dsp:cNvPr id="0" name=""/>
        <dsp:cNvSpPr/>
      </dsp:nvSpPr>
      <dsp:spPr>
        <a:xfrm>
          <a:off x="5104704" y="1694445"/>
          <a:ext cx="642258" cy="415391"/>
        </a:xfrm>
        <a:prstGeom prst="roundRect">
          <a:avLst>
            <a:gd name="adj" fmla="val 10000"/>
          </a:avLst>
        </a:prstGeom>
        <a:solidFill>
          <a:schemeClr val="accent4">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CB0592-DCE3-448C-8723-EB525C8F1A5F}">
      <dsp:nvSpPr>
        <dsp:cNvPr id="0" name=""/>
        <dsp:cNvSpPr/>
      </dsp:nvSpPr>
      <dsp:spPr>
        <a:xfrm>
          <a:off x="5176066" y="1762239"/>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External Data</a:t>
          </a:r>
        </a:p>
      </dsp:txBody>
      <dsp:txXfrm>
        <a:off x="5188232" y="1774405"/>
        <a:ext cx="617926" cy="391059"/>
      </dsp:txXfrm>
    </dsp:sp>
    <dsp:sp modelId="{854BFDFA-7F35-453F-B512-FF41C02D42ED}">
      <dsp:nvSpPr>
        <dsp:cNvPr id="0" name=""/>
        <dsp:cNvSpPr/>
      </dsp:nvSpPr>
      <dsp:spPr>
        <a:xfrm>
          <a:off x="4319722" y="2296626"/>
          <a:ext cx="642258" cy="415391"/>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B15E6A-3B91-4D08-B19E-4F23E4FE6255}">
      <dsp:nvSpPr>
        <dsp:cNvPr id="0" name=""/>
        <dsp:cNvSpPr/>
      </dsp:nvSpPr>
      <dsp:spPr>
        <a:xfrm>
          <a:off x="4391084" y="2364420"/>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Published Sources</a:t>
          </a:r>
        </a:p>
      </dsp:txBody>
      <dsp:txXfrm>
        <a:off x="4403250" y="2376586"/>
        <a:ext cx="617926" cy="391059"/>
      </dsp:txXfrm>
    </dsp:sp>
    <dsp:sp modelId="{2D1D86B4-0D94-4388-80E4-CD9E03C21746}">
      <dsp:nvSpPr>
        <dsp:cNvPr id="0" name=""/>
        <dsp:cNvSpPr/>
      </dsp:nvSpPr>
      <dsp:spPr>
        <a:xfrm>
          <a:off x="5104704" y="2296626"/>
          <a:ext cx="642258" cy="415391"/>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785901-C07B-4F84-B589-33BB09BF5CDE}">
      <dsp:nvSpPr>
        <dsp:cNvPr id="0" name=""/>
        <dsp:cNvSpPr/>
      </dsp:nvSpPr>
      <dsp:spPr>
        <a:xfrm>
          <a:off x="5176066" y="2364420"/>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Electronic Database</a:t>
          </a:r>
        </a:p>
      </dsp:txBody>
      <dsp:txXfrm>
        <a:off x="5188232" y="2376586"/>
        <a:ext cx="617926" cy="391059"/>
      </dsp:txXfrm>
    </dsp:sp>
    <dsp:sp modelId="{8CE214B2-C3EB-46EC-9E49-AF717A7BF00B}">
      <dsp:nvSpPr>
        <dsp:cNvPr id="0" name=""/>
        <dsp:cNvSpPr/>
      </dsp:nvSpPr>
      <dsp:spPr>
        <a:xfrm>
          <a:off x="5889687" y="2296626"/>
          <a:ext cx="642258" cy="415391"/>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FC4A04-0C45-4C67-96A6-6A4FED77276E}">
      <dsp:nvSpPr>
        <dsp:cNvPr id="0" name=""/>
        <dsp:cNvSpPr/>
      </dsp:nvSpPr>
      <dsp:spPr>
        <a:xfrm>
          <a:off x="5961049" y="2364420"/>
          <a:ext cx="642258" cy="415391"/>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Syndicate Sources</a:t>
          </a:r>
        </a:p>
      </dsp:txBody>
      <dsp:txXfrm>
        <a:off x="5973215" y="2376586"/>
        <a:ext cx="617926" cy="391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C5C16-0833-49F4-B289-A5EB9B2DF79F}">
      <dsp:nvSpPr>
        <dsp:cNvPr id="0" name=""/>
        <dsp:cNvSpPr/>
      </dsp:nvSpPr>
      <dsp:spPr>
        <a:xfrm>
          <a:off x="3254338" y="875916"/>
          <a:ext cx="2796003" cy="266128"/>
        </a:xfrm>
        <a:custGeom>
          <a:avLst/>
          <a:gdLst/>
          <a:ahLst/>
          <a:cxnLst/>
          <a:rect l="0" t="0" r="0" b="0"/>
          <a:pathLst>
            <a:path>
              <a:moveTo>
                <a:pt x="0" y="0"/>
              </a:moveTo>
              <a:lnTo>
                <a:pt x="0" y="181358"/>
              </a:lnTo>
              <a:lnTo>
                <a:pt x="2796003" y="181358"/>
              </a:lnTo>
              <a:lnTo>
                <a:pt x="2796003" y="26612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7F702-B8CE-4455-A9CF-7E878B83E26D}">
      <dsp:nvSpPr>
        <dsp:cNvPr id="0" name=""/>
        <dsp:cNvSpPr/>
      </dsp:nvSpPr>
      <dsp:spPr>
        <a:xfrm>
          <a:off x="3254338" y="875916"/>
          <a:ext cx="1677602" cy="266128"/>
        </a:xfrm>
        <a:custGeom>
          <a:avLst/>
          <a:gdLst/>
          <a:ahLst/>
          <a:cxnLst/>
          <a:rect l="0" t="0" r="0" b="0"/>
          <a:pathLst>
            <a:path>
              <a:moveTo>
                <a:pt x="0" y="0"/>
              </a:moveTo>
              <a:lnTo>
                <a:pt x="0" y="181358"/>
              </a:lnTo>
              <a:lnTo>
                <a:pt x="1677602" y="181358"/>
              </a:lnTo>
              <a:lnTo>
                <a:pt x="1677602" y="26612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D1652-E1F6-473B-A76E-EDA9FA92C776}">
      <dsp:nvSpPr>
        <dsp:cNvPr id="0" name=""/>
        <dsp:cNvSpPr/>
      </dsp:nvSpPr>
      <dsp:spPr>
        <a:xfrm>
          <a:off x="3254338" y="875916"/>
          <a:ext cx="559200" cy="266128"/>
        </a:xfrm>
        <a:custGeom>
          <a:avLst/>
          <a:gdLst/>
          <a:ahLst/>
          <a:cxnLst/>
          <a:rect l="0" t="0" r="0" b="0"/>
          <a:pathLst>
            <a:path>
              <a:moveTo>
                <a:pt x="0" y="0"/>
              </a:moveTo>
              <a:lnTo>
                <a:pt x="0" y="181358"/>
              </a:lnTo>
              <a:lnTo>
                <a:pt x="559200" y="181358"/>
              </a:lnTo>
              <a:lnTo>
                <a:pt x="559200" y="26612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46863-91D2-4A2B-BA8C-C548824F6F89}">
      <dsp:nvSpPr>
        <dsp:cNvPr id="0" name=""/>
        <dsp:cNvSpPr/>
      </dsp:nvSpPr>
      <dsp:spPr>
        <a:xfrm>
          <a:off x="2695137" y="875916"/>
          <a:ext cx="559200" cy="266128"/>
        </a:xfrm>
        <a:custGeom>
          <a:avLst/>
          <a:gdLst/>
          <a:ahLst/>
          <a:cxnLst/>
          <a:rect l="0" t="0" r="0" b="0"/>
          <a:pathLst>
            <a:path>
              <a:moveTo>
                <a:pt x="559200" y="0"/>
              </a:moveTo>
              <a:lnTo>
                <a:pt x="559200" y="181358"/>
              </a:lnTo>
              <a:lnTo>
                <a:pt x="0" y="181358"/>
              </a:lnTo>
              <a:lnTo>
                <a:pt x="0" y="26612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F5587-6735-46BE-95AA-E038DCE94B91}">
      <dsp:nvSpPr>
        <dsp:cNvPr id="0" name=""/>
        <dsp:cNvSpPr/>
      </dsp:nvSpPr>
      <dsp:spPr>
        <a:xfrm>
          <a:off x="1576736" y="875916"/>
          <a:ext cx="1677602" cy="266128"/>
        </a:xfrm>
        <a:custGeom>
          <a:avLst/>
          <a:gdLst/>
          <a:ahLst/>
          <a:cxnLst/>
          <a:rect l="0" t="0" r="0" b="0"/>
          <a:pathLst>
            <a:path>
              <a:moveTo>
                <a:pt x="1677602" y="0"/>
              </a:moveTo>
              <a:lnTo>
                <a:pt x="1677602" y="181358"/>
              </a:lnTo>
              <a:lnTo>
                <a:pt x="0" y="181358"/>
              </a:lnTo>
              <a:lnTo>
                <a:pt x="0" y="26612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A7953-D421-4A6C-BC2D-25D18A020DDE}">
      <dsp:nvSpPr>
        <dsp:cNvPr id="0" name=""/>
        <dsp:cNvSpPr/>
      </dsp:nvSpPr>
      <dsp:spPr>
        <a:xfrm>
          <a:off x="458334" y="875916"/>
          <a:ext cx="2796003" cy="266128"/>
        </a:xfrm>
        <a:custGeom>
          <a:avLst/>
          <a:gdLst/>
          <a:ahLst/>
          <a:cxnLst/>
          <a:rect l="0" t="0" r="0" b="0"/>
          <a:pathLst>
            <a:path>
              <a:moveTo>
                <a:pt x="2796003" y="0"/>
              </a:moveTo>
              <a:lnTo>
                <a:pt x="2796003" y="181358"/>
              </a:lnTo>
              <a:lnTo>
                <a:pt x="0" y="181358"/>
              </a:lnTo>
              <a:lnTo>
                <a:pt x="0" y="26612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4E6842-F26C-4094-AEE4-F290D74B9A34}">
      <dsp:nvSpPr>
        <dsp:cNvPr id="0" name=""/>
        <dsp:cNvSpPr/>
      </dsp:nvSpPr>
      <dsp:spPr>
        <a:xfrm>
          <a:off x="2796810" y="294855"/>
          <a:ext cx="915055" cy="581060"/>
        </a:xfrm>
        <a:prstGeom prst="roundRect">
          <a:avLst>
            <a:gd name="adj" fmla="val 10000"/>
          </a:avLst>
        </a:prstGeom>
        <a:solidFill>
          <a:schemeClr val="accent3">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61AD58-A3E3-442C-81B5-BED97C73E30F}">
      <dsp:nvSpPr>
        <dsp:cNvPr id="0" name=""/>
        <dsp:cNvSpPr/>
      </dsp:nvSpPr>
      <dsp:spPr>
        <a:xfrm>
          <a:off x="2898483" y="391444"/>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Internal Data</a:t>
          </a:r>
        </a:p>
      </dsp:txBody>
      <dsp:txXfrm>
        <a:off x="2915502" y="408463"/>
        <a:ext cx="881017" cy="547022"/>
      </dsp:txXfrm>
    </dsp:sp>
    <dsp:sp modelId="{998F50A7-4BB3-4201-A05B-25304AF80D24}">
      <dsp:nvSpPr>
        <dsp:cNvPr id="0" name=""/>
        <dsp:cNvSpPr/>
      </dsp:nvSpPr>
      <dsp:spPr>
        <a:xfrm>
          <a:off x="806" y="1142044"/>
          <a:ext cx="915055" cy="581060"/>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661954-2DE0-47DF-B00D-E6B6A7DE90B1}">
      <dsp:nvSpPr>
        <dsp:cNvPr id="0" name=""/>
        <dsp:cNvSpPr/>
      </dsp:nvSpPr>
      <dsp:spPr>
        <a:xfrm>
          <a:off x="102479" y="1238633"/>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Company Records</a:t>
          </a:r>
        </a:p>
      </dsp:txBody>
      <dsp:txXfrm>
        <a:off x="119498" y="1255652"/>
        <a:ext cx="881017" cy="547022"/>
      </dsp:txXfrm>
    </dsp:sp>
    <dsp:sp modelId="{E2374CB3-AFC9-4C74-949C-BFFC468FDF33}">
      <dsp:nvSpPr>
        <dsp:cNvPr id="0" name=""/>
        <dsp:cNvSpPr/>
      </dsp:nvSpPr>
      <dsp:spPr>
        <a:xfrm>
          <a:off x="1119208" y="1142044"/>
          <a:ext cx="915055" cy="581060"/>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98A98A-11ED-4A7F-85CB-C636F80AF921}">
      <dsp:nvSpPr>
        <dsp:cNvPr id="0" name=""/>
        <dsp:cNvSpPr/>
      </dsp:nvSpPr>
      <dsp:spPr>
        <a:xfrm>
          <a:off x="1220881" y="1238633"/>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Sales Records</a:t>
          </a:r>
        </a:p>
      </dsp:txBody>
      <dsp:txXfrm>
        <a:off x="1237900" y="1255652"/>
        <a:ext cx="881017" cy="547022"/>
      </dsp:txXfrm>
    </dsp:sp>
    <dsp:sp modelId="{99F55A33-AC1B-4F86-BD50-C21C5C98C0BC}">
      <dsp:nvSpPr>
        <dsp:cNvPr id="0" name=""/>
        <dsp:cNvSpPr/>
      </dsp:nvSpPr>
      <dsp:spPr>
        <a:xfrm>
          <a:off x="2237609" y="1142044"/>
          <a:ext cx="915055" cy="581060"/>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853CFA-A03A-4FCC-84D5-D941B0F80557}">
      <dsp:nvSpPr>
        <dsp:cNvPr id="0" name=""/>
        <dsp:cNvSpPr/>
      </dsp:nvSpPr>
      <dsp:spPr>
        <a:xfrm>
          <a:off x="2339282" y="1238633"/>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Financial Records</a:t>
          </a:r>
        </a:p>
      </dsp:txBody>
      <dsp:txXfrm>
        <a:off x="2356301" y="1255652"/>
        <a:ext cx="881017" cy="547022"/>
      </dsp:txXfrm>
    </dsp:sp>
    <dsp:sp modelId="{6CCAE550-F0BF-4122-8CA7-D3747BC2034A}">
      <dsp:nvSpPr>
        <dsp:cNvPr id="0" name=""/>
        <dsp:cNvSpPr/>
      </dsp:nvSpPr>
      <dsp:spPr>
        <a:xfrm>
          <a:off x="3356011" y="1142044"/>
          <a:ext cx="915055" cy="581060"/>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70B7C8-3F7D-4B61-A889-1B4629BA9964}">
      <dsp:nvSpPr>
        <dsp:cNvPr id="0" name=""/>
        <dsp:cNvSpPr/>
      </dsp:nvSpPr>
      <dsp:spPr>
        <a:xfrm>
          <a:off x="3457684" y="1238633"/>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Employee Records</a:t>
          </a:r>
        </a:p>
      </dsp:txBody>
      <dsp:txXfrm>
        <a:off x="3474703" y="1255652"/>
        <a:ext cx="881017" cy="547022"/>
      </dsp:txXfrm>
    </dsp:sp>
    <dsp:sp modelId="{7F34F384-B3B8-44ED-8D1E-164BA5650A0E}">
      <dsp:nvSpPr>
        <dsp:cNvPr id="0" name=""/>
        <dsp:cNvSpPr/>
      </dsp:nvSpPr>
      <dsp:spPr>
        <a:xfrm>
          <a:off x="4474412" y="1142044"/>
          <a:ext cx="915055" cy="581060"/>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F2D2F1-1AC1-44E2-B918-F4F2CDB3F10A}">
      <dsp:nvSpPr>
        <dsp:cNvPr id="0" name=""/>
        <dsp:cNvSpPr/>
      </dsp:nvSpPr>
      <dsp:spPr>
        <a:xfrm>
          <a:off x="4576085" y="1238633"/>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Other Publications</a:t>
          </a:r>
        </a:p>
      </dsp:txBody>
      <dsp:txXfrm>
        <a:off x="4593104" y="1255652"/>
        <a:ext cx="881017" cy="547022"/>
      </dsp:txXfrm>
    </dsp:sp>
    <dsp:sp modelId="{1C779D35-93FC-4A7A-8F6B-48D7D7C93D27}">
      <dsp:nvSpPr>
        <dsp:cNvPr id="0" name=""/>
        <dsp:cNvSpPr/>
      </dsp:nvSpPr>
      <dsp:spPr>
        <a:xfrm>
          <a:off x="5592814" y="1142044"/>
          <a:ext cx="915055" cy="581060"/>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49D72B-C7E1-4D73-BCF1-20207D533831}">
      <dsp:nvSpPr>
        <dsp:cNvPr id="0" name=""/>
        <dsp:cNvSpPr/>
      </dsp:nvSpPr>
      <dsp:spPr>
        <a:xfrm>
          <a:off x="5694487" y="1238633"/>
          <a:ext cx="915055" cy="581060"/>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Customer Records</a:t>
          </a:r>
        </a:p>
      </dsp:txBody>
      <dsp:txXfrm>
        <a:off x="5711506" y="1255652"/>
        <a:ext cx="881017" cy="5470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3B3503-11D3-4F6A-8BDD-635AFBEDD083}">
      <dsp:nvSpPr>
        <dsp:cNvPr id="0" name=""/>
        <dsp:cNvSpPr/>
      </dsp:nvSpPr>
      <dsp:spPr>
        <a:xfrm>
          <a:off x="3228113" y="1716799"/>
          <a:ext cx="847677" cy="403417"/>
        </a:xfrm>
        <a:custGeom>
          <a:avLst/>
          <a:gdLst/>
          <a:ahLst/>
          <a:cxnLst/>
          <a:rect l="0" t="0" r="0" b="0"/>
          <a:pathLst>
            <a:path>
              <a:moveTo>
                <a:pt x="0" y="0"/>
              </a:moveTo>
              <a:lnTo>
                <a:pt x="0" y="274917"/>
              </a:lnTo>
              <a:lnTo>
                <a:pt x="847677" y="274917"/>
              </a:lnTo>
              <a:lnTo>
                <a:pt x="847677" y="403417"/>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B083-CF28-436D-A967-EE5D10A6EF91}">
      <dsp:nvSpPr>
        <dsp:cNvPr id="0" name=""/>
        <dsp:cNvSpPr/>
      </dsp:nvSpPr>
      <dsp:spPr>
        <a:xfrm>
          <a:off x="2380436" y="1716799"/>
          <a:ext cx="847677" cy="403417"/>
        </a:xfrm>
        <a:custGeom>
          <a:avLst/>
          <a:gdLst/>
          <a:ahLst/>
          <a:cxnLst/>
          <a:rect l="0" t="0" r="0" b="0"/>
          <a:pathLst>
            <a:path>
              <a:moveTo>
                <a:pt x="847677" y="0"/>
              </a:moveTo>
              <a:lnTo>
                <a:pt x="847677" y="274917"/>
              </a:lnTo>
              <a:lnTo>
                <a:pt x="0" y="274917"/>
              </a:lnTo>
              <a:lnTo>
                <a:pt x="0" y="403417"/>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A7953-D421-4A6C-BC2D-25D18A020DDE}">
      <dsp:nvSpPr>
        <dsp:cNvPr id="0" name=""/>
        <dsp:cNvSpPr/>
      </dsp:nvSpPr>
      <dsp:spPr>
        <a:xfrm>
          <a:off x="3182393" y="724206"/>
          <a:ext cx="91440" cy="403417"/>
        </a:xfrm>
        <a:custGeom>
          <a:avLst/>
          <a:gdLst/>
          <a:ahLst/>
          <a:cxnLst/>
          <a:rect l="0" t="0" r="0" b="0"/>
          <a:pathLst>
            <a:path>
              <a:moveTo>
                <a:pt x="45720" y="0"/>
              </a:moveTo>
              <a:lnTo>
                <a:pt x="45720" y="403417"/>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4E6842-F26C-4094-AEE4-F290D74B9A34}">
      <dsp:nvSpPr>
        <dsp:cNvPr id="0" name=""/>
        <dsp:cNvSpPr/>
      </dsp:nvSpPr>
      <dsp:spPr>
        <a:xfrm>
          <a:off x="2534559" y="758"/>
          <a:ext cx="1387108" cy="723447"/>
        </a:xfrm>
        <a:prstGeom prst="roundRect">
          <a:avLst>
            <a:gd name="adj" fmla="val 10000"/>
          </a:avLst>
        </a:prstGeom>
        <a:solidFill>
          <a:schemeClr val="accent3">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61AD58-A3E3-442C-81B5-BED97C73E30F}">
      <dsp:nvSpPr>
        <dsp:cNvPr id="0" name=""/>
        <dsp:cNvSpPr/>
      </dsp:nvSpPr>
      <dsp:spPr>
        <a:xfrm>
          <a:off x="2688682" y="147175"/>
          <a:ext cx="1387108" cy="723447"/>
        </a:xfrm>
        <a:prstGeom prst="roundRect">
          <a:avLst>
            <a:gd name="adj" fmla="val 10000"/>
          </a:avLst>
        </a:prstGeom>
        <a:solidFill>
          <a:schemeClr val="lt1">
            <a:alpha val="90000"/>
            <a:hueOff val="0"/>
            <a:satOff val="0"/>
            <a:lumOff val="0"/>
            <a:alphaOff val="0"/>
          </a:schemeClr>
        </a:solidFill>
        <a:ln w="55000" cap="flat" cmpd="thickThin"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External Data</a:t>
          </a:r>
        </a:p>
      </dsp:txBody>
      <dsp:txXfrm>
        <a:off x="2709871" y="168364"/>
        <a:ext cx="1344730" cy="681069"/>
      </dsp:txXfrm>
    </dsp:sp>
    <dsp:sp modelId="{998F50A7-4BB3-4201-A05B-25304AF80D24}">
      <dsp:nvSpPr>
        <dsp:cNvPr id="0" name=""/>
        <dsp:cNvSpPr/>
      </dsp:nvSpPr>
      <dsp:spPr>
        <a:xfrm>
          <a:off x="2534559" y="1127623"/>
          <a:ext cx="1387108" cy="589176"/>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661954-2DE0-47DF-B00D-E6B6A7DE90B1}">
      <dsp:nvSpPr>
        <dsp:cNvPr id="0" name=""/>
        <dsp:cNvSpPr/>
      </dsp:nvSpPr>
      <dsp:spPr>
        <a:xfrm>
          <a:off x="2688682" y="1274040"/>
          <a:ext cx="1387108" cy="589176"/>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Published Data</a:t>
          </a:r>
        </a:p>
      </dsp:txBody>
      <dsp:txXfrm>
        <a:off x="2705938" y="1291296"/>
        <a:ext cx="1352596" cy="554664"/>
      </dsp:txXfrm>
    </dsp:sp>
    <dsp:sp modelId="{A72D7BBD-D9DD-4112-A233-81413DB600EB}">
      <dsp:nvSpPr>
        <dsp:cNvPr id="0" name=""/>
        <dsp:cNvSpPr/>
      </dsp:nvSpPr>
      <dsp:spPr>
        <a:xfrm>
          <a:off x="1686881" y="2120217"/>
          <a:ext cx="1387108" cy="523432"/>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3482CA-D2EB-4E5B-9A78-4A3E79AD66FC}">
      <dsp:nvSpPr>
        <dsp:cNvPr id="0" name=""/>
        <dsp:cNvSpPr/>
      </dsp:nvSpPr>
      <dsp:spPr>
        <a:xfrm>
          <a:off x="1841005" y="2266634"/>
          <a:ext cx="1387108" cy="523432"/>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Official or Government Sources</a:t>
          </a:r>
        </a:p>
      </dsp:txBody>
      <dsp:txXfrm>
        <a:off x="1856336" y="2281965"/>
        <a:ext cx="1356446" cy="492770"/>
      </dsp:txXfrm>
    </dsp:sp>
    <dsp:sp modelId="{BA57CB7D-A262-4ED6-8314-4586BEBBF5B5}">
      <dsp:nvSpPr>
        <dsp:cNvPr id="0" name=""/>
        <dsp:cNvSpPr/>
      </dsp:nvSpPr>
      <dsp:spPr>
        <a:xfrm>
          <a:off x="3382236" y="2120217"/>
          <a:ext cx="1387108" cy="523432"/>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CF01EC-0D78-4EA4-88A6-027ADC30231D}">
      <dsp:nvSpPr>
        <dsp:cNvPr id="0" name=""/>
        <dsp:cNvSpPr/>
      </dsp:nvSpPr>
      <dsp:spPr>
        <a:xfrm>
          <a:off x="3536359" y="2266634"/>
          <a:ext cx="1387108" cy="523432"/>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Individual or Private agencies/Organizations</a:t>
          </a:r>
        </a:p>
      </dsp:txBody>
      <dsp:txXfrm>
        <a:off x="3551690" y="2281965"/>
        <a:ext cx="1356446" cy="4927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0FFD85-4099-4BFB-A4FA-FDBE14CB0099}">
      <dsp:nvSpPr>
        <dsp:cNvPr id="0" name=""/>
        <dsp:cNvSpPr/>
      </dsp:nvSpPr>
      <dsp:spPr>
        <a:xfrm>
          <a:off x="3206614" y="1888292"/>
          <a:ext cx="2660241" cy="316508"/>
        </a:xfrm>
        <a:custGeom>
          <a:avLst/>
          <a:gdLst/>
          <a:ahLst/>
          <a:cxnLst/>
          <a:rect l="0" t="0" r="0" b="0"/>
          <a:pathLst>
            <a:path>
              <a:moveTo>
                <a:pt x="0" y="0"/>
              </a:moveTo>
              <a:lnTo>
                <a:pt x="0" y="215691"/>
              </a:lnTo>
              <a:lnTo>
                <a:pt x="2660241" y="215691"/>
              </a:lnTo>
              <a:lnTo>
                <a:pt x="2660241" y="316508"/>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4C817-BFE4-4CBC-9A0B-5FF44458D6B9}">
      <dsp:nvSpPr>
        <dsp:cNvPr id="0" name=""/>
        <dsp:cNvSpPr/>
      </dsp:nvSpPr>
      <dsp:spPr>
        <a:xfrm>
          <a:off x="3206614" y="1888292"/>
          <a:ext cx="1330120" cy="316508"/>
        </a:xfrm>
        <a:custGeom>
          <a:avLst/>
          <a:gdLst/>
          <a:ahLst/>
          <a:cxnLst/>
          <a:rect l="0" t="0" r="0" b="0"/>
          <a:pathLst>
            <a:path>
              <a:moveTo>
                <a:pt x="0" y="0"/>
              </a:moveTo>
              <a:lnTo>
                <a:pt x="0" y="215691"/>
              </a:lnTo>
              <a:lnTo>
                <a:pt x="1330120" y="215691"/>
              </a:lnTo>
              <a:lnTo>
                <a:pt x="1330120" y="316508"/>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C4B527-8207-4CE9-9F7C-3B207B726225}">
      <dsp:nvSpPr>
        <dsp:cNvPr id="0" name=""/>
        <dsp:cNvSpPr/>
      </dsp:nvSpPr>
      <dsp:spPr>
        <a:xfrm>
          <a:off x="3160894" y="1888292"/>
          <a:ext cx="91440" cy="316508"/>
        </a:xfrm>
        <a:custGeom>
          <a:avLst/>
          <a:gdLst/>
          <a:ahLst/>
          <a:cxnLst/>
          <a:rect l="0" t="0" r="0" b="0"/>
          <a:pathLst>
            <a:path>
              <a:moveTo>
                <a:pt x="45720" y="0"/>
              </a:moveTo>
              <a:lnTo>
                <a:pt x="45720" y="316508"/>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816B8-C352-4D29-8F31-66BB55686F85}">
      <dsp:nvSpPr>
        <dsp:cNvPr id="0" name=""/>
        <dsp:cNvSpPr/>
      </dsp:nvSpPr>
      <dsp:spPr>
        <a:xfrm>
          <a:off x="1876494" y="1888292"/>
          <a:ext cx="1330120" cy="316508"/>
        </a:xfrm>
        <a:custGeom>
          <a:avLst/>
          <a:gdLst/>
          <a:ahLst/>
          <a:cxnLst/>
          <a:rect l="0" t="0" r="0" b="0"/>
          <a:pathLst>
            <a:path>
              <a:moveTo>
                <a:pt x="1330120" y="0"/>
              </a:moveTo>
              <a:lnTo>
                <a:pt x="1330120" y="215691"/>
              </a:lnTo>
              <a:lnTo>
                <a:pt x="0" y="215691"/>
              </a:lnTo>
              <a:lnTo>
                <a:pt x="0" y="316508"/>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263D8-3E50-4CA2-AB2A-93A21F1CCD9B}">
      <dsp:nvSpPr>
        <dsp:cNvPr id="0" name=""/>
        <dsp:cNvSpPr/>
      </dsp:nvSpPr>
      <dsp:spPr>
        <a:xfrm>
          <a:off x="546373" y="1888292"/>
          <a:ext cx="2660241" cy="316508"/>
        </a:xfrm>
        <a:custGeom>
          <a:avLst/>
          <a:gdLst/>
          <a:ahLst/>
          <a:cxnLst/>
          <a:rect l="0" t="0" r="0" b="0"/>
          <a:pathLst>
            <a:path>
              <a:moveTo>
                <a:pt x="2660241" y="0"/>
              </a:moveTo>
              <a:lnTo>
                <a:pt x="2660241" y="215691"/>
              </a:lnTo>
              <a:lnTo>
                <a:pt x="0" y="215691"/>
              </a:lnTo>
              <a:lnTo>
                <a:pt x="0" y="316508"/>
              </a:lnTo>
            </a:path>
          </a:pathLst>
        </a:custGeom>
        <a:noFill/>
        <a:ln w="55000" cap="flat" cmpd="thickThin"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4DF25-3C74-4EB2-B87C-4D0196AA0A80}">
      <dsp:nvSpPr>
        <dsp:cNvPr id="0" name=""/>
        <dsp:cNvSpPr/>
      </dsp:nvSpPr>
      <dsp:spPr>
        <a:xfrm>
          <a:off x="3160894" y="880725"/>
          <a:ext cx="91440" cy="316508"/>
        </a:xfrm>
        <a:custGeom>
          <a:avLst/>
          <a:gdLst/>
          <a:ahLst/>
          <a:cxnLst/>
          <a:rect l="0" t="0" r="0" b="0"/>
          <a:pathLst>
            <a:path>
              <a:moveTo>
                <a:pt x="45720" y="0"/>
              </a:moveTo>
              <a:lnTo>
                <a:pt x="45720" y="316508"/>
              </a:lnTo>
            </a:path>
          </a:pathLst>
        </a:custGeom>
        <a:noFill/>
        <a:ln w="55000" cap="flat" cmpd="thickThin"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71E75C-07BC-47F3-A083-A83CFA244B1D}">
      <dsp:nvSpPr>
        <dsp:cNvPr id="0" name=""/>
        <dsp:cNvSpPr/>
      </dsp:nvSpPr>
      <dsp:spPr>
        <a:xfrm>
          <a:off x="2662474" y="189667"/>
          <a:ext cx="1088280" cy="691058"/>
        </a:xfrm>
        <a:prstGeom prst="roundRect">
          <a:avLst>
            <a:gd name="adj" fmla="val 10000"/>
          </a:avLst>
        </a:prstGeom>
        <a:solidFill>
          <a:schemeClr val="accent3">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B82C34-AF6E-4087-9324-1D9F570F6759}">
      <dsp:nvSpPr>
        <dsp:cNvPr id="0" name=""/>
        <dsp:cNvSpPr/>
      </dsp:nvSpPr>
      <dsp:spPr>
        <a:xfrm>
          <a:off x="2783394" y="304541"/>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External Data</a:t>
          </a:r>
        </a:p>
      </dsp:txBody>
      <dsp:txXfrm>
        <a:off x="2803634" y="324781"/>
        <a:ext cx="1047800" cy="650578"/>
      </dsp:txXfrm>
    </dsp:sp>
    <dsp:sp modelId="{841ACC27-E4E2-40DB-BC11-A12EB7CFA5A3}">
      <dsp:nvSpPr>
        <dsp:cNvPr id="0" name=""/>
        <dsp:cNvSpPr/>
      </dsp:nvSpPr>
      <dsp:spPr>
        <a:xfrm>
          <a:off x="2662474" y="1197233"/>
          <a:ext cx="1088280" cy="691058"/>
        </a:xfrm>
        <a:prstGeom prst="roundRect">
          <a:avLst>
            <a:gd name="adj" fmla="val 10000"/>
          </a:avLst>
        </a:prstGeom>
        <a:solidFill>
          <a:schemeClr val="accent5">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069514-3504-424D-9DB2-2A1319464820}">
      <dsp:nvSpPr>
        <dsp:cNvPr id="0" name=""/>
        <dsp:cNvSpPr/>
      </dsp:nvSpPr>
      <dsp:spPr>
        <a:xfrm>
          <a:off x="2783394" y="1312107"/>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Syndicated Data Sources</a:t>
          </a:r>
        </a:p>
      </dsp:txBody>
      <dsp:txXfrm>
        <a:off x="2803634" y="1332347"/>
        <a:ext cx="1047800" cy="650578"/>
      </dsp:txXfrm>
    </dsp:sp>
    <dsp:sp modelId="{21F3245D-9F3B-4FBB-B4A4-568FE375C253}">
      <dsp:nvSpPr>
        <dsp:cNvPr id="0" name=""/>
        <dsp:cNvSpPr/>
      </dsp:nvSpPr>
      <dsp:spPr>
        <a:xfrm>
          <a:off x="2233" y="2204800"/>
          <a:ext cx="1088280" cy="691058"/>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D81C70-F4A0-4532-869A-E62F43FAC2FD}">
      <dsp:nvSpPr>
        <dsp:cNvPr id="0" name=""/>
        <dsp:cNvSpPr/>
      </dsp:nvSpPr>
      <dsp:spPr>
        <a:xfrm>
          <a:off x="123153" y="2319674"/>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House Hold Individual Data</a:t>
          </a:r>
        </a:p>
      </dsp:txBody>
      <dsp:txXfrm>
        <a:off x="143393" y="2339914"/>
        <a:ext cx="1047800" cy="650578"/>
      </dsp:txXfrm>
    </dsp:sp>
    <dsp:sp modelId="{6EC2C486-04D2-4A3A-B5DB-B81DCF05A791}">
      <dsp:nvSpPr>
        <dsp:cNvPr id="0" name=""/>
        <dsp:cNvSpPr/>
      </dsp:nvSpPr>
      <dsp:spPr>
        <a:xfrm>
          <a:off x="1332354" y="2204800"/>
          <a:ext cx="1088280" cy="691058"/>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BE40B3-22A6-42EF-863D-E41B419DDF70}">
      <dsp:nvSpPr>
        <dsp:cNvPr id="0" name=""/>
        <dsp:cNvSpPr/>
      </dsp:nvSpPr>
      <dsp:spPr>
        <a:xfrm>
          <a:off x="1453274" y="2319674"/>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Institutional Syndicate Data</a:t>
          </a:r>
        </a:p>
      </dsp:txBody>
      <dsp:txXfrm>
        <a:off x="1473514" y="2339914"/>
        <a:ext cx="1047800" cy="650578"/>
      </dsp:txXfrm>
    </dsp:sp>
    <dsp:sp modelId="{0C0B301A-B00F-415E-9E83-F83E5782E876}">
      <dsp:nvSpPr>
        <dsp:cNvPr id="0" name=""/>
        <dsp:cNvSpPr/>
      </dsp:nvSpPr>
      <dsp:spPr>
        <a:xfrm>
          <a:off x="2662474" y="2204800"/>
          <a:ext cx="1088280" cy="691058"/>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EF5598-CDAE-404E-95F7-E85DC8B05669}">
      <dsp:nvSpPr>
        <dsp:cNvPr id="0" name=""/>
        <dsp:cNvSpPr/>
      </dsp:nvSpPr>
      <dsp:spPr>
        <a:xfrm>
          <a:off x="2783394" y="2319674"/>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Media Specific Panels</a:t>
          </a:r>
        </a:p>
      </dsp:txBody>
      <dsp:txXfrm>
        <a:off x="2803634" y="2339914"/>
        <a:ext cx="1047800" cy="650578"/>
      </dsp:txXfrm>
    </dsp:sp>
    <dsp:sp modelId="{58AC7891-8E00-4612-9F64-4EC4C427C8F4}">
      <dsp:nvSpPr>
        <dsp:cNvPr id="0" name=""/>
        <dsp:cNvSpPr/>
      </dsp:nvSpPr>
      <dsp:spPr>
        <a:xfrm>
          <a:off x="3992595" y="2204800"/>
          <a:ext cx="1088280" cy="691058"/>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7D96EB-7FA7-444B-913C-58380CC3DF7F}">
      <dsp:nvSpPr>
        <dsp:cNvPr id="0" name=""/>
        <dsp:cNvSpPr/>
      </dsp:nvSpPr>
      <dsp:spPr>
        <a:xfrm>
          <a:off x="4113515" y="2319674"/>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Surveys</a:t>
          </a:r>
        </a:p>
      </dsp:txBody>
      <dsp:txXfrm>
        <a:off x="4133755" y="2339914"/>
        <a:ext cx="1047800" cy="650578"/>
      </dsp:txXfrm>
    </dsp:sp>
    <dsp:sp modelId="{EF943773-A40D-4989-9022-115149C76114}">
      <dsp:nvSpPr>
        <dsp:cNvPr id="0" name=""/>
        <dsp:cNvSpPr/>
      </dsp:nvSpPr>
      <dsp:spPr>
        <a:xfrm>
          <a:off x="5322716" y="2204800"/>
          <a:ext cx="1088280" cy="691058"/>
        </a:xfrm>
        <a:prstGeom prst="roundRect">
          <a:avLst>
            <a:gd name="adj" fmla="val 10000"/>
          </a:avLst>
        </a:prstGeom>
        <a:solidFill>
          <a:schemeClr val="accent6">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74684F-F9E7-4179-91C2-9FA8542B18FC}">
      <dsp:nvSpPr>
        <dsp:cNvPr id="0" name=""/>
        <dsp:cNvSpPr/>
      </dsp:nvSpPr>
      <dsp:spPr>
        <a:xfrm>
          <a:off x="5443636" y="2319674"/>
          <a:ext cx="1088280" cy="691058"/>
        </a:xfrm>
        <a:prstGeom prst="roundRect">
          <a:avLst>
            <a:gd name="adj" fmla="val 10000"/>
          </a:avLst>
        </a:prstGeom>
        <a:solidFill>
          <a:schemeClr val="lt1">
            <a:alpha val="90000"/>
            <a:hueOff val="0"/>
            <a:satOff val="0"/>
            <a:lumOff val="0"/>
            <a:alphaOff val="0"/>
          </a:schemeClr>
        </a:solidFill>
        <a:ln w="55000" cap="flat" cmpd="thickThin"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Product Prurchase Panels</a:t>
          </a:r>
        </a:p>
      </dsp:txBody>
      <dsp:txXfrm>
        <a:off x="5463876" y="2339914"/>
        <a:ext cx="1047800" cy="65057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FC0AB91-6320-46BE-9103-DB20993A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1731</TotalTime>
  <Pages>8</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dc:creator>
  <cp:keywords/>
  <cp:lastModifiedBy>Jerome</cp:lastModifiedBy>
  <cp:revision>21</cp:revision>
  <cp:lastPrinted>2014-11-05T12:16:00Z</cp:lastPrinted>
  <dcterms:created xsi:type="dcterms:W3CDTF">2014-10-19T08:42:00Z</dcterms:created>
  <dcterms:modified xsi:type="dcterms:W3CDTF">2014-11-05T13:04:00Z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